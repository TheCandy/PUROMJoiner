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proofErr w:type="spellStart"/>
          <w:r w:rsidRPr="00E02483">
            <w:rPr>
              <w:rFonts w:ascii="Open Sans" w:hAnsi="Open Sans" w:cs="Open Sans"/>
              <w:lang w:val="en-GB"/>
            </w:rPr>
            <w:t>Znalostní</w:t>
          </w:r>
          <w:proofErr w:type="spellEnd"/>
          <w:r w:rsidRPr="00E02483">
            <w:rPr>
              <w:rFonts w:ascii="Open Sans" w:hAnsi="Open Sans" w:cs="Open Sans"/>
              <w:lang w:val="en-GB"/>
            </w:rPr>
            <w:t xml:space="preserve"> a </w:t>
          </w:r>
          <w:proofErr w:type="spellStart"/>
          <w:r w:rsidRPr="00E02483">
            <w:rPr>
              <w:rFonts w:ascii="Open Sans" w:hAnsi="Open Sans" w:cs="Open Sans"/>
              <w:lang w:val="en-GB"/>
            </w:rPr>
            <w:t>webové</w:t>
          </w:r>
          <w:proofErr w:type="spellEnd"/>
          <w:r w:rsidRPr="00E02483">
            <w:rPr>
              <w:rFonts w:ascii="Open Sans" w:hAnsi="Open Sans" w:cs="Open Sans"/>
              <w:lang w:val="en-GB"/>
            </w:rPr>
            <w:t xml:space="preserve"> </w:t>
          </w:r>
          <w:proofErr w:type="spellStart"/>
          <w:r w:rsidRPr="00E02483">
            <w:rPr>
              <w:rFonts w:ascii="Open Sans" w:hAnsi="Open Sans" w:cs="Open Sans"/>
              <w:lang w:val="en-GB"/>
            </w:rPr>
            <w:t>technologie</w:t>
          </w:r>
          <w:proofErr w:type="spellEnd"/>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proofErr w:type="spellStart"/>
          <w:r>
            <w:rPr>
              <w:rFonts w:ascii="Open Sans" w:hAnsi="Open Sans" w:cs="Open Sans"/>
              <w:lang w:val="en-GB"/>
            </w:rPr>
            <w:t>Bc</w:t>
          </w:r>
          <w:proofErr w:type="spellEnd"/>
          <w:r>
            <w:rPr>
              <w:rFonts w:ascii="Open Sans" w:hAnsi="Open Sans" w:cs="Open Sans"/>
              <w:lang w:val="en-GB"/>
            </w:rPr>
            <w:t>.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2E261F31" w:rsidR="00932D91" w:rsidRDefault="0070779B" w:rsidP="00556A3E">
      <w:r>
        <w:t xml:space="preserve">Práce se zabývá možnostmi rozšíření funkcionality PURO Modeleru vyvinutého pro </w:t>
      </w:r>
      <w:r w:rsidR="00B734BF">
        <w:t xml:space="preserve">tvorbu </w:t>
      </w:r>
      <w:r w:rsidR="00B1335D">
        <w:t xml:space="preserve">modelů </w:t>
      </w:r>
      <w:r w:rsidR="00B734BF">
        <w:t>v jazyce PURO</w:t>
      </w:r>
      <w:r>
        <w:t xml:space="preserve">. Cílem práce je prozkoumání možností vývoje aplikace podporující návrh složitějších </w:t>
      </w:r>
      <w:r w:rsidR="00B734BF">
        <w:t>modelů</w:t>
      </w:r>
      <w:r>
        <w:t xml:space="preserve"> v několika ohledech. Zásadní funkcionalitou je možnost slučování dílčích modelů vytvořených v jazyce PURO a také možnosti zlepšení přehlednosti </w:t>
      </w:r>
      <w:r w:rsidR="00DA3C73">
        <w:t>zobrazení výsledného sloučeného PURO modelu</w:t>
      </w:r>
      <w:r>
        <w:t>.</w:t>
      </w:r>
      <w:r w:rsidR="00B734BF">
        <w:t xml:space="preserve"> Práce čtenáře seznamuje s oblastí ontologií a sémantického webu. Jsou popsány postupy mapování </w:t>
      </w:r>
      <w:r w:rsidR="00C42364">
        <w:br/>
      </w:r>
      <w:r w:rsidR="00B734BF">
        <w:t xml:space="preserve">a slučování ontologií a ER modelů. Tyto postupy jsou pak vztahovány na problematiku slučování PURO modelů. Autor identifikuje klíčové problémy při slučování všech druhů entit v jazyce PURO a navrhuje možná řešení. Pro přehlednější zobrazování modelů se autor inspiruje tématem vizualizace velkých grafů a hledá možné využití </w:t>
      </w:r>
      <w:r w:rsidR="00356E31">
        <w:t>obecných postupů pro využití ve své aplikaci. Autor dále porovnává několik knihoven pro zobrazování grafů ve webové aplikaci. Ve vybrané knihovně poté implementuje navržené algoritmy pro slučování modelů. Poté je demonstrována funkčnost aplikace vytvořením dílčích modelů na základě ontologie FOAF a jejich následným sloučením v jeden větší model.</w:t>
      </w:r>
    </w:p>
    <w:p w14:paraId="27F4F1BB" w14:textId="229420F4" w:rsidR="0070779B" w:rsidRDefault="0070779B" w:rsidP="00932D91">
      <w:r>
        <w:t>Klíčová slova: PURO, OWL, ontologické inženýrství, grafické modelování</w:t>
      </w:r>
      <w:r w:rsidR="00356E31">
        <w:t xml:space="preserve">, entity </w:t>
      </w:r>
      <w:proofErr w:type="spellStart"/>
      <w:r w:rsidR="00356E31">
        <w:t>relationship</w:t>
      </w:r>
      <w:proofErr w:type="spellEnd"/>
      <w:r w:rsidR="00356E31">
        <w:t xml:space="preserve"> model</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rFonts w:ascii="Times New Roman" w:hAnsi="Times New Roman"/>
          <w:bCs/>
        </w:rPr>
      </w:sdtEndPr>
      <w:sdtContent>
        <w:p w14:paraId="732283DE" w14:textId="2F0CB5F0" w:rsidR="003256B5" w:rsidRPr="003C20F4" w:rsidRDefault="003256B5" w:rsidP="003C20F4">
          <w:pPr>
            <w:pStyle w:val="Nadpisobsahu"/>
          </w:pPr>
          <w:r w:rsidRPr="003C20F4">
            <w:t>Obsah</w:t>
          </w:r>
        </w:p>
        <w:p w14:paraId="6D4D8E38" w14:textId="4012C13E" w:rsidR="0034649F" w:rsidRDefault="003256B5">
          <w:pPr>
            <w:pStyle w:val="Obsah1"/>
            <w:tabs>
              <w:tab w:val="right" w:leader="dot" w:pos="9062"/>
            </w:tabs>
            <w:rPr>
              <w:rFonts w:asciiTheme="minorHAnsi" w:eastAsiaTheme="minorEastAsia" w:hAnsiTheme="minorHAnsi"/>
              <w:noProof/>
              <w:lang w:eastAsia="cs-CZ"/>
            </w:rPr>
          </w:pPr>
          <w:r>
            <w:fldChar w:fldCharType="begin"/>
          </w:r>
          <w:r>
            <w:instrText xml:space="preserve"> TOC \o "1-3" \h \z \u </w:instrText>
          </w:r>
          <w:r>
            <w:fldChar w:fldCharType="separate"/>
          </w:r>
          <w:hyperlink w:anchor="_Toc89548752" w:history="1">
            <w:r w:rsidR="0034649F" w:rsidRPr="0047637C">
              <w:rPr>
                <w:rStyle w:val="Hypertextovodkaz"/>
                <w:noProof/>
              </w:rPr>
              <w:t>1 Úvod</w:t>
            </w:r>
            <w:r w:rsidR="0034649F">
              <w:rPr>
                <w:noProof/>
                <w:webHidden/>
              </w:rPr>
              <w:tab/>
            </w:r>
            <w:r w:rsidR="0034649F">
              <w:rPr>
                <w:noProof/>
                <w:webHidden/>
              </w:rPr>
              <w:fldChar w:fldCharType="begin"/>
            </w:r>
            <w:r w:rsidR="0034649F">
              <w:rPr>
                <w:noProof/>
                <w:webHidden/>
              </w:rPr>
              <w:instrText xml:space="preserve"> PAGEREF _Toc89548752 \h </w:instrText>
            </w:r>
            <w:r w:rsidR="0034649F">
              <w:rPr>
                <w:noProof/>
                <w:webHidden/>
              </w:rPr>
            </w:r>
            <w:r w:rsidR="0034649F">
              <w:rPr>
                <w:noProof/>
                <w:webHidden/>
              </w:rPr>
              <w:fldChar w:fldCharType="separate"/>
            </w:r>
            <w:r w:rsidR="0034649F">
              <w:rPr>
                <w:noProof/>
                <w:webHidden/>
              </w:rPr>
              <w:t>6</w:t>
            </w:r>
            <w:r w:rsidR="0034649F">
              <w:rPr>
                <w:noProof/>
                <w:webHidden/>
              </w:rPr>
              <w:fldChar w:fldCharType="end"/>
            </w:r>
          </w:hyperlink>
        </w:p>
        <w:p w14:paraId="5355F287" w14:textId="61621E9A" w:rsidR="0034649F" w:rsidRDefault="00A5085B">
          <w:pPr>
            <w:pStyle w:val="Obsah2"/>
            <w:tabs>
              <w:tab w:val="right" w:leader="dot" w:pos="9062"/>
            </w:tabs>
            <w:rPr>
              <w:rFonts w:asciiTheme="minorHAnsi" w:eastAsiaTheme="minorEastAsia" w:hAnsiTheme="minorHAnsi"/>
              <w:noProof/>
              <w:lang w:eastAsia="cs-CZ"/>
            </w:rPr>
          </w:pPr>
          <w:hyperlink w:anchor="_Toc89548753" w:history="1">
            <w:r w:rsidR="0034649F" w:rsidRPr="0047637C">
              <w:rPr>
                <w:rStyle w:val="Hypertextovodkaz"/>
                <w:noProof/>
              </w:rPr>
              <w:t>1.1 Cíle práce</w:t>
            </w:r>
            <w:r w:rsidR="0034649F">
              <w:rPr>
                <w:noProof/>
                <w:webHidden/>
              </w:rPr>
              <w:tab/>
            </w:r>
            <w:r w:rsidR="0034649F">
              <w:rPr>
                <w:noProof/>
                <w:webHidden/>
              </w:rPr>
              <w:fldChar w:fldCharType="begin"/>
            </w:r>
            <w:r w:rsidR="0034649F">
              <w:rPr>
                <w:noProof/>
                <w:webHidden/>
              </w:rPr>
              <w:instrText xml:space="preserve"> PAGEREF _Toc89548753 \h </w:instrText>
            </w:r>
            <w:r w:rsidR="0034649F">
              <w:rPr>
                <w:noProof/>
                <w:webHidden/>
              </w:rPr>
            </w:r>
            <w:r w:rsidR="0034649F">
              <w:rPr>
                <w:noProof/>
                <w:webHidden/>
              </w:rPr>
              <w:fldChar w:fldCharType="separate"/>
            </w:r>
            <w:r w:rsidR="0034649F">
              <w:rPr>
                <w:noProof/>
                <w:webHidden/>
              </w:rPr>
              <w:t>6</w:t>
            </w:r>
            <w:r w:rsidR="0034649F">
              <w:rPr>
                <w:noProof/>
                <w:webHidden/>
              </w:rPr>
              <w:fldChar w:fldCharType="end"/>
            </w:r>
          </w:hyperlink>
        </w:p>
        <w:p w14:paraId="23460C5F" w14:textId="75EA8336" w:rsidR="0034649F" w:rsidRDefault="00A5085B">
          <w:pPr>
            <w:pStyle w:val="Obsah1"/>
            <w:tabs>
              <w:tab w:val="right" w:leader="dot" w:pos="9062"/>
            </w:tabs>
            <w:rPr>
              <w:rFonts w:asciiTheme="minorHAnsi" w:eastAsiaTheme="minorEastAsia" w:hAnsiTheme="minorHAnsi"/>
              <w:noProof/>
              <w:lang w:eastAsia="cs-CZ"/>
            </w:rPr>
          </w:pPr>
          <w:hyperlink w:anchor="_Toc89548754" w:history="1">
            <w:r w:rsidR="0034649F" w:rsidRPr="0047637C">
              <w:rPr>
                <w:rStyle w:val="Hypertextovodkaz"/>
                <w:noProof/>
              </w:rPr>
              <w:t>2 Ontologie a sémantický web</w:t>
            </w:r>
            <w:r w:rsidR="0034649F">
              <w:rPr>
                <w:noProof/>
                <w:webHidden/>
              </w:rPr>
              <w:tab/>
            </w:r>
            <w:r w:rsidR="0034649F">
              <w:rPr>
                <w:noProof/>
                <w:webHidden/>
              </w:rPr>
              <w:fldChar w:fldCharType="begin"/>
            </w:r>
            <w:r w:rsidR="0034649F">
              <w:rPr>
                <w:noProof/>
                <w:webHidden/>
              </w:rPr>
              <w:instrText xml:space="preserve"> PAGEREF _Toc89548754 \h </w:instrText>
            </w:r>
            <w:r w:rsidR="0034649F">
              <w:rPr>
                <w:noProof/>
                <w:webHidden/>
              </w:rPr>
            </w:r>
            <w:r w:rsidR="0034649F">
              <w:rPr>
                <w:noProof/>
                <w:webHidden/>
              </w:rPr>
              <w:fldChar w:fldCharType="separate"/>
            </w:r>
            <w:r w:rsidR="0034649F">
              <w:rPr>
                <w:noProof/>
                <w:webHidden/>
              </w:rPr>
              <w:t>7</w:t>
            </w:r>
            <w:r w:rsidR="0034649F">
              <w:rPr>
                <w:noProof/>
                <w:webHidden/>
              </w:rPr>
              <w:fldChar w:fldCharType="end"/>
            </w:r>
          </w:hyperlink>
        </w:p>
        <w:p w14:paraId="51555E7E" w14:textId="34187BE0" w:rsidR="0034649F" w:rsidRDefault="00A5085B">
          <w:pPr>
            <w:pStyle w:val="Obsah2"/>
            <w:tabs>
              <w:tab w:val="right" w:leader="dot" w:pos="9062"/>
            </w:tabs>
            <w:rPr>
              <w:rFonts w:asciiTheme="minorHAnsi" w:eastAsiaTheme="minorEastAsia" w:hAnsiTheme="minorHAnsi"/>
              <w:noProof/>
              <w:lang w:eastAsia="cs-CZ"/>
            </w:rPr>
          </w:pPr>
          <w:hyperlink w:anchor="_Toc89548755" w:history="1">
            <w:r w:rsidR="0034649F" w:rsidRPr="0047637C">
              <w:rPr>
                <w:rStyle w:val="Hypertextovodkaz"/>
                <w:noProof/>
              </w:rPr>
              <w:t>2.1 Ontologie</w:t>
            </w:r>
            <w:r w:rsidR="0034649F">
              <w:rPr>
                <w:noProof/>
                <w:webHidden/>
              </w:rPr>
              <w:tab/>
            </w:r>
            <w:r w:rsidR="0034649F">
              <w:rPr>
                <w:noProof/>
                <w:webHidden/>
              </w:rPr>
              <w:fldChar w:fldCharType="begin"/>
            </w:r>
            <w:r w:rsidR="0034649F">
              <w:rPr>
                <w:noProof/>
                <w:webHidden/>
              </w:rPr>
              <w:instrText xml:space="preserve"> PAGEREF _Toc89548755 \h </w:instrText>
            </w:r>
            <w:r w:rsidR="0034649F">
              <w:rPr>
                <w:noProof/>
                <w:webHidden/>
              </w:rPr>
            </w:r>
            <w:r w:rsidR="0034649F">
              <w:rPr>
                <w:noProof/>
                <w:webHidden/>
              </w:rPr>
              <w:fldChar w:fldCharType="separate"/>
            </w:r>
            <w:r w:rsidR="0034649F">
              <w:rPr>
                <w:noProof/>
                <w:webHidden/>
              </w:rPr>
              <w:t>8</w:t>
            </w:r>
            <w:r w:rsidR="0034649F">
              <w:rPr>
                <w:noProof/>
                <w:webHidden/>
              </w:rPr>
              <w:fldChar w:fldCharType="end"/>
            </w:r>
          </w:hyperlink>
        </w:p>
        <w:p w14:paraId="5316FAA3" w14:textId="5AB6A9BC" w:rsidR="0034649F" w:rsidRDefault="00A5085B">
          <w:pPr>
            <w:pStyle w:val="Obsah2"/>
            <w:tabs>
              <w:tab w:val="right" w:leader="dot" w:pos="9062"/>
            </w:tabs>
            <w:rPr>
              <w:rFonts w:asciiTheme="minorHAnsi" w:eastAsiaTheme="minorEastAsia" w:hAnsiTheme="minorHAnsi"/>
              <w:noProof/>
              <w:lang w:eastAsia="cs-CZ"/>
            </w:rPr>
          </w:pPr>
          <w:hyperlink w:anchor="_Toc89548756" w:history="1">
            <w:r w:rsidR="0034649F" w:rsidRPr="0047637C">
              <w:rPr>
                <w:rStyle w:val="Hypertextovodkaz"/>
                <w:noProof/>
              </w:rPr>
              <w:t>2.2 RDF</w:t>
            </w:r>
            <w:r w:rsidR="0034649F">
              <w:rPr>
                <w:noProof/>
                <w:webHidden/>
              </w:rPr>
              <w:tab/>
            </w:r>
            <w:r w:rsidR="0034649F">
              <w:rPr>
                <w:noProof/>
                <w:webHidden/>
              </w:rPr>
              <w:fldChar w:fldCharType="begin"/>
            </w:r>
            <w:r w:rsidR="0034649F">
              <w:rPr>
                <w:noProof/>
                <w:webHidden/>
              </w:rPr>
              <w:instrText xml:space="preserve"> PAGEREF _Toc89548756 \h </w:instrText>
            </w:r>
            <w:r w:rsidR="0034649F">
              <w:rPr>
                <w:noProof/>
                <w:webHidden/>
              </w:rPr>
            </w:r>
            <w:r w:rsidR="0034649F">
              <w:rPr>
                <w:noProof/>
                <w:webHidden/>
              </w:rPr>
              <w:fldChar w:fldCharType="separate"/>
            </w:r>
            <w:r w:rsidR="0034649F">
              <w:rPr>
                <w:noProof/>
                <w:webHidden/>
              </w:rPr>
              <w:t>9</w:t>
            </w:r>
            <w:r w:rsidR="0034649F">
              <w:rPr>
                <w:noProof/>
                <w:webHidden/>
              </w:rPr>
              <w:fldChar w:fldCharType="end"/>
            </w:r>
          </w:hyperlink>
        </w:p>
        <w:p w14:paraId="339A2A83" w14:textId="56D0B75F" w:rsidR="0034649F" w:rsidRDefault="00A5085B">
          <w:pPr>
            <w:pStyle w:val="Obsah2"/>
            <w:tabs>
              <w:tab w:val="right" w:leader="dot" w:pos="9062"/>
            </w:tabs>
            <w:rPr>
              <w:rFonts w:asciiTheme="minorHAnsi" w:eastAsiaTheme="minorEastAsia" w:hAnsiTheme="minorHAnsi"/>
              <w:noProof/>
              <w:lang w:eastAsia="cs-CZ"/>
            </w:rPr>
          </w:pPr>
          <w:hyperlink w:anchor="_Toc89548757" w:history="1">
            <w:r w:rsidR="0034649F" w:rsidRPr="0047637C">
              <w:rPr>
                <w:rStyle w:val="Hypertextovodkaz"/>
                <w:noProof/>
              </w:rPr>
              <w:t>2.3 RDFS</w:t>
            </w:r>
            <w:r w:rsidR="0034649F">
              <w:rPr>
                <w:noProof/>
                <w:webHidden/>
              </w:rPr>
              <w:tab/>
            </w:r>
            <w:r w:rsidR="0034649F">
              <w:rPr>
                <w:noProof/>
                <w:webHidden/>
              </w:rPr>
              <w:fldChar w:fldCharType="begin"/>
            </w:r>
            <w:r w:rsidR="0034649F">
              <w:rPr>
                <w:noProof/>
                <w:webHidden/>
              </w:rPr>
              <w:instrText xml:space="preserve"> PAGEREF _Toc89548757 \h </w:instrText>
            </w:r>
            <w:r w:rsidR="0034649F">
              <w:rPr>
                <w:noProof/>
                <w:webHidden/>
              </w:rPr>
            </w:r>
            <w:r w:rsidR="0034649F">
              <w:rPr>
                <w:noProof/>
                <w:webHidden/>
              </w:rPr>
              <w:fldChar w:fldCharType="separate"/>
            </w:r>
            <w:r w:rsidR="0034649F">
              <w:rPr>
                <w:noProof/>
                <w:webHidden/>
              </w:rPr>
              <w:t>10</w:t>
            </w:r>
            <w:r w:rsidR="0034649F">
              <w:rPr>
                <w:noProof/>
                <w:webHidden/>
              </w:rPr>
              <w:fldChar w:fldCharType="end"/>
            </w:r>
          </w:hyperlink>
        </w:p>
        <w:p w14:paraId="3C5DC1A0" w14:textId="65F5B0CC" w:rsidR="0034649F" w:rsidRDefault="00A5085B">
          <w:pPr>
            <w:pStyle w:val="Obsah2"/>
            <w:tabs>
              <w:tab w:val="right" w:leader="dot" w:pos="9062"/>
            </w:tabs>
            <w:rPr>
              <w:rFonts w:asciiTheme="minorHAnsi" w:eastAsiaTheme="minorEastAsia" w:hAnsiTheme="minorHAnsi"/>
              <w:noProof/>
              <w:lang w:eastAsia="cs-CZ"/>
            </w:rPr>
          </w:pPr>
          <w:hyperlink w:anchor="_Toc89548758" w:history="1">
            <w:r w:rsidR="0034649F" w:rsidRPr="0047637C">
              <w:rPr>
                <w:rStyle w:val="Hypertextovodkaz"/>
                <w:noProof/>
              </w:rPr>
              <w:t>2.4 OWL</w:t>
            </w:r>
            <w:r w:rsidR="0034649F">
              <w:rPr>
                <w:noProof/>
                <w:webHidden/>
              </w:rPr>
              <w:tab/>
            </w:r>
            <w:r w:rsidR="0034649F">
              <w:rPr>
                <w:noProof/>
                <w:webHidden/>
              </w:rPr>
              <w:fldChar w:fldCharType="begin"/>
            </w:r>
            <w:r w:rsidR="0034649F">
              <w:rPr>
                <w:noProof/>
                <w:webHidden/>
              </w:rPr>
              <w:instrText xml:space="preserve"> PAGEREF _Toc89548758 \h </w:instrText>
            </w:r>
            <w:r w:rsidR="0034649F">
              <w:rPr>
                <w:noProof/>
                <w:webHidden/>
              </w:rPr>
            </w:r>
            <w:r w:rsidR="0034649F">
              <w:rPr>
                <w:noProof/>
                <w:webHidden/>
              </w:rPr>
              <w:fldChar w:fldCharType="separate"/>
            </w:r>
            <w:r w:rsidR="0034649F">
              <w:rPr>
                <w:noProof/>
                <w:webHidden/>
              </w:rPr>
              <w:t>11</w:t>
            </w:r>
            <w:r w:rsidR="0034649F">
              <w:rPr>
                <w:noProof/>
                <w:webHidden/>
              </w:rPr>
              <w:fldChar w:fldCharType="end"/>
            </w:r>
          </w:hyperlink>
        </w:p>
        <w:p w14:paraId="73D9EF63" w14:textId="1300AC2E" w:rsidR="0034649F" w:rsidRDefault="00A5085B">
          <w:pPr>
            <w:pStyle w:val="Obsah2"/>
            <w:tabs>
              <w:tab w:val="right" w:leader="dot" w:pos="9062"/>
            </w:tabs>
            <w:rPr>
              <w:rFonts w:asciiTheme="minorHAnsi" w:eastAsiaTheme="minorEastAsia" w:hAnsiTheme="minorHAnsi"/>
              <w:noProof/>
              <w:lang w:eastAsia="cs-CZ"/>
            </w:rPr>
          </w:pPr>
          <w:hyperlink w:anchor="_Toc89548759" w:history="1">
            <w:r w:rsidR="0034649F" w:rsidRPr="0047637C">
              <w:rPr>
                <w:rStyle w:val="Hypertextovodkaz"/>
                <w:noProof/>
              </w:rPr>
              <w:t>2.5 PURO</w:t>
            </w:r>
            <w:r w:rsidR="0034649F">
              <w:rPr>
                <w:noProof/>
                <w:webHidden/>
              </w:rPr>
              <w:tab/>
            </w:r>
            <w:r w:rsidR="0034649F">
              <w:rPr>
                <w:noProof/>
                <w:webHidden/>
              </w:rPr>
              <w:fldChar w:fldCharType="begin"/>
            </w:r>
            <w:r w:rsidR="0034649F">
              <w:rPr>
                <w:noProof/>
                <w:webHidden/>
              </w:rPr>
              <w:instrText xml:space="preserve"> PAGEREF _Toc89548759 \h </w:instrText>
            </w:r>
            <w:r w:rsidR="0034649F">
              <w:rPr>
                <w:noProof/>
                <w:webHidden/>
              </w:rPr>
            </w:r>
            <w:r w:rsidR="0034649F">
              <w:rPr>
                <w:noProof/>
                <w:webHidden/>
              </w:rPr>
              <w:fldChar w:fldCharType="separate"/>
            </w:r>
            <w:r w:rsidR="0034649F">
              <w:rPr>
                <w:noProof/>
                <w:webHidden/>
              </w:rPr>
              <w:t>11</w:t>
            </w:r>
            <w:r w:rsidR="0034649F">
              <w:rPr>
                <w:noProof/>
                <w:webHidden/>
              </w:rPr>
              <w:fldChar w:fldCharType="end"/>
            </w:r>
          </w:hyperlink>
        </w:p>
        <w:p w14:paraId="0AC1A81F" w14:textId="2EE12F8F" w:rsidR="0034649F" w:rsidRDefault="00A5085B">
          <w:pPr>
            <w:pStyle w:val="Obsah1"/>
            <w:tabs>
              <w:tab w:val="right" w:leader="dot" w:pos="9062"/>
            </w:tabs>
            <w:rPr>
              <w:rFonts w:asciiTheme="minorHAnsi" w:eastAsiaTheme="minorEastAsia" w:hAnsiTheme="minorHAnsi"/>
              <w:noProof/>
              <w:lang w:eastAsia="cs-CZ"/>
            </w:rPr>
          </w:pPr>
          <w:hyperlink w:anchor="_Toc89548760" w:history="1">
            <w:r w:rsidR="0034649F" w:rsidRPr="0047637C">
              <w:rPr>
                <w:rStyle w:val="Hypertextovodkaz"/>
                <w:noProof/>
              </w:rPr>
              <w:t>3 Existující přístupy ke slučování modelů</w:t>
            </w:r>
            <w:r w:rsidR="0034649F">
              <w:rPr>
                <w:noProof/>
                <w:webHidden/>
              </w:rPr>
              <w:tab/>
            </w:r>
            <w:r w:rsidR="0034649F">
              <w:rPr>
                <w:noProof/>
                <w:webHidden/>
              </w:rPr>
              <w:fldChar w:fldCharType="begin"/>
            </w:r>
            <w:r w:rsidR="0034649F">
              <w:rPr>
                <w:noProof/>
                <w:webHidden/>
              </w:rPr>
              <w:instrText xml:space="preserve"> PAGEREF _Toc89548760 \h </w:instrText>
            </w:r>
            <w:r w:rsidR="0034649F">
              <w:rPr>
                <w:noProof/>
                <w:webHidden/>
              </w:rPr>
            </w:r>
            <w:r w:rsidR="0034649F">
              <w:rPr>
                <w:noProof/>
                <w:webHidden/>
              </w:rPr>
              <w:fldChar w:fldCharType="separate"/>
            </w:r>
            <w:r w:rsidR="0034649F">
              <w:rPr>
                <w:noProof/>
                <w:webHidden/>
              </w:rPr>
              <w:t>12</w:t>
            </w:r>
            <w:r w:rsidR="0034649F">
              <w:rPr>
                <w:noProof/>
                <w:webHidden/>
              </w:rPr>
              <w:fldChar w:fldCharType="end"/>
            </w:r>
          </w:hyperlink>
        </w:p>
        <w:p w14:paraId="425B6A2E" w14:textId="6CB90C9A" w:rsidR="0034649F" w:rsidRDefault="00A5085B">
          <w:pPr>
            <w:pStyle w:val="Obsah2"/>
            <w:tabs>
              <w:tab w:val="right" w:leader="dot" w:pos="9062"/>
            </w:tabs>
            <w:rPr>
              <w:rFonts w:asciiTheme="minorHAnsi" w:eastAsiaTheme="minorEastAsia" w:hAnsiTheme="minorHAnsi"/>
              <w:noProof/>
              <w:lang w:eastAsia="cs-CZ"/>
            </w:rPr>
          </w:pPr>
          <w:hyperlink w:anchor="_Toc89548761" w:history="1">
            <w:r w:rsidR="0034649F" w:rsidRPr="0047637C">
              <w:rPr>
                <w:rStyle w:val="Hypertextovodkaz"/>
                <w:noProof/>
              </w:rPr>
              <w:t>3.1 Mapování ontologií</w:t>
            </w:r>
            <w:r w:rsidR="0034649F">
              <w:rPr>
                <w:noProof/>
                <w:webHidden/>
              </w:rPr>
              <w:tab/>
            </w:r>
            <w:r w:rsidR="0034649F">
              <w:rPr>
                <w:noProof/>
                <w:webHidden/>
              </w:rPr>
              <w:fldChar w:fldCharType="begin"/>
            </w:r>
            <w:r w:rsidR="0034649F">
              <w:rPr>
                <w:noProof/>
                <w:webHidden/>
              </w:rPr>
              <w:instrText xml:space="preserve"> PAGEREF _Toc89548761 \h </w:instrText>
            </w:r>
            <w:r w:rsidR="0034649F">
              <w:rPr>
                <w:noProof/>
                <w:webHidden/>
              </w:rPr>
            </w:r>
            <w:r w:rsidR="0034649F">
              <w:rPr>
                <w:noProof/>
                <w:webHidden/>
              </w:rPr>
              <w:fldChar w:fldCharType="separate"/>
            </w:r>
            <w:r w:rsidR="0034649F">
              <w:rPr>
                <w:noProof/>
                <w:webHidden/>
              </w:rPr>
              <w:t>12</w:t>
            </w:r>
            <w:r w:rsidR="0034649F">
              <w:rPr>
                <w:noProof/>
                <w:webHidden/>
              </w:rPr>
              <w:fldChar w:fldCharType="end"/>
            </w:r>
          </w:hyperlink>
        </w:p>
        <w:p w14:paraId="48053409" w14:textId="277FA48C" w:rsidR="0034649F" w:rsidRDefault="00A5085B">
          <w:pPr>
            <w:pStyle w:val="Obsah3"/>
            <w:tabs>
              <w:tab w:val="right" w:leader="dot" w:pos="9062"/>
            </w:tabs>
            <w:rPr>
              <w:rFonts w:asciiTheme="minorHAnsi" w:eastAsiaTheme="minorEastAsia" w:hAnsiTheme="minorHAnsi"/>
              <w:noProof/>
              <w:lang w:eastAsia="cs-CZ"/>
            </w:rPr>
          </w:pPr>
          <w:hyperlink w:anchor="_Toc89548762" w:history="1">
            <w:r w:rsidR="0034649F" w:rsidRPr="0047637C">
              <w:rPr>
                <w:rStyle w:val="Hypertextovodkaz"/>
                <w:noProof/>
              </w:rPr>
              <w:t>3.1.1 Možné postupy mapování</w:t>
            </w:r>
            <w:r w:rsidR="0034649F">
              <w:rPr>
                <w:noProof/>
                <w:webHidden/>
              </w:rPr>
              <w:tab/>
            </w:r>
            <w:r w:rsidR="0034649F">
              <w:rPr>
                <w:noProof/>
                <w:webHidden/>
              </w:rPr>
              <w:fldChar w:fldCharType="begin"/>
            </w:r>
            <w:r w:rsidR="0034649F">
              <w:rPr>
                <w:noProof/>
                <w:webHidden/>
              </w:rPr>
              <w:instrText xml:space="preserve"> PAGEREF _Toc89548762 \h </w:instrText>
            </w:r>
            <w:r w:rsidR="0034649F">
              <w:rPr>
                <w:noProof/>
                <w:webHidden/>
              </w:rPr>
            </w:r>
            <w:r w:rsidR="0034649F">
              <w:rPr>
                <w:noProof/>
                <w:webHidden/>
              </w:rPr>
              <w:fldChar w:fldCharType="separate"/>
            </w:r>
            <w:r w:rsidR="0034649F">
              <w:rPr>
                <w:noProof/>
                <w:webHidden/>
              </w:rPr>
              <w:t>13</w:t>
            </w:r>
            <w:r w:rsidR="0034649F">
              <w:rPr>
                <w:noProof/>
                <w:webHidden/>
              </w:rPr>
              <w:fldChar w:fldCharType="end"/>
            </w:r>
          </w:hyperlink>
        </w:p>
        <w:p w14:paraId="0AAA287F" w14:textId="744F9384" w:rsidR="0034649F" w:rsidRDefault="00A5085B">
          <w:pPr>
            <w:pStyle w:val="Obsah2"/>
            <w:tabs>
              <w:tab w:val="right" w:leader="dot" w:pos="9062"/>
            </w:tabs>
            <w:rPr>
              <w:rFonts w:asciiTheme="minorHAnsi" w:eastAsiaTheme="minorEastAsia" w:hAnsiTheme="minorHAnsi"/>
              <w:noProof/>
              <w:lang w:eastAsia="cs-CZ"/>
            </w:rPr>
          </w:pPr>
          <w:hyperlink w:anchor="_Toc89548763" w:history="1">
            <w:r w:rsidR="0034649F" w:rsidRPr="0047637C">
              <w:rPr>
                <w:rStyle w:val="Hypertextovodkaz"/>
                <w:noProof/>
              </w:rPr>
              <w:t>3.2 Sloučení ontologií</w:t>
            </w:r>
            <w:r w:rsidR="0034649F">
              <w:rPr>
                <w:noProof/>
                <w:webHidden/>
              </w:rPr>
              <w:tab/>
            </w:r>
            <w:r w:rsidR="0034649F">
              <w:rPr>
                <w:noProof/>
                <w:webHidden/>
              </w:rPr>
              <w:fldChar w:fldCharType="begin"/>
            </w:r>
            <w:r w:rsidR="0034649F">
              <w:rPr>
                <w:noProof/>
                <w:webHidden/>
              </w:rPr>
              <w:instrText xml:space="preserve"> PAGEREF _Toc89548763 \h </w:instrText>
            </w:r>
            <w:r w:rsidR="0034649F">
              <w:rPr>
                <w:noProof/>
                <w:webHidden/>
              </w:rPr>
            </w:r>
            <w:r w:rsidR="0034649F">
              <w:rPr>
                <w:noProof/>
                <w:webHidden/>
              </w:rPr>
              <w:fldChar w:fldCharType="separate"/>
            </w:r>
            <w:r w:rsidR="0034649F">
              <w:rPr>
                <w:noProof/>
                <w:webHidden/>
              </w:rPr>
              <w:t>15</w:t>
            </w:r>
            <w:r w:rsidR="0034649F">
              <w:rPr>
                <w:noProof/>
                <w:webHidden/>
              </w:rPr>
              <w:fldChar w:fldCharType="end"/>
            </w:r>
          </w:hyperlink>
        </w:p>
        <w:p w14:paraId="3CE040D7" w14:textId="4EF69F6F" w:rsidR="0034649F" w:rsidRDefault="00A5085B">
          <w:pPr>
            <w:pStyle w:val="Obsah2"/>
            <w:tabs>
              <w:tab w:val="right" w:leader="dot" w:pos="9062"/>
            </w:tabs>
            <w:rPr>
              <w:rFonts w:asciiTheme="minorHAnsi" w:eastAsiaTheme="minorEastAsia" w:hAnsiTheme="minorHAnsi"/>
              <w:noProof/>
              <w:lang w:eastAsia="cs-CZ"/>
            </w:rPr>
          </w:pPr>
          <w:hyperlink w:anchor="_Toc89548764" w:history="1">
            <w:r w:rsidR="0034649F" w:rsidRPr="0047637C">
              <w:rPr>
                <w:rStyle w:val="Hypertextovodkaz"/>
                <w:noProof/>
              </w:rPr>
              <w:t>3.3 Párování instancí</w:t>
            </w:r>
            <w:r w:rsidR="0034649F">
              <w:rPr>
                <w:noProof/>
                <w:webHidden/>
              </w:rPr>
              <w:tab/>
            </w:r>
            <w:r w:rsidR="0034649F">
              <w:rPr>
                <w:noProof/>
                <w:webHidden/>
              </w:rPr>
              <w:fldChar w:fldCharType="begin"/>
            </w:r>
            <w:r w:rsidR="0034649F">
              <w:rPr>
                <w:noProof/>
                <w:webHidden/>
              </w:rPr>
              <w:instrText xml:space="preserve"> PAGEREF _Toc89548764 \h </w:instrText>
            </w:r>
            <w:r w:rsidR="0034649F">
              <w:rPr>
                <w:noProof/>
                <w:webHidden/>
              </w:rPr>
            </w:r>
            <w:r w:rsidR="0034649F">
              <w:rPr>
                <w:noProof/>
                <w:webHidden/>
              </w:rPr>
              <w:fldChar w:fldCharType="separate"/>
            </w:r>
            <w:r w:rsidR="0034649F">
              <w:rPr>
                <w:noProof/>
                <w:webHidden/>
              </w:rPr>
              <w:t>20</w:t>
            </w:r>
            <w:r w:rsidR="0034649F">
              <w:rPr>
                <w:noProof/>
                <w:webHidden/>
              </w:rPr>
              <w:fldChar w:fldCharType="end"/>
            </w:r>
          </w:hyperlink>
        </w:p>
        <w:p w14:paraId="0224547F" w14:textId="3436F564" w:rsidR="0034649F" w:rsidRDefault="00A5085B">
          <w:pPr>
            <w:pStyle w:val="Obsah2"/>
            <w:tabs>
              <w:tab w:val="right" w:leader="dot" w:pos="9062"/>
            </w:tabs>
            <w:rPr>
              <w:rFonts w:asciiTheme="minorHAnsi" w:eastAsiaTheme="minorEastAsia" w:hAnsiTheme="minorHAnsi"/>
              <w:noProof/>
              <w:lang w:eastAsia="cs-CZ"/>
            </w:rPr>
          </w:pPr>
          <w:hyperlink w:anchor="_Toc89548765" w:history="1">
            <w:r w:rsidR="0034649F" w:rsidRPr="0047637C">
              <w:rPr>
                <w:rStyle w:val="Hypertextovodkaz"/>
                <w:noProof/>
              </w:rPr>
              <w:t>3.4 Slučování Entity Relationship modelů</w:t>
            </w:r>
            <w:r w:rsidR="0034649F">
              <w:rPr>
                <w:noProof/>
                <w:webHidden/>
              </w:rPr>
              <w:tab/>
            </w:r>
            <w:r w:rsidR="0034649F">
              <w:rPr>
                <w:noProof/>
                <w:webHidden/>
              </w:rPr>
              <w:fldChar w:fldCharType="begin"/>
            </w:r>
            <w:r w:rsidR="0034649F">
              <w:rPr>
                <w:noProof/>
                <w:webHidden/>
              </w:rPr>
              <w:instrText xml:space="preserve"> PAGEREF _Toc89548765 \h </w:instrText>
            </w:r>
            <w:r w:rsidR="0034649F">
              <w:rPr>
                <w:noProof/>
                <w:webHidden/>
              </w:rPr>
            </w:r>
            <w:r w:rsidR="0034649F">
              <w:rPr>
                <w:noProof/>
                <w:webHidden/>
              </w:rPr>
              <w:fldChar w:fldCharType="separate"/>
            </w:r>
            <w:r w:rsidR="0034649F">
              <w:rPr>
                <w:noProof/>
                <w:webHidden/>
              </w:rPr>
              <w:t>21</w:t>
            </w:r>
            <w:r w:rsidR="0034649F">
              <w:rPr>
                <w:noProof/>
                <w:webHidden/>
              </w:rPr>
              <w:fldChar w:fldCharType="end"/>
            </w:r>
          </w:hyperlink>
        </w:p>
        <w:p w14:paraId="46CA3E30" w14:textId="39D9BF34" w:rsidR="0034649F" w:rsidRDefault="00A5085B">
          <w:pPr>
            <w:pStyle w:val="Obsah1"/>
            <w:tabs>
              <w:tab w:val="right" w:leader="dot" w:pos="9062"/>
            </w:tabs>
            <w:rPr>
              <w:rFonts w:asciiTheme="minorHAnsi" w:eastAsiaTheme="minorEastAsia" w:hAnsiTheme="minorHAnsi"/>
              <w:noProof/>
              <w:lang w:eastAsia="cs-CZ"/>
            </w:rPr>
          </w:pPr>
          <w:hyperlink w:anchor="_Toc89548766" w:history="1">
            <w:r w:rsidR="0034649F" w:rsidRPr="0047637C">
              <w:rPr>
                <w:rStyle w:val="Hypertextovodkaz"/>
                <w:noProof/>
              </w:rPr>
              <w:t>4 Vizualizace velkých grafů</w:t>
            </w:r>
            <w:r w:rsidR="0034649F">
              <w:rPr>
                <w:noProof/>
                <w:webHidden/>
              </w:rPr>
              <w:tab/>
            </w:r>
            <w:r w:rsidR="0034649F">
              <w:rPr>
                <w:noProof/>
                <w:webHidden/>
              </w:rPr>
              <w:fldChar w:fldCharType="begin"/>
            </w:r>
            <w:r w:rsidR="0034649F">
              <w:rPr>
                <w:noProof/>
                <w:webHidden/>
              </w:rPr>
              <w:instrText xml:space="preserve"> PAGEREF _Toc89548766 \h </w:instrText>
            </w:r>
            <w:r w:rsidR="0034649F">
              <w:rPr>
                <w:noProof/>
                <w:webHidden/>
              </w:rPr>
            </w:r>
            <w:r w:rsidR="0034649F">
              <w:rPr>
                <w:noProof/>
                <w:webHidden/>
              </w:rPr>
              <w:fldChar w:fldCharType="separate"/>
            </w:r>
            <w:r w:rsidR="0034649F">
              <w:rPr>
                <w:noProof/>
                <w:webHidden/>
              </w:rPr>
              <w:t>26</w:t>
            </w:r>
            <w:r w:rsidR="0034649F">
              <w:rPr>
                <w:noProof/>
                <w:webHidden/>
              </w:rPr>
              <w:fldChar w:fldCharType="end"/>
            </w:r>
          </w:hyperlink>
        </w:p>
        <w:p w14:paraId="57C09E2A" w14:textId="544FE358" w:rsidR="0034649F" w:rsidRDefault="00A5085B">
          <w:pPr>
            <w:pStyle w:val="Obsah2"/>
            <w:tabs>
              <w:tab w:val="right" w:leader="dot" w:pos="9062"/>
            </w:tabs>
            <w:rPr>
              <w:rFonts w:asciiTheme="minorHAnsi" w:eastAsiaTheme="minorEastAsia" w:hAnsiTheme="minorHAnsi"/>
              <w:noProof/>
              <w:lang w:eastAsia="cs-CZ"/>
            </w:rPr>
          </w:pPr>
          <w:hyperlink w:anchor="_Toc89548767" w:history="1">
            <w:r w:rsidR="0034649F" w:rsidRPr="0047637C">
              <w:rPr>
                <w:rStyle w:val="Hypertextovodkaz"/>
                <w:noProof/>
              </w:rPr>
              <w:t>4.1 Použitelná rozložení</w:t>
            </w:r>
            <w:r w:rsidR="0034649F">
              <w:rPr>
                <w:noProof/>
                <w:webHidden/>
              </w:rPr>
              <w:tab/>
            </w:r>
            <w:r w:rsidR="0034649F">
              <w:rPr>
                <w:noProof/>
                <w:webHidden/>
              </w:rPr>
              <w:fldChar w:fldCharType="begin"/>
            </w:r>
            <w:r w:rsidR="0034649F">
              <w:rPr>
                <w:noProof/>
                <w:webHidden/>
              </w:rPr>
              <w:instrText xml:space="preserve"> PAGEREF _Toc89548767 \h </w:instrText>
            </w:r>
            <w:r w:rsidR="0034649F">
              <w:rPr>
                <w:noProof/>
                <w:webHidden/>
              </w:rPr>
            </w:r>
            <w:r w:rsidR="0034649F">
              <w:rPr>
                <w:noProof/>
                <w:webHidden/>
              </w:rPr>
              <w:fldChar w:fldCharType="separate"/>
            </w:r>
            <w:r w:rsidR="0034649F">
              <w:rPr>
                <w:noProof/>
                <w:webHidden/>
              </w:rPr>
              <w:t>26</w:t>
            </w:r>
            <w:r w:rsidR="0034649F">
              <w:rPr>
                <w:noProof/>
                <w:webHidden/>
              </w:rPr>
              <w:fldChar w:fldCharType="end"/>
            </w:r>
          </w:hyperlink>
        </w:p>
        <w:p w14:paraId="1380A33A" w14:textId="6C46C8EB" w:rsidR="0034649F" w:rsidRDefault="00A5085B">
          <w:pPr>
            <w:pStyle w:val="Obsah2"/>
            <w:tabs>
              <w:tab w:val="right" w:leader="dot" w:pos="9062"/>
            </w:tabs>
            <w:rPr>
              <w:rFonts w:asciiTheme="minorHAnsi" w:eastAsiaTheme="minorEastAsia" w:hAnsiTheme="minorHAnsi"/>
              <w:noProof/>
              <w:lang w:eastAsia="cs-CZ"/>
            </w:rPr>
          </w:pPr>
          <w:hyperlink w:anchor="_Toc89548768" w:history="1">
            <w:r w:rsidR="0034649F" w:rsidRPr="0047637C">
              <w:rPr>
                <w:rStyle w:val="Hypertextovodkaz"/>
                <w:noProof/>
              </w:rPr>
              <w:t>4.2 Doporučené techniky</w:t>
            </w:r>
            <w:r w:rsidR="0034649F">
              <w:rPr>
                <w:noProof/>
                <w:webHidden/>
              </w:rPr>
              <w:tab/>
            </w:r>
            <w:r w:rsidR="0034649F">
              <w:rPr>
                <w:noProof/>
                <w:webHidden/>
              </w:rPr>
              <w:fldChar w:fldCharType="begin"/>
            </w:r>
            <w:r w:rsidR="0034649F">
              <w:rPr>
                <w:noProof/>
                <w:webHidden/>
              </w:rPr>
              <w:instrText xml:space="preserve"> PAGEREF _Toc89548768 \h </w:instrText>
            </w:r>
            <w:r w:rsidR="0034649F">
              <w:rPr>
                <w:noProof/>
                <w:webHidden/>
              </w:rPr>
            </w:r>
            <w:r w:rsidR="0034649F">
              <w:rPr>
                <w:noProof/>
                <w:webHidden/>
              </w:rPr>
              <w:fldChar w:fldCharType="separate"/>
            </w:r>
            <w:r w:rsidR="0034649F">
              <w:rPr>
                <w:noProof/>
                <w:webHidden/>
              </w:rPr>
              <w:t>29</w:t>
            </w:r>
            <w:r w:rsidR="0034649F">
              <w:rPr>
                <w:noProof/>
                <w:webHidden/>
              </w:rPr>
              <w:fldChar w:fldCharType="end"/>
            </w:r>
          </w:hyperlink>
        </w:p>
        <w:p w14:paraId="4902A61C" w14:textId="6113D3BA" w:rsidR="0034649F" w:rsidRDefault="00A5085B">
          <w:pPr>
            <w:pStyle w:val="Obsah1"/>
            <w:tabs>
              <w:tab w:val="right" w:leader="dot" w:pos="9062"/>
            </w:tabs>
            <w:rPr>
              <w:rFonts w:asciiTheme="minorHAnsi" w:eastAsiaTheme="minorEastAsia" w:hAnsiTheme="minorHAnsi"/>
              <w:noProof/>
              <w:lang w:eastAsia="cs-CZ"/>
            </w:rPr>
          </w:pPr>
          <w:hyperlink w:anchor="_Toc89548769" w:history="1">
            <w:r w:rsidR="0034649F" w:rsidRPr="0047637C">
              <w:rPr>
                <w:rStyle w:val="Hypertextovodkaz"/>
                <w:noProof/>
              </w:rPr>
              <w:t>5 Problematika slučování v PURO</w:t>
            </w:r>
            <w:r w:rsidR="0034649F">
              <w:rPr>
                <w:noProof/>
                <w:webHidden/>
              </w:rPr>
              <w:tab/>
            </w:r>
            <w:r w:rsidR="0034649F">
              <w:rPr>
                <w:noProof/>
                <w:webHidden/>
              </w:rPr>
              <w:fldChar w:fldCharType="begin"/>
            </w:r>
            <w:r w:rsidR="0034649F">
              <w:rPr>
                <w:noProof/>
                <w:webHidden/>
              </w:rPr>
              <w:instrText xml:space="preserve"> PAGEREF _Toc89548769 \h </w:instrText>
            </w:r>
            <w:r w:rsidR="0034649F">
              <w:rPr>
                <w:noProof/>
                <w:webHidden/>
              </w:rPr>
            </w:r>
            <w:r w:rsidR="0034649F">
              <w:rPr>
                <w:noProof/>
                <w:webHidden/>
              </w:rPr>
              <w:fldChar w:fldCharType="separate"/>
            </w:r>
            <w:r w:rsidR="0034649F">
              <w:rPr>
                <w:noProof/>
                <w:webHidden/>
              </w:rPr>
              <w:t>31</w:t>
            </w:r>
            <w:r w:rsidR="0034649F">
              <w:rPr>
                <w:noProof/>
                <w:webHidden/>
              </w:rPr>
              <w:fldChar w:fldCharType="end"/>
            </w:r>
          </w:hyperlink>
        </w:p>
        <w:p w14:paraId="05AB694D" w14:textId="07A7AA30" w:rsidR="0034649F" w:rsidRDefault="00A5085B">
          <w:pPr>
            <w:pStyle w:val="Obsah2"/>
            <w:tabs>
              <w:tab w:val="right" w:leader="dot" w:pos="9062"/>
            </w:tabs>
            <w:rPr>
              <w:rFonts w:asciiTheme="minorHAnsi" w:eastAsiaTheme="minorEastAsia" w:hAnsiTheme="minorHAnsi"/>
              <w:noProof/>
              <w:lang w:eastAsia="cs-CZ"/>
            </w:rPr>
          </w:pPr>
          <w:hyperlink w:anchor="_Toc89548770" w:history="1">
            <w:r w:rsidR="0034649F" w:rsidRPr="0047637C">
              <w:rPr>
                <w:rStyle w:val="Hypertextovodkaz"/>
                <w:noProof/>
              </w:rPr>
              <w:t>5.1 Mapování termů</w:t>
            </w:r>
            <w:r w:rsidR="0034649F">
              <w:rPr>
                <w:noProof/>
                <w:webHidden/>
              </w:rPr>
              <w:tab/>
            </w:r>
            <w:r w:rsidR="0034649F">
              <w:rPr>
                <w:noProof/>
                <w:webHidden/>
              </w:rPr>
              <w:fldChar w:fldCharType="begin"/>
            </w:r>
            <w:r w:rsidR="0034649F">
              <w:rPr>
                <w:noProof/>
                <w:webHidden/>
              </w:rPr>
              <w:instrText xml:space="preserve"> PAGEREF _Toc89548770 \h </w:instrText>
            </w:r>
            <w:r w:rsidR="0034649F">
              <w:rPr>
                <w:noProof/>
                <w:webHidden/>
              </w:rPr>
            </w:r>
            <w:r w:rsidR="0034649F">
              <w:rPr>
                <w:noProof/>
                <w:webHidden/>
              </w:rPr>
              <w:fldChar w:fldCharType="separate"/>
            </w:r>
            <w:r w:rsidR="0034649F">
              <w:rPr>
                <w:noProof/>
                <w:webHidden/>
              </w:rPr>
              <w:t>33</w:t>
            </w:r>
            <w:r w:rsidR="0034649F">
              <w:rPr>
                <w:noProof/>
                <w:webHidden/>
              </w:rPr>
              <w:fldChar w:fldCharType="end"/>
            </w:r>
          </w:hyperlink>
        </w:p>
        <w:p w14:paraId="1BF35C62" w14:textId="156E7472" w:rsidR="0034649F" w:rsidRDefault="00A5085B">
          <w:pPr>
            <w:pStyle w:val="Obsah3"/>
            <w:tabs>
              <w:tab w:val="right" w:leader="dot" w:pos="9062"/>
            </w:tabs>
            <w:rPr>
              <w:rFonts w:asciiTheme="minorHAnsi" w:eastAsiaTheme="minorEastAsia" w:hAnsiTheme="minorHAnsi"/>
              <w:noProof/>
              <w:lang w:eastAsia="cs-CZ"/>
            </w:rPr>
          </w:pPr>
          <w:hyperlink w:anchor="_Toc89548771" w:history="1">
            <w:r w:rsidR="0034649F" w:rsidRPr="0047637C">
              <w:rPr>
                <w:rStyle w:val="Hypertextovodkaz"/>
                <w:noProof/>
              </w:rPr>
              <w:t>5.1.1 Mapování relací</w:t>
            </w:r>
            <w:r w:rsidR="0034649F">
              <w:rPr>
                <w:noProof/>
                <w:webHidden/>
              </w:rPr>
              <w:tab/>
            </w:r>
            <w:r w:rsidR="0034649F">
              <w:rPr>
                <w:noProof/>
                <w:webHidden/>
              </w:rPr>
              <w:fldChar w:fldCharType="begin"/>
            </w:r>
            <w:r w:rsidR="0034649F">
              <w:rPr>
                <w:noProof/>
                <w:webHidden/>
              </w:rPr>
              <w:instrText xml:space="preserve"> PAGEREF _Toc89548771 \h </w:instrText>
            </w:r>
            <w:r w:rsidR="0034649F">
              <w:rPr>
                <w:noProof/>
                <w:webHidden/>
              </w:rPr>
            </w:r>
            <w:r w:rsidR="0034649F">
              <w:rPr>
                <w:noProof/>
                <w:webHidden/>
              </w:rPr>
              <w:fldChar w:fldCharType="separate"/>
            </w:r>
            <w:r w:rsidR="0034649F">
              <w:rPr>
                <w:noProof/>
                <w:webHidden/>
              </w:rPr>
              <w:t>33</w:t>
            </w:r>
            <w:r w:rsidR="0034649F">
              <w:rPr>
                <w:noProof/>
                <w:webHidden/>
              </w:rPr>
              <w:fldChar w:fldCharType="end"/>
            </w:r>
          </w:hyperlink>
        </w:p>
        <w:p w14:paraId="622BD1EC" w14:textId="5C37D6C9" w:rsidR="0034649F" w:rsidRDefault="00A5085B">
          <w:pPr>
            <w:pStyle w:val="Obsah3"/>
            <w:tabs>
              <w:tab w:val="right" w:leader="dot" w:pos="9062"/>
            </w:tabs>
            <w:rPr>
              <w:rFonts w:asciiTheme="minorHAnsi" w:eastAsiaTheme="minorEastAsia" w:hAnsiTheme="minorHAnsi"/>
              <w:noProof/>
              <w:lang w:eastAsia="cs-CZ"/>
            </w:rPr>
          </w:pPr>
          <w:hyperlink w:anchor="_Toc89548772" w:history="1">
            <w:r w:rsidR="0034649F" w:rsidRPr="0047637C">
              <w:rPr>
                <w:rStyle w:val="Hypertextovodkaz"/>
                <w:noProof/>
              </w:rPr>
              <w:t>5.1.2 Mapování atributů</w:t>
            </w:r>
            <w:r w:rsidR="0034649F">
              <w:rPr>
                <w:noProof/>
                <w:webHidden/>
              </w:rPr>
              <w:tab/>
            </w:r>
            <w:r w:rsidR="0034649F">
              <w:rPr>
                <w:noProof/>
                <w:webHidden/>
              </w:rPr>
              <w:fldChar w:fldCharType="begin"/>
            </w:r>
            <w:r w:rsidR="0034649F">
              <w:rPr>
                <w:noProof/>
                <w:webHidden/>
              </w:rPr>
              <w:instrText xml:space="preserve"> PAGEREF _Toc89548772 \h </w:instrText>
            </w:r>
            <w:r w:rsidR="0034649F">
              <w:rPr>
                <w:noProof/>
                <w:webHidden/>
              </w:rPr>
            </w:r>
            <w:r w:rsidR="0034649F">
              <w:rPr>
                <w:noProof/>
                <w:webHidden/>
              </w:rPr>
              <w:fldChar w:fldCharType="separate"/>
            </w:r>
            <w:r w:rsidR="0034649F">
              <w:rPr>
                <w:noProof/>
                <w:webHidden/>
              </w:rPr>
              <w:t>34</w:t>
            </w:r>
            <w:r w:rsidR="0034649F">
              <w:rPr>
                <w:noProof/>
                <w:webHidden/>
              </w:rPr>
              <w:fldChar w:fldCharType="end"/>
            </w:r>
          </w:hyperlink>
        </w:p>
        <w:p w14:paraId="46213F06" w14:textId="1123DBBF" w:rsidR="0034649F" w:rsidRDefault="00A5085B">
          <w:pPr>
            <w:pStyle w:val="Obsah3"/>
            <w:tabs>
              <w:tab w:val="right" w:leader="dot" w:pos="9062"/>
            </w:tabs>
            <w:rPr>
              <w:rFonts w:asciiTheme="minorHAnsi" w:eastAsiaTheme="minorEastAsia" w:hAnsiTheme="minorHAnsi"/>
              <w:noProof/>
              <w:lang w:eastAsia="cs-CZ"/>
            </w:rPr>
          </w:pPr>
          <w:hyperlink w:anchor="_Toc89548773" w:history="1">
            <w:r w:rsidR="0034649F" w:rsidRPr="0047637C">
              <w:rPr>
                <w:rStyle w:val="Hypertextovodkaz"/>
                <w:noProof/>
              </w:rPr>
              <w:t>5.1.3 Mapování instancí</w:t>
            </w:r>
            <w:r w:rsidR="0034649F">
              <w:rPr>
                <w:noProof/>
                <w:webHidden/>
              </w:rPr>
              <w:tab/>
            </w:r>
            <w:r w:rsidR="0034649F">
              <w:rPr>
                <w:noProof/>
                <w:webHidden/>
              </w:rPr>
              <w:fldChar w:fldCharType="begin"/>
            </w:r>
            <w:r w:rsidR="0034649F">
              <w:rPr>
                <w:noProof/>
                <w:webHidden/>
              </w:rPr>
              <w:instrText xml:space="preserve"> PAGEREF _Toc89548773 \h </w:instrText>
            </w:r>
            <w:r w:rsidR="0034649F">
              <w:rPr>
                <w:noProof/>
                <w:webHidden/>
              </w:rPr>
            </w:r>
            <w:r w:rsidR="0034649F">
              <w:rPr>
                <w:noProof/>
                <w:webHidden/>
              </w:rPr>
              <w:fldChar w:fldCharType="separate"/>
            </w:r>
            <w:r w:rsidR="0034649F">
              <w:rPr>
                <w:noProof/>
                <w:webHidden/>
              </w:rPr>
              <w:t>34</w:t>
            </w:r>
            <w:r w:rsidR="0034649F">
              <w:rPr>
                <w:noProof/>
                <w:webHidden/>
              </w:rPr>
              <w:fldChar w:fldCharType="end"/>
            </w:r>
          </w:hyperlink>
        </w:p>
        <w:p w14:paraId="047B9F6D" w14:textId="4718F8A4" w:rsidR="0034649F" w:rsidRDefault="00A5085B">
          <w:pPr>
            <w:pStyle w:val="Obsah2"/>
            <w:tabs>
              <w:tab w:val="right" w:leader="dot" w:pos="9062"/>
            </w:tabs>
            <w:rPr>
              <w:rFonts w:asciiTheme="minorHAnsi" w:eastAsiaTheme="minorEastAsia" w:hAnsiTheme="minorHAnsi"/>
              <w:noProof/>
              <w:lang w:eastAsia="cs-CZ"/>
            </w:rPr>
          </w:pPr>
          <w:hyperlink w:anchor="_Toc89548774" w:history="1">
            <w:r w:rsidR="0034649F" w:rsidRPr="0047637C">
              <w:rPr>
                <w:rStyle w:val="Hypertextovodkaz"/>
                <w:noProof/>
              </w:rPr>
              <w:t>5.2 Slučování instancí</w:t>
            </w:r>
            <w:r w:rsidR="0034649F">
              <w:rPr>
                <w:noProof/>
                <w:webHidden/>
              </w:rPr>
              <w:tab/>
            </w:r>
            <w:r w:rsidR="0034649F">
              <w:rPr>
                <w:noProof/>
                <w:webHidden/>
              </w:rPr>
              <w:fldChar w:fldCharType="begin"/>
            </w:r>
            <w:r w:rsidR="0034649F">
              <w:rPr>
                <w:noProof/>
                <w:webHidden/>
              </w:rPr>
              <w:instrText xml:space="preserve"> PAGEREF _Toc89548774 \h </w:instrText>
            </w:r>
            <w:r w:rsidR="0034649F">
              <w:rPr>
                <w:noProof/>
                <w:webHidden/>
              </w:rPr>
            </w:r>
            <w:r w:rsidR="0034649F">
              <w:rPr>
                <w:noProof/>
                <w:webHidden/>
              </w:rPr>
              <w:fldChar w:fldCharType="separate"/>
            </w:r>
            <w:r w:rsidR="0034649F">
              <w:rPr>
                <w:noProof/>
                <w:webHidden/>
              </w:rPr>
              <w:t>34</w:t>
            </w:r>
            <w:r w:rsidR="0034649F">
              <w:rPr>
                <w:noProof/>
                <w:webHidden/>
              </w:rPr>
              <w:fldChar w:fldCharType="end"/>
            </w:r>
          </w:hyperlink>
        </w:p>
        <w:p w14:paraId="159FCEB3" w14:textId="39BDDE5E" w:rsidR="0034649F" w:rsidRDefault="00A5085B">
          <w:pPr>
            <w:pStyle w:val="Obsah2"/>
            <w:tabs>
              <w:tab w:val="right" w:leader="dot" w:pos="9062"/>
            </w:tabs>
            <w:rPr>
              <w:rFonts w:asciiTheme="minorHAnsi" w:eastAsiaTheme="minorEastAsia" w:hAnsiTheme="minorHAnsi"/>
              <w:noProof/>
              <w:lang w:eastAsia="cs-CZ"/>
            </w:rPr>
          </w:pPr>
          <w:hyperlink w:anchor="_Toc89548775" w:history="1">
            <w:r w:rsidR="0034649F" w:rsidRPr="0047637C">
              <w:rPr>
                <w:rStyle w:val="Hypertextovodkaz"/>
                <w:noProof/>
              </w:rPr>
              <w:t>5.3 Skóre podobnosti entit</w:t>
            </w:r>
            <w:r w:rsidR="0034649F">
              <w:rPr>
                <w:noProof/>
                <w:webHidden/>
              </w:rPr>
              <w:tab/>
            </w:r>
            <w:r w:rsidR="0034649F">
              <w:rPr>
                <w:noProof/>
                <w:webHidden/>
              </w:rPr>
              <w:fldChar w:fldCharType="begin"/>
            </w:r>
            <w:r w:rsidR="0034649F">
              <w:rPr>
                <w:noProof/>
                <w:webHidden/>
              </w:rPr>
              <w:instrText xml:space="preserve"> PAGEREF _Toc89548775 \h </w:instrText>
            </w:r>
            <w:r w:rsidR="0034649F">
              <w:rPr>
                <w:noProof/>
                <w:webHidden/>
              </w:rPr>
            </w:r>
            <w:r w:rsidR="0034649F">
              <w:rPr>
                <w:noProof/>
                <w:webHidden/>
              </w:rPr>
              <w:fldChar w:fldCharType="separate"/>
            </w:r>
            <w:r w:rsidR="0034649F">
              <w:rPr>
                <w:noProof/>
                <w:webHidden/>
              </w:rPr>
              <w:t>36</w:t>
            </w:r>
            <w:r w:rsidR="0034649F">
              <w:rPr>
                <w:noProof/>
                <w:webHidden/>
              </w:rPr>
              <w:fldChar w:fldCharType="end"/>
            </w:r>
          </w:hyperlink>
        </w:p>
        <w:p w14:paraId="2EC9620D" w14:textId="6DE68C03" w:rsidR="0034649F" w:rsidRDefault="00A5085B">
          <w:pPr>
            <w:pStyle w:val="Obsah2"/>
            <w:tabs>
              <w:tab w:val="right" w:leader="dot" w:pos="9062"/>
            </w:tabs>
            <w:rPr>
              <w:rFonts w:asciiTheme="minorHAnsi" w:eastAsiaTheme="minorEastAsia" w:hAnsiTheme="minorHAnsi"/>
              <w:noProof/>
              <w:lang w:eastAsia="cs-CZ"/>
            </w:rPr>
          </w:pPr>
          <w:hyperlink w:anchor="_Toc89548776" w:history="1">
            <w:r w:rsidR="0034649F" w:rsidRPr="0047637C">
              <w:rPr>
                <w:rStyle w:val="Hypertextovodkaz"/>
                <w:noProof/>
              </w:rPr>
              <w:t>5.4 Okolí uzlu</w:t>
            </w:r>
            <w:r w:rsidR="0034649F">
              <w:rPr>
                <w:noProof/>
                <w:webHidden/>
              </w:rPr>
              <w:tab/>
            </w:r>
            <w:r w:rsidR="0034649F">
              <w:rPr>
                <w:noProof/>
                <w:webHidden/>
              </w:rPr>
              <w:fldChar w:fldCharType="begin"/>
            </w:r>
            <w:r w:rsidR="0034649F">
              <w:rPr>
                <w:noProof/>
                <w:webHidden/>
              </w:rPr>
              <w:instrText xml:space="preserve"> PAGEREF _Toc89548776 \h </w:instrText>
            </w:r>
            <w:r w:rsidR="0034649F">
              <w:rPr>
                <w:noProof/>
                <w:webHidden/>
              </w:rPr>
            </w:r>
            <w:r w:rsidR="0034649F">
              <w:rPr>
                <w:noProof/>
                <w:webHidden/>
              </w:rPr>
              <w:fldChar w:fldCharType="separate"/>
            </w:r>
            <w:r w:rsidR="0034649F">
              <w:rPr>
                <w:noProof/>
                <w:webHidden/>
              </w:rPr>
              <w:t>37</w:t>
            </w:r>
            <w:r w:rsidR="0034649F">
              <w:rPr>
                <w:noProof/>
                <w:webHidden/>
              </w:rPr>
              <w:fldChar w:fldCharType="end"/>
            </w:r>
          </w:hyperlink>
        </w:p>
        <w:p w14:paraId="7EC348F6" w14:textId="27D47FA9" w:rsidR="0034649F" w:rsidRDefault="00A5085B">
          <w:pPr>
            <w:pStyle w:val="Obsah2"/>
            <w:tabs>
              <w:tab w:val="right" w:leader="dot" w:pos="9062"/>
            </w:tabs>
            <w:rPr>
              <w:rFonts w:asciiTheme="minorHAnsi" w:eastAsiaTheme="minorEastAsia" w:hAnsiTheme="minorHAnsi"/>
              <w:noProof/>
              <w:lang w:eastAsia="cs-CZ"/>
            </w:rPr>
          </w:pPr>
          <w:hyperlink w:anchor="_Toc89548777" w:history="1">
            <w:r w:rsidR="0034649F" w:rsidRPr="0047637C">
              <w:rPr>
                <w:rStyle w:val="Hypertextovodkaz"/>
                <w:noProof/>
              </w:rPr>
              <w:t>5.5 Nalezení souvislého grafu</w:t>
            </w:r>
            <w:r w:rsidR="0034649F">
              <w:rPr>
                <w:noProof/>
                <w:webHidden/>
              </w:rPr>
              <w:tab/>
            </w:r>
            <w:r w:rsidR="0034649F">
              <w:rPr>
                <w:noProof/>
                <w:webHidden/>
              </w:rPr>
              <w:fldChar w:fldCharType="begin"/>
            </w:r>
            <w:r w:rsidR="0034649F">
              <w:rPr>
                <w:noProof/>
                <w:webHidden/>
              </w:rPr>
              <w:instrText xml:space="preserve"> PAGEREF _Toc89548777 \h </w:instrText>
            </w:r>
            <w:r w:rsidR="0034649F">
              <w:rPr>
                <w:noProof/>
                <w:webHidden/>
              </w:rPr>
            </w:r>
            <w:r w:rsidR="0034649F">
              <w:rPr>
                <w:noProof/>
                <w:webHidden/>
              </w:rPr>
              <w:fldChar w:fldCharType="separate"/>
            </w:r>
            <w:r w:rsidR="0034649F">
              <w:rPr>
                <w:noProof/>
                <w:webHidden/>
              </w:rPr>
              <w:t>40</w:t>
            </w:r>
            <w:r w:rsidR="0034649F">
              <w:rPr>
                <w:noProof/>
                <w:webHidden/>
              </w:rPr>
              <w:fldChar w:fldCharType="end"/>
            </w:r>
          </w:hyperlink>
        </w:p>
        <w:p w14:paraId="24D30712" w14:textId="4EDF3042" w:rsidR="0034649F" w:rsidRDefault="00A5085B">
          <w:pPr>
            <w:pStyle w:val="Obsah1"/>
            <w:tabs>
              <w:tab w:val="right" w:leader="dot" w:pos="9062"/>
            </w:tabs>
            <w:rPr>
              <w:rFonts w:asciiTheme="minorHAnsi" w:eastAsiaTheme="minorEastAsia" w:hAnsiTheme="minorHAnsi"/>
              <w:noProof/>
              <w:lang w:eastAsia="cs-CZ"/>
            </w:rPr>
          </w:pPr>
          <w:hyperlink w:anchor="_Toc89548778" w:history="1">
            <w:r w:rsidR="0034649F" w:rsidRPr="0047637C">
              <w:rPr>
                <w:rStyle w:val="Hypertextovodkaz"/>
                <w:noProof/>
              </w:rPr>
              <w:t>6 Grafická reprezentace</w:t>
            </w:r>
            <w:r w:rsidR="0034649F">
              <w:rPr>
                <w:noProof/>
                <w:webHidden/>
              </w:rPr>
              <w:tab/>
            </w:r>
            <w:r w:rsidR="0034649F">
              <w:rPr>
                <w:noProof/>
                <w:webHidden/>
              </w:rPr>
              <w:fldChar w:fldCharType="begin"/>
            </w:r>
            <w:r w:rsidR="0034649F">
              <w:rPr>
                <w:noProof/>
                <w:webHidden/>
              </w:rPr>
              <w:instrText xml:space="preserve"> PAGEREF _Toc89548778 \h </w:instrText>
            </w:r>
            <w:r w:rsidR="0034649F">
              <w:rPr>
                <w:noProof/>
                <w:webHidden/>
              </w:rPr>
            </w:r>
            <w:r w:rsidR="0034649F">
              <w:rPr>
                <w:noProof/>
                <w:webHidden/>
              </w:rPr>
              <w:fldChar w:fldCharType="separate"/>
            </w:r>
            <w:r w:rsidR="0034649F">
              <w:rPr>
                <w:noProof/>
                <w:webHidden/>
              </w:rPr>
              <w:t>41</w:t>
            </w:r>
            <w:r w:rsidR="0034649F">
              <w:rPr>
                <w:noProof/>
                <w:webHidden/>
              </w:rPr>
              <w:fldChar w:fldCharType="end"/>
            </w:r>
          </w:hyperlink>
        </w:p>
        <w:p w14:paraId="4EC30133" w14:textId="5C1B4BB3" w:rsidR="0034649F" w:rsidRDefault="00A5085B">
          <w:pPr>
            <w:pStyle w:val="Obsah2"/>
            <w:tabs>
              <w:tab w:val="right" w:leader="dot" w:pos="9062"/>
            </w:tabs>
            <w:rPr>
              <w:rFonts w:asciiTheme="minorHAnsi" w:eastAsiaTheme="minorEastAsia" w:hAnsiTheme="minorHAnsi"/>
              <w:noProof/>
              <w:lang w:eastAsia="cs-CZ"/>
            </w:rPr>
          </w:pPr>
          <w:hyperlink w:anchor="_Toc89548779" w:history="1">
            <w:r w:rsidR="0034649F" w:rsidRPr="0047637C">
              <w:rPr>
                <w:rStyle w:val="Hypertextovodkaz"/>
                <w:noProof/>
              </w:rPr>
              <w:t>6.1 Skupiny</w:t>
            </w:r>
            <w:r w:rsidR="0034649F">
              <w:rPr>
                <w:noProof/>
                <w:webHidden/>
              </w:rPr>
              <w:tab/>
            </w:r>
            <w:r w:rsidR="0034649F">
              <w:rPr>
                <w:noProof/>
                <w:webHidden/>
              </w:rPr>
              <w:fldChar w:fldCharType="begin"/>
            </w:r>
            <w:r w:rsidR="0034649F">
              <w:rPr>
                <w:noProof/>
                <w:webHidden/>
              </w:rPr>
              <w:instrText xml:space="preserve"> PAGEREF _Toc89548779 \h </w:instrText>
            </w:r>
            <w:r w:rsidR="0034649F">
              <w:rPr>
                <w:noProof/>
                <w:webHidden/>
              </w:rPr>
            </w:r>
            <w:r w:rsidR="0034649F">
              <w:rPr>
                <w:noProof/>
                <w:webHidden/>
              </w:rPr>
              <w:fldChar w:fldCharType="separate"/>
            </w:r>
            <w:r w:rsidR="0034649F">
              <w:rPr>
                <w:noProof/>
                <w:webHidden/>
              </w:rPr>
              <w:t>42</w:t>
            </w:r>
            <w:r w:rsidR="0034649F">
              <w:rPr>
                <w:noProof/>
                <w:webHidden/>
              </w:rPr>
              <w:fldChar w:fldCharType="end"/>
            </w:r>
          </w:hyperlink>
        </w:p>
        <w:p w14:paraId="2A11DC31" w14:textId="3C0DDD2B" w:rsidR="0034649F" w:rsidRDefault="00A5085B">
          <w:pPr>
            <w:pStyle w:val="Obsah2"/>
            <w:tabs>
              <w:tab w:val="right" w:leader="dot" w:pos="9062"/>
            </w:tabs>
            <w:rPr>
              <w:rFonts w:asciiTheme="minorHAnsi" w:eastAsiaTheme="minorEastAsia" w:hAnsiTheme="minorHAnsi"/>
              <w:noProof/>
              <w:lang w:eastAsia="cs-CZ"/>
            </w:rPr>
          </w:pPr>
          <w:hyperlink w:anchor="_Toc89548780" w:history="1">
            <w:r w:rsidR="0034649F" w:rsidRPr="0047637C">
              <w:rPr>
                <w:rStyle w:val="Hypertextovodkaz"/>
                <w:noProof/>
              </w:rPr>
              <w:t>6.2 B-typy</w:t>
            </w:r>
            <w:r w:rsidR="0034649F">
              <w:rPr>
                <w:noProof/>
                <w:webHidden/>
              </w:rPr>
              <w:tab/>
            </w:r>
            <w:r w:rsidR="0034649F">
              <w:rPr>
                <w:noProof/>
                <w:webHidden/>
              </w:rPr>
              <w:fldChar w:fldCharType="begin"/>
            </w:r>
            <w:r w:rsidR="0034649F">
              <w:rPr>
                <w:noProof/>
                <w:webHidden/>
              </w:rPr>
              <w:instrText xml:space="preserve"> PAGEREF _Toc89548780 \h </w:instrText>
            </w:r>
            <w:r w:rsidR="0034649F">
              <w:rPr>
                <w:noProof/>
                <w:webHidden/>
              </w:rPr>
            </w:r>
            <w:r w:rsidR="0034649F">
              <w:rPr>
                <w:noProof/>
                <w:webHidden/>
              </w:rPr>
              <w:fldChar w:fldCharType="separate"/>
            </w:r>
            <w:r w:rsidR="0034649F">
              <w:rPr>
                <w:noProof/>
                <w:webHidden/>
              </w:rPr>
              <w:t>46</w:t>
            </w:r>
            <w:r w:rsidR="0034649F">
              <w:rPr>
                <w:noProof/>
                <w:webHidden/>
              </w:rPr>
              <w:fldChar w:fldCharType="end"/>
            </w:r>
          </w:hyperlink>
        </w:p>
        <w:p w14:paraId="0A391567" w14:textId="05F08449" w:rsidR="0034649F" w:rsidRDefault="00A5085B">
          <w:pPr>
            <w:pStyle w:val="Obsah1"/>
            <w:tabs>
              <w:tab w:val="right" w:leader="dot" w:pos="9062"/>
            </w:tabs>
            <w:rPr>
              <w:rFonts w:asciiTheme="minorHAnsi" w:eastAsiaTheme="minorEastAsia" w:hAnsiTheme="minorHAnsi"/>
              <w:noProof/>
              <w:lang w:eastAsia="cs-CZ"/>
            </w:rPr>
          </w:pPr>
          <w:hyperlink w:anchor="_Toc89548781" w:history="1">
            <w:r w:rsidR="0034649F" w:rsidRPr="0047637C">
              <w:rPr>
                <w:rStyle w:val="Hypertextovodkaz"/>
                <w:noProof/>
              </w:rPr>
              <w:t>7 Dostupné knihovny pro grafickou reprezentaci</w:t>
            </w:r>
            <w:r w:rsidR="0034649F">
              <w:rPr>
                <w:noProof/>
                <w:webHidden/>
              </w:rPr>
              <w:tab/>
            </w:r>
            <w:r w:rsidR="0034649F">
              <w:rPr>
                <w:noProof/>
                <w:webHidden/>
              </w:rPr>
              <w:fldChar w:fldCharType="begin"/>
            </w:r>
            <w:r w:rsidR="0034649F">
              <w:rPr>
                <w:noProof/>
                <w:webHidden/>
              </w:rPr>
              <w:instrText xml:space="preserve"> PAGEREF _Toc89548781 \h </w:instrText>
            </w:r>
            <w:r w:rsidR="0034649F">
              <w:rPr>
                <w:noProof/>
                <w:webHidden/>
              </w:rPr>
            </w:r>
            <w:r w:rsidR="0034649F">
              <w:rPr>
                <w:noProof/>
                <w:webHidden/>
              </w:rPr>
              <w:fldChar w:fldCharType="separate"/>
            </w:r>
            <w:r w:rsidR="0034649F">
              <w:rPr>
                <w:noProof/>
                <w:webHidden/>
              </w:rPr>
              <w:t>47</w:t>
            </w:r>
            <w:r w:rsidR="0034649F">
              <w:rPr>
                <w:noProof/>
                <w:webHidden/>
              </w:rPr>
              <w:fldChar w:fldCharType="end"/>
            </w:r>
          </w:hyperlink>
        </w:p>
        <w:p w14:paraId="4AF6BC7A" w14:textId="167407F4" w:rsidR="0034649F" w:rsidRDefault="00A5085B">
          <w:pPr>
            <w:pStyle w:val="Obsah2"/>
            <w:tabs>
              <w:tab w:val="right" w:leader="dot" w:pos="9062"/>
            </w:tabs>
            <w:rPr>
              <w:rFonts w:asciiTheme="minorHAnsi" w:eastAsiaTheme="minorEastAsia" w:hAnsiTheme="minorHAnsi"/>
              <w:noProof/>
              <w:lang w:eastAsia="cs-CZ"/>
            </w:rPr>
          </w:pPr>
          <w:hyperlink w:anchor="_Toc89548782" w:history="1">
            <w:r w:rsidR="0034649F" w:rsidRPr="0047637C">
              <w:rPr>
                <w:rStyle w:val="Hypertextovodkaz"/>
                <w:noProof/>
              </w:rPr>
              <w:t>7.1 Požadavky</w:t>
            </w:r>
            <w:r w:rsidR="0034649F">
              <w:rPr>
                <w:noProof/>
                <w:webHidden/>
              </w:rPr>
              <w:tab/>
            </w:r>
            <w:r w:rsidR="0034649F">
              <w:rPr>
                <w:noProof/>
                <w:webHidden/>
              </w:rPr>
              <w:fldChar w:fldCharType="begin"/>
            </w:r>
            <w:r w:rsidR="0034649F">
              <w:rPr>
                <w:noProof/>
                <w:webHidden/>
              </w:rPr>
              <w:instrText xml:space="preserve"> PAGEREF _Toc89548782 \h </w:instrText>
            </w:r>
            <w:r w:rsidR="0034649F">
              <w:rPr>
                <w:noProof/>
                <w:webHidden/>
              </w:rPr>
            </w:r>
            <w:r w:rsidR="0034649F">
              <w:rPr>
                <w:noProof/>
                <w:webHidden/>
              </w:rPr>
              <w:fldChar w:fldCharType="separate"/>
            </w:r>
            <w:r w:rsidR="0034649F">
              <w:rPr>
                <w:noProof/>
                <w:webHidden/>
              </w:rPr>
              <w:t>47</w:t>
            </w:r>
            <w:r w:rsidR="0034649F">
              <w:rPr>
                <w:noProof/>
                <w:webHidden/>
              </w:rPr>
              <w:fldChar w:fldCharType="end"/>
            </w:r>
          </w:hyperlink>
        </w:p>
        <w:p w14:paraId="76A966AA" w14:textId="6B622FD8" w:rsidR="0034649F" w:rsidRDefault="00A5085B">
          <w:pPr>
            <w:pStyle w:val="Obsah3"/>
            <w:tabs>
              <w:tab w:val="right" w:leader="dot" w:pos="9062"/>
            </w:tabs>
            <w:rPr>
              <w:rFonts w:asciiTheme="minorHAnsi" w:eastAsiaTheme="minorEastAsia" w:hAnsiTheme="minorHAnsi"/>
              <w:noProof/>
              <w:lang w:eastAsia="cs-CZ"/>
            </w:rPr>
          </w:pPr>
          <w:hyperlink w:anchor="_Toc89548783" w:history="1">
            <w:r w:rsidR="0034649F" w:rsidRPr="0047637C">
              <w:rPr>
                <w:rStyle w:val="Hypertextovodkaz"/>
                <w:noProof/>
              </w:rPr>
              <w:t>7.1.1 Podpora různých grafických elementů</w:t>
            </w:r>
            <w:r w:rsidR="0034649F">
              <w:rPr>
                <w:noProof/>
                <w:webHidden/>
              </w:rPr>
              <w:tab/>
            </w:r>
            <w:r w:rsidR="0034649F">
              <w:rPr>
                <w:noProof/>
                <w:webHidden/>
              </w:rPr>
              <w:fldChar w:fldCharType="begin"/>
            </w:r>
            <w:r w:rsidR="0034649F">
              <w:rPr>
                <w:noProof/>
                <w:webHidden/>
              </w:rPr>
              <w:instrText xml:space="preserve"> PAGEREF _Toc89548783 \h </w:instrText>
            </w:r>
            <w:r w:rsidR="0034649F">
              <w:rPr>
                <w:noProof/>
                <w:webHidden/>
              </w:rPr>
            </w:r>
            <w:r w:rsidR="0034649F">
              <w:rPr>
                <w:noProof/>
                <w:webHidden/>
              </w:rPr>
              <w:fldChar w:fldCharType="separate"/>
            </w:r>
            <w:r w:rsidR="0034649F">
              <w:rPr>
                <w:noProof/>
                <w:webHidden/>
              </w:rPr>
              <w:t>47</w:t>
            </w:r>
            <w:r w:rsidR="0034649F">
              <w:rPr>
                <w:noProof/>
                <w:webHidden/>
              </w:rPr>
              <w:fldChar w:fldCharType="end"/>
            </w:r>
          </w:hyperlink>
        </w:p>
        <w:p w14:paraId="5BD4797F" w14:textId="4113CBA3" w:rsidR="0034649F" w:rsidRDefault="00A5085B">
          <w:pPr>
            <w:pStyle w:val="Obsah3"/>
            <w:tabs>
              <w:tab w:val="right" w:leader="dot" w:pos="9062"/>
            </w:tabs>
            <w:rPr>
              <w:rFonts w:asciiTheme="minorHAnsi" w:eastAsiaTheme="minorEastAsia" w:hAnsiTheme="minorHAnsi"/>
              <w:noProof/>
              <w:lang w:eastAsia="cs-CZ"/>
            </w:rPr>
          </w:pPr>
          <w:hyperlink w:anchor="_Toc89548784" w:history="1">
            <w:r w:rsidR="0034649F" w:rsidRPr="0047637C">
              <w:rPr>
                <w:rStyle w:val="Hypertextovodkaz"/>
                <w:noProof/>
              </w:rPr>
              <w:t>7.1.2 Podmiňování tvorby vztahů</w:t>
            </w:r>
            <w:r w:rsidR="0034649F">
              <w:rPr>
                <w:noProof/>
                <w:webHidden/>
              </w:rPr>
              <w:tab/>
            </w:r>
            <w:r w:rsidR="0034649F">
              <w:rPr>
                <w:noProof/>
                <w:webHidden/>
              </w:rPr>
              <w:fldChar w:fldCharType="begin"/>
            </w:r>
            <w:r w:rsidR="0034649F">
              <w:rPr>
                <w:noProof/>
                <w:webHidden/>
              </w:rPr>
              <w:instrText xml:space="preserve"> PAGEREF _Toc89548784 \h </w:instrText>
            </w:r>
            <w:r w:rsidR="0034649F">
              <w:rPr>
                <w:noProof/>
                <w:webHidden/>
              </w:rPr>
            </w:r>
            <w:r w:rsidR="0034649F">
              <w:rPr>
                <w:noProof/>
                <w:webHidden/>
              </w:rPr>
              <w:fldChar w:fldCharType="separate"/>
            </w:r>
            <w:r w:rsidR="0034649F">
              <w:rPr>
                <w:noProof/>
                <w:webHidden/>
              </w:rPr>
              <w:t>47</w:t>
            </w:r>
            <w:r w:rsidR="0034649F">
              <w:rPr>
                <w:noProof/>
                <w:webHidden/>
              </w:rPr>
              <w:fldChar w:fldCharType="end"/>
            </w:r>
          </w:hyperlink>
        </w:p>
        <w:p w14:paraId="0145F327" w14:textId="3FF00EBF" w:rsidR="0034649F" w:rsidRDefault="00A5085B">
          <w:pPr>
            <w:pStyle w:val="Obsah3"/>
            <w:tabs>
              <w:tab w:val="right" w:leader="dot" w:pos="9062"/>
            </w:tabs>
            <w:rPr>
              <w:rFonts w:asciiTheme="minorHAnsi" w:eastAsiaTheme="minorEastAsia" w:hAnsiTheme="minorHAnsi"/>
              <w:noProof/>
              <w:lang w:eastAsia="cs-CZ"/>
            </w:rPr>
          </w:pPr>
          <w:hyperlink w:anchor="_Toc89548785" w:history="1">
            <w:r w:rsidR="0034649F" w:rsidRPr="0047637C">
              <w:rPr>
                <w:rStyle w:val="Hypertextovodkaz"/>
                <w:noProof/>
              </w:rPr>
              <w:t>7.1.3 Kontextová menu</w:t>
            </w:r>
            <w:r w:rsidR="0034649F">
              <w:rPr>
                <w:noProof/>
                <w:webHidden/>
              </w:rPr>
              <w:tab/>
            </w:r>
            <w:r w:rsidR="0034649F">
              <w:rPr>
                <w:noProof/>
                <w:webHidden/>
              </w:rPr>
              <w:fldChar w:fldCharType="begin"/>
            </w:r>
            <w:r w:rsidR="0034649F">
              <w:rPr>
                <w:noProof/>
                <w:webHidden/>
              </w:rPr>
              <w:instrText xml:space="preserve"> PAGEREF _Toc89548785 \h </w:instrText>
            </w:r>
            <w:r w:rsidR="0034649F">
              <w:rPr>
                <w:noProof/>
                <w:webHidden/>
              </w:rPr>
            </w:r>
            <w:r w:rsidR="0034649F">
              <w:rPr>
                <w:noProof/>
                <w:webHidden/>
              </w:rPr>
              <w:fldChar w:fldCharType="separate"/>
            </w:r>
            <w:r w:rsidR="0034649F">
              <w:rPr>
                <w:noProof/>
                <w:webHidden/>
              </w:rPr>
              <w:t>47</w:t>
            </w:r>
            <w:r w:rsidR="0034649F">
              <w:rPr>
                <w:noProof/>
                <w:webHidden/>
              </w:rPr>
              <w:fldChar w:fldCharType="end"/>
            </w:r>
          </w:hyperlink>
        </w:p>
        <w:p w14:paraId="738DD5DD" w14:textId="206D6229" w:rsidR="0034649F" w:rsidRDefault="00A5085B">
          <w:pPr>
            <w:pStyle w:val="Obsah3"/>
            <w:tabs>
              <w:tab w:val="right" w:leader="dot" w:pos="9062"/>
            </w:tabs>
            <w:rPr>
              <w:rFonts w:asciiTheme="minorHAnsi" w:eastAsiaTheme="minorEastAsia" w:hAnsiTheme="minorHAnsi"/>
              <w:noProof/>
              <w:lang w:eastAsia="cs-CZ"/>
            </w:rPr>
          </w:pPr>
          <w:hyperlink w:anchor="_Toc89548786" w:history="1">
            <w:r w:rsidR="0034649F" w:rsidRPr="0047637C">
              <w:rPr>
                <w:rStyle w:val="Hypertextovodkaz"/>
                <w:noProof/>
              </w:rPr>
              <w:t>7.1.4 Složky a skupiny</w:t>
            </w:r>
            <w:r w:rsidR="0034649F">
              <w:rPr>
                <w:noProof/>
                <w:webHidden/>
              </w:rPr>
              <w:tab/>
            </w:r>
            <w:r w:rsidR="0034649F">
              <w:rPr>
                <w:noProof/>
                <w:webHidden/>
              </w:rPr>
              <w:fldChar w:fldCharType="begin"/>
            </w:r>
            <w:r w:rsidR="0034649F">
              <w:rPr>
                <w:noProof/>
                <w:webHidden/>
              </w:rPr>
              <w:instrText xml:space="preserve"> PAGEREF _Toc89548786 \h </w:instrText>
            </w:r>
            <w:r w:rsidR="0034649F">
              <w:rPr>
                <w:noProof/>
                <w:webHidden/>
              </w:rPr>
            </w:r>
            <w:r w:rsidR="0034649F">
              <w:rPr>
                <w:noProof/>
                <w:webHidden/>
              </w:rPr>
              <w:fldChar w:fldCharType="separate"/>
            </w:r>
            <w:r w:rsidR="0034649F">
              <w:rPr>
                <w:noProof/>
                <w:webHidden/>
              </w:rPr>
              <w:t>48</w:t>
            </w:r>
            <w:r w:rsidR="0034649F">
              <w:rPr>
                <w:noProof/>
                <w:webHidden/>
              </w:rPr>
              <w:fldChar w:fldCharType="end"/>
            </w:r>
          </w:hyperlink>
        </w:p>
        <w:p w14:paraId="2352700E" w14:textId="6020D74C" w:rsidR="0034649F" w:rsidRDefault="00A5085B">
          <w:pPr>
            <w:pStyle w:val="Obsah3"/>
            <w:tabs>
              <w:tab w:val="right" w:leader="dot" w:pos="9062"/>
            </w:tabs>
            <w:rPr>
              <w:rFonts w:asciiTheme="minorHAnsi" w:eastAsiaTheme="minorEastAsia" w:hAnsiTheme="minorHAnsi"/>
              <w:noProof/>
              <w:lang w:eastAsia="cs-CZ"/>
            </w:rPr>
          </w:pPr>
          <w:hyperlink w:anchor="_Toc89548787" w:history="1">
            <w:r w:rsidR="0034649F" w:rsidRPr="0047637C">
              <w:rPr>
                <w:rStyle w:val="Hypertextovodkaz"/>
                <w:noProof/>
              </w:rPr>
              <w:t>7.1.5 Formáty ukládání</w:t>
            </w:r>
            <w:r w:rsidR="0034649F">
              <w:rPr>
                <w:noProof/>
                <w:webHidden/>
              </w:rPr>
              <w:tab/>
            </w:r>
            <w:r w:rsidR="0034649F">
              <w:rPr>
                <w:noProof/>
                <w:webHidden/>
              </w:rPr>
              <w:fldChar w:fldCharType="begin"/>
            </w:r>
            <w:r w:rsidR="0034649F">
              <w:rPr>
                <w:noProof/>
                <w:webHidden/>
              </w:rPr>
              <w:instrText xml:space="preserve"> PAGEREF _Toc89548787 \h </w:instrText>
            </w:r>
            <w:r w:rsidR="0034649F">
              <w:rPr>
                <w:noProof/>
                <w:webHidden/>
              </w:rPr>
            </w:r>
            <w:r w:rsidR="0034649F">
              <w:rPr>
                <w:noProof/>
                <w:webHidden/>
              </w:rPr>
              <w:fldChar w:fldCharType="separate"/>
            </w:r>
            <w:r w:rsidR="0034649F">
              <w:rPr>
                <w:noProof/>
                <w:webHidden/>
              </w:rPr>
              <w:t>48</w:t>
            </w:r>
            <w:r w:rsidR="0034649F">
              <w:rPr>
                <w:noProof/>
                <w:webHidden/>
              </w:rPr>
              <w:fldChar w:fldCharType="end"/>
            </w:r>
          </w:hyperlink>
        </w:p>
        <w:p w14:paraId="2CA19657" w14:textId="47434932" w:rsidR="0034649F" w:rsidRDefault="00A5085B">
          <w:pPr>
            <w:pStyle w:val="Obsah2"/>
            <w:tabs>
              <w:tab w:val="right" w:leader="dot" w:pos="9062"/>
            </w:tabs>
            <w:rPr>
              <w:rFonts w:asciiTheme="minorHAnsi" w:eastAsiaTheme="minorEastAsia" w:hAnsiTheme="minorHAnsi"/>
              <w:noProof/>
              <w:lang w:eastAsia="cs-CZ"/>
            </w:rPr>
          </w:pPr>
          <w:hyperlink w:anchor="_Toc89548788" w:history="1">
            <w:r w:rsidR="0034649F" w:rsidRPr="0047637C">
              <w:rPr>
                <w:rStyle w:val="Hypertextovodkaz"/>
                <w:noProof/>
              </w:rPr>
              <w:t>7.2 Knihovny</w:t>
            </w:r>
            <w:r w:rsidR="0034649F">
              <w:rPr>
                <w:noProof/>
                <w:webHidden/>
              </w:rPr>
              <w:tab/>
            </w:r>
            <w:r w:rsidR="0034649F">
              <w:rPr>
                <w:noProof/>
                <w:webHidden/>
              </w:rPr>
              <w:fldChar w:fldCharType="begin"/>
            </w:r>
            <w:r w:rsidR="0034649F">
              <w:rPr>
                <w:noProof/>
                <w:webHidden/>
              </w:rPr>
              <w:instrText xml:space="preserve"> PAGEREF _Toc89548788 \h </w:instrText>
            </w:r>
            <w:r w:rsidR="0034649F">
              <w:rPr>
                <w:noProof/>
                <w:webHidden/>
              </w:rPr>
            </w:r>
            <w:r w:rsidR="0034649F">
              <w:rPr>
                <w:noProof/>
                <w:webHidden/>
              </w:rPr>
              <w:fldChar w:fldCharType="separate"/>
            </w:r>
            <w:r w:rsidR="0034649F">
              <w:rPr>
                <w:noProof/>
                <w:webHidden/>
              </w:rPr>
              <w:t>48</w:t>
            </w:r>
            <w:r w:rsidR="0034649F">
              <w:rPr>
                <w:noProof/>
                <w:webHidden/>
              </w:rPr>
              <w:fldChar w:fldCharType="end"/>
            </w:r>
          </w:hyperlink>
        </w:p>
        <w:p w14:paraId="4E11457F" w14:textId="14EE782E" w:rsidR="0034649F" w:rsidRDefault="00A5085B">
          <w:pPr>
            <w:pStyle w:val="Obsah3"/>
            <w:tabs>
              <w:tab w:val="right" w:leader="dot" w:pos="9062"/>
            </w:tabs>
            <w:rPr>
              <w:rFonts w:asciiTheme="minorHAnsi" w:eastAsiaTheme="minorEastAsia" w:hAnsiTheme="minorHAnsi"/>
              <w:noProof/>
              <w:lang w:eastAsia="cs-CZ"/>
            </w:rPr>
          </w:pPr>
          <w:hyperlink w:anchor="_Toc89548789" w:history="1">
            <w:r w:rsidR="0034649F" w:rsidRPr="0047637C">
              <w:rPr>
                <w:rStyle w:val="Hypertextovodkaz"/>
                <w:noProof/>
              </w:rPr>
              <w:t>7.2.1 mxGraph</w:t>
            </w:r>
            <w:r w:rsidR="0034649F">
              <w:rPr>
                <w:noProof/>
                <w:webHidden/>
              </w:rPr>
              <w:tab/>
            </w:r>
            <w:r w:rsidR="0034649F">
              <w:rPr>
                <w:noProof/>
                <w:webHidden/>
              </w:rPr>
              <w:fldChar w:fldCharType="begin"/>
            </w:r>
            <w:r w:rsidR="0034649F">
              <w:rPr>
                <w:noProof/>
                <w:webHidden/>
              </w:rPr>
              <w:instrText xml:space="preserve"> PAGEREF _Toc89548789 \h </w:instrText>
            </w:r>
            <w:r w:rsidR="0034649F">
              <w:rPr>
                <w:noProof/>
                <w:webHidden/>
              </w:rPr>
            </w:r>
            <w:r w:rsidR="0034649F">
              <w:rPr>
                <w:noProof/>
                <w:webHidden/>
              </w:rPr>
              <w:fldChar w:fldCharType="separate"/>
            </w:r>
            <w:r w:rsidR="0034649F">
              <w:rPr>
                <w:noProof/>
                <w:webHidden/>
              </w:rPr>
              <w:t>48</w:t>
            </w:r>
            <w:r w:rsidR="0034649F">
              <w:rPr>
                <w:noProof/>
                <w:webHidden/>
              </w:rPr>
              <w:fldChar w:fldCharType="end"/>
            </w:r>
          </w:hyperlink>
        </w:p>
        <w:p w14:paraId="07A3F454" w14:textId="08FFCE8B" w:rsidR="0034649F" w:rsidRDefault="00A5085B">
          <w:pPr>
            <w:pStyle w:val="Obsah3"/>
            <w:tabs>
              <w:tab w:val="right" w:leader="dot" w:pos="9062"/>
            </w:tabs>
            <w:rPr>
              <w:rFonts w:asciiTheme="minorHAnsi" w:eastAsiaTheme="minorEastAsia" w:hAnsiTheme="minorHAnsi"/>
              <w:noProof/>
              <w:lang w:eastAsia="cs-CZ"/>
            </w:rPr>
          </w:pPr>
          <w:hyperlink w:anchor="_Toc89548790" w:history="1">
            <w:r w:rsidR="0034649F" w:rsidRPr="0047637C">
              <w:rPr>
                <w:rStyle w:val="Hypertextovodkaz"/>
                <w:noProof/>
              </w:rPr>
              <w:t>7.2.2 Vis.JS</w:t>
            </w:r>
            <w:r w:rsidR="0034649F">
              <w:rPr>
                <w:noProof/>
                <w:webHidden/>
              </w:rPr>
              <w:tab/>
            </w:r>
            <w:r w:rsidR="0034649F">
              <w:rPr>
                <w:noProof/>
                <w:webHidden/>
              </w:rPr>
              <w:fldChar w:fldCharType="begin"/>
            </w:r>
            <w:r w:rsidR="0034649F">
              <w:rPr>
                <w:noProof/>
                <w:webHidden/>
              </w:rPr>
              <w:instrText xml:space="preserve"> PAGEREF _Toc89548790 \h </w:instrText>
            </w:r>
            <w:r w:rsidR="0034649F">
              <w:rPr>
                <w:noProof/>
                <w:webHidden/>
              </w:rPr>
            </w:r>
            <w:r w:rsidR="0034649F">
              <w:rPr>
                <w:noProof/>
                <w:webHidden/>
              </w:rPr>
              <w:fldChar w:fldCharType="separate"/>
            </w:r>
            <w:r w:rsidR="0034649F">
              <w:rPr>
                <w:noProof/>
                <w:webHidden/>
              </w:rPr>
              <w:t>48</w:t>
            </w:r>
            <w:r w:rsidR="0034649F">
              <w:rPr>
                <w:noProof/>
                <w:webHidden/>
              </w:rPr>
              <w:fldChar w:fldCharType="end"/>
            </w:r>
          </w:hyperlink>
        </w:p>
        <w:p w14:paraId="37E0F02A" w14:textId="2BE097F1" w:rsidR="0034649F" w:rsidRDefault="00A5085B">
          <w:pPr>
            <w:pStyle w:val="Obsah3"/>
            <w:tabs>
              <w:tab w:val="right" w:leader="dot" w:pos="9062"/>
            </w:tabs>
            <w:rPr>
              <w:rFonts w:asciiTheme="minorHAnsi" w:eastAsiaTheme="minorEastAsia" w:hAnsiTheme="minorHAnsi"/>
              <w:noProof/>
              <w:lang w:eastAsia="cs-CZ"/>
            </w:rPr>
          </w:pPr>
          <w:hyperlink w:anchor="_Toc89548791" w:history="1">
            <w:r w:rsidR="0034649F" w:rsidRPr="0047637C">
              <w:rPr>
                <w:rStyle w:val="Hypertextovodkaz"/>
                <w:noProof/>
              </w:rPr>
              <w:t>7.2.3 GoJS</w:t>
            </w:r>
            <w:r w:rsidR="0034649F">
              <w:rPr>
                <w:noProof/>
                <w:webHidden/>
              </w:rPr>
              <w:tab/>
            </w:r>
            <w:r w:rsidR="0034649F">
              <w:rPr>
                <w:noProof/>
                <w:webHidden/>
              </w:rPr>
              <w:fldChar w:fldCharType="begin"/>
            </w:r>
            <w:r w:rsidR="0034649F">
              <w:rPr>
                <w:noProof/>
                <w:webHidden/>
              </w:rPr>
              <w:instrText xml:space="preserve"> PAGEREF _Toc89548791 \h </w:instrText>
            </w:r>
            <w:r w:rsidR="0034649F">
              <w:rPr>
                <w:noProof/>
                <w:webHidden/>
              </w:rPr>
            </w:r>
            <w:r w:rsidR="0034649F">
              <w:rPr>
                <w:noProof/>
                <w:webHidden/>
              </w:rPr>
              <w:fldChar w:fldCharType="separate"/>
            </w:r>
            <w:r w:rsidR="0034649F">
              <w:rPr>
                <w:noProof/>
                <w:webHidden/>
              </w:rPr>
              <w:t>49</w:t>
            </w:r>
            <w:r w:rsidR="0034649F">
              <w:rPr>
                <w:noProof/>
                <w:webHidden/>
              </w:rPr>
              <w:fldChar w:fldCharType="end"/>
            </w:r>
          </w:hyperlink>
        </w:p>
        <w:p w14:paraId="4B6A5732" w14:textId="776FB82D" w:rsidR="0034649F" w:rsidRDefault="00A5085B">
          <w:pPr>
            <w:pStyle w:val="Obsah3"/>
            <w:tabs>
              <w:tab w:val="right" w:leader="dot" w:pos="9062"/>
            </w:tabs>
            <w:rPr>
              <w:rFonts w:asciiTheme="minorHAnsi" w:eastAsiaTheme="minorEastAsia" w:hAnsiTheme="minorHAnsi"/>
              <w:noProof/>
              <w:lang w:eastAsia="cs-CZ"/>
            </w:rPr>
          </w:pPr>
          <w:hyperlink w:anchor="_Toc89548792" w:history="1">
            <w:r w:rsidR="0034649F" w:rsidRPr="0047637C">
              <w:rPr>
                <w:rStyle w:val="Hypertextovodkaz"/>
                <w:noProof/>
              </w:rPr>
              <w:t>7.2.4 Srovnání knihoven</w:t>
            </w:r>
            <w:r w:rsidR="0034649F">
              <w:rPr>
                <w:noProof/>
                <w:webHidden/>
              </w:rPr>
              <w:tab/>
            </w:r>
            <w:r w:rsidR="0034649F">
              <w:rPr>
                <w:noProof/>
                <w:webHidden/>
              </w:rPr>
              <w:fldChar w:fldCharType="begin"/>
            </w:r>
            <w:r w:rsidR="0034649F">
              <w:rPr>
                <w:noProof/>
                <w:webHidden/>
              </w:rPr>
              <w:instrText xml:space="preserve"> PAGEREF _Toc89548792 \h </w:instrText>
            </w:r>
            <w:r w:rsidR="0034649F">
              <w:rPr>
                <w:noProof/>
                <w:webHidden/>
              </w:rPr>
            </w:r>
            <w:r w:rsidR="0034649F">
              <w:rPr>
                <w:noProof/>
                <w:webHidden/>
              </w:rPr>
              <w:fldChar w:fldCharType="separate"/>
            </w:r>
            <w:r w:rsidR="0034649F">
              <w:rPr>
                <w:noProof/>
                <w:webHidden/>
              </w:rPr>
              <w:t>50</w:t>
            </w:r>
            <w:r w:rsidR="0034649F">
              <w:rPr>
                <w:noProof/>
                <w:webHidden/>
              </w:rPr>
              <w:fldChar w:fldCharType="end"/>
            </w:r>
          </w:hyperlink>
        </w:p>
        <w:p w14:paraId="499FEE22" w14:textId="4CA4928D" w:rsidR="0034649F" w:rsidRDefault="00A5085B">
          <w:pPr>
            <w:pStyle w:val="Obsah1"/>
            <w:tabs>
              <w:tab w:val="right" w:leader="dot" w:pos="9062"/>
            </w:tabs>
            <w:rPr>
              <w:rFonts w:asciiTheme="minorHAnsi" w:eastAsiaTheme="minorEastAsia" w:hAnsiTheme="minorHAnsi"/>
              <w:noProof/>
              <w:lang w:eastAsia="cs-CZ"/>
            </w:rPr>
          </w:pPr>
          <w:hyperlink w:anchor="_Toc89548793" w:history="1">
            <w:r w:rsidR="0034649F" w:rsidRPr="0047637C">
              <w:rPr>
                <w:rStyle w:val="Hypertextovodkaz"/>
                <w:noProof/>
              </w:rPr>
              <w:t>8 Návrh algoritmů pro slučování PURO Modelů</w:t>
            </w:r>
            <w:r w:rsidR="0034649F">
              <w:rPr>
                <w:noProof/>
                <w:webHidden/>
              </w:rPr>
              <w:tab/>
            </w:r>
            <w:r w:rsidR="0034649F">
              <w:rPr>
                <w:noProof/>
                <w:webHidden/>
              </w:rPr>
              <w:fldChar w:fldCharType="begin"/>
            </w:r>
            <w:r w:rsidR="0034649F">
              <w:rPr>
                <w:noProof/>
                <w:webHidden/>
              </w:rPr>
              <w:instrText xml:space="preserve"> PAGEREF _Toc89548793 \h </w:instrText>
            </w:r>
            <w:r w:rsidR="0034649F">
              <w:rPr>
                <w:noProof/>
                <w:webHidden/>
              </w:rPr>
            </w:r>
            <w:r w:rsidR="0034649F">
              <w:rPr>
                <w:noProof/>
                <w:webHidden/>
              </w:rPr>
              <w:fldChar w:fldCharType="separate"/>
            </w:r>
            <w:r w:rsidR="0034649F">
              <w:rPr>
                <w:noProof/>
                <w:webHidden/>
              </w:rPr>
              <w:t>51</w:t>
            </w:r>
            <w:r w:rsidR="0034649F">
              <w:rPr>
                <w:noProof/>
                <w:webHidden/>
              </w:rPr>
              <w:fldChar w:fldCharType="end"/>
            </w:r>
          </w:hyperlink>
        </w:p>
        <w:p w14:paraId="177F6772" w14:textId="6709A83F" w:rsidR="0034649F" w:rsidRDefault="00A5085B">
          <w:pPr>
            <w:pStyle w:val="Obsah2"/>
            <w:tabs>
              <w:tab w:val="right" w:leader="dot" w:pos="9062"/>
            </w:tabs>
            <w:rPr>
              <w:rFonts w:asciiTheme="minorHAnsi" w:eastAsiaTheme="minorEastAsia" w:hAnsiTheme="minorHAnsi"/>
              <w:noProof/>
              <w:lang w:eastAsia="cs-CZ"/>
            </w:rPr>
          </w:pPr>
          <w:hyperlink w:anchor="_Toc89548794" w:history="1">
            <w:r w:rsidR="0034649F" w:rsidRPr="0047637C">
              <w:rPr>
                <w:rStyle w:val="Hypertextovodkaz"/>
                <w:noProof/>
              </w:rPr>
              <w:t>8.1 Prerekvizity slučování</w:t>
            </w:r>
            <w:r w:rsidR="0034649F">
              <w:rPr>
                <w:noProof/>
                <w:webHidden/>
              </w:rPr>
              <w:tab/>
            </w:r>
            <w:r w:rsidR="0034649F">
              <w:rPr>
                <w:noProof/>
                <w:webHidden/>
              </w:rPr>
              <w:fldChar w:fldCharType="begin"/>
            </w:r>
            <w:r w:rsidR="0034649F">
              <w:rPr>
                <w:noProof/>
                <w:webHidden/>
              </w:rPr>
              <w:instrText xml:space="preserve"> PAGEREF _Toc89548794 \h </w:instrText>
            </w:r>
            <w:r w:rsidR="0034649F">
              <w:rPr>
                <w:noProof/>
                <w:webHidden/>
              </w:rPr>
            </w:r>
            <w:r w:rsidR="0034649F">
              <w:rPr>
                <w:noProof/>
                <w:webHidden/>
              </w:rPr>
              <w:fldChar w:fldCharType="separate"/>
            </w:r>
            <w:r w:rsidR="0034649F">
              <w:rPr>
                <w:noProof/>
                <w:webHidden/>
              </w:rPr>
              <w:t>53</w:t>
            </w:r>
            <w:r w:rsidR="0034649F">
              <w:rPr>
                <w:noProof/>
                <w:webHidden/>
              </w:rPr>
              <w:fldChar w:fldCharType="end"/>
            </w:r>
          </w:hyperlink>
        </w:p>
        <w:p w14:paraId="0DB032C5" w14:textId="16567AE5" w:rsidR="0034649F" w:rsidRDefault="00A5085B">
          <w:pPr>
            <w:pStyle w:val="Obsah3"/>
            <w:tabs>
              <w:tab w:val="right" w:leader="dot" w:pos="9062"/>
            </w:tabs>
            <w:rPr>
              <w:rFonts w:asciiTheme="minorHAnsi" w:eastAsiaTheme="minorEastAsia" w:hAnsiTheme="minorHAnsi"/>
              <w:noProof/>
              <w:lang w:eastAsia="cs-CZ"/>
            </w:rPr>
          </w:pPr>
          <w:hyperlink w:anchor="_Toc89548795" w:history="1">
            <w:r w:rsidR="0034649F" w:rsidRPr="0047637C">
              <w:rPr>
                <w:rStyle w:val="Hypertextovodkaz"/>
                <w:noProof/>
              </w:rPr>
              <w:t>8.1.1 Import</w:t>
            </w:r>
            <w:r w:rsidR="0034649F">
              <w:rPr>
                <w:noProof/>
                <w:webHidden/>
              </w:rPr>
              <w:tab/>
            </w:r>
            <w:r w:rsidR="0034649F">
              <w:rPr>
                <w:noProof/>
                <w:webHidden/>
              </w:rPr>
              <w:fldChar w:fldCharType="begin"/>
            </w:r>
            <w:r w:rsidR="0034649F">
              <w:rPr>
                <w:noProof/>
                <w:webHidden/>
              </w:rPr>
              <w:instrText xml:space="preserve"> PAGEREF _Toc89548795 \h </w:instrText>
            </w:r>
            <w:r w:rsidR="0034649F">
              <w:rPr>
                <w:noProof/>
                <w:webHidden/>
              </w:rPr>
            </w:r>
            <w:r w:rsidR="0034649F">
              <w:rPr>
                <w:noProof/>
                <w:webHidden/>
              </w:rPr>
              <w:fldChar w:fldCharType="separate"/>
            </w:r>
            <w:r w:rsidR="0034649F">
              <w:rPr>
                <w:noProof/>
                <w:webHidden/>
              </w:rPr>
              <w:t>53</w:t>
            </w:r>
            <w:r w:rsidR="0034649F">
              <w:rPr>
                <w:noProof/>
                <w:webHidden/>
              </w:rPr>
              <w:fldChar w:fldCharType="end"/>
            </w:r>
          </w:hyperlink>
        </w:p>
        <w:p w14:paraId="3B986571" w14:textId="7AD72317" w:rsidR="0034649F" w:rsidRDefault="00A5085B">
          <w:pPr>
            <w:pStyle w:val="Obsah3"/>
            <w:tabs>
              <w:tab w:val="right" w:leader="dot" w:pos="9062"/>
            </w:tabs>
            <w:rPr>
              <w:rFonts w:asciiTheme="minorHAnsi" w:eastAsiaTheme="minorEastAsia" w:hAnsiTheme="minorHAnsi"/>
              <w:noProof/>
              <w:lang w:eastAsia="cs-CZ"/>
            </w:rPr>
          </w:pPr>
          <w:hyperlink w:anchor="_Toc89548796" w:history="1">
            <w:r w:rsidR="0034649F" w:rsidRPr="0047637C">
              <w:rPr>
                <w:rStyle w:val="Hypertextovodkaz"/>
                <w:noProof/>
              </w:rPr>
              <w:t>8.1.2 Mapování</w:t>
            </w:r>
            <w:r w:rsidR="0034649F">
              <w:rPr>
                <w:noProof/>
                <w:webHidden/>
              </w:rPr>
              <w:tab/>
            </w:r>
            <w:r w:rsidR="0034649F">
              <w:rPr>
                <w:noProof/>
                <w:webHidden/>
              </w:rPr>
              <w:fldChar w:fldCharType="begin"/>
            </w:r>
            <w:r w:rsidR="0034649F">
              <w:rPr>
                <w:noProof/>
                <w:webHidden/>
              </w:rPr>
              <w:instrText xml:space="preserve"> PAGEREF _Toc89548796 \h </w:instrText>
            </w:r>
            <w:r w:rsidR="0034649F">
              <w:rPr>
                <w:noProof/>
                <w:webHidden/>
              </w:rPr>
            </w:r>
            <w:r w:rsidR="0034649F">
              <w:rPr>
                <w:noProof/>
                <w:webHidden/>
              </w:rPr>
              <w:fldChar w:fldCharType="separate"/>
            </w:r>
            <w:r w:rsidR="0034649F">
              <w:rPr>
                <w:noProof/>
                <w:webHidden/>
              </w:rPr>
              <w:t>54</w:t>
            </w:r>
            <w:r w:rsidR="0034649F">
              <w:rPr>
                <w:noProof/>
                <w:webHidden/>
              </w:rPr>
              <w:fldChar w:fldCharType="end"/>
            </w:r>
          </w:hyperlink>
        </w:p>
        <w:p w14:paraId="60786A87" w14:textId="326C106D" w:rsidR="0034649F" w:rsidRDefault="00A5085B">
          <w:pPr>
            <w:pStyle w:val="Obsah2"/>
            <w:tabs>
              <w:tab w:val="right" w:leader="dot" w:pos="9062"/>
            </w:tabs>
            <w:rPr>
              <w:rFonts w:asciiTheme="minorHAnsi" w:eastAsiaTheme="minorEastAsia" w:hAnsiTheme="minorHAnsi"/>
              <w:noProof/>
              <w:lang w:eastAsia="cs-CZ"/>
            </w:rPr>
          </w:pPr>
          <w:hyperlink w:anchor="_Toc89548797" w:history="1">
            <w:r w:rsidR="0034649F" w:rsidRPr="0047637C">
              <w:rPr>
                <w:rStyle w:val="Hypertextovodkaz"/>
                <w:noProof/>
              </w:rPr>
              <w:t>8.2 Slučování</w:t>
            </w:r>
            <w:r w:rsidR="0034649F">
              <w:rPr>
                <w:noProof/>
                <w:webHidden/>
              </w:rPr>
              <w:tab/>
            </w:r>
            <w:r w:rsidR="0034649F">
              <w:rPr>
                <w:noProof/>
                <w:webHidden/>
              </w:rPr>
              <w:fldChar w:fldCharType="begin"/>
            </w:r>
            <w:r w:rsidR="0034649F">
              <w:rPr>
                <w:noProof/>
                <w:webHidden/>
              </w:rPr>
              <w:instrText xml:space="preserve"> PAGEREF _Toc89548797 \h </w:instrText>
            </w:r>
            <w:r w:rsidR="0034649F">
              <w:rPr>
                <w:noProof/>
                <w:webHidden/>
              </w:rPr>
            </w:r>
            <w:r w:rsidR="0034649F">
              <w:rPr>
                <w:noProof/>
                <w:webHidden/>
              </w:rPr>
              <w:fldChar w:fldCharType="separate"/>
            </w:r>
            <w:r w:rsidR="0034649F">
              <w:rPr>
                <w:noProof/>
                <w:webHidden/>
              </w:rPr>
              <w:t>55</w:t>
            </w:r>
            <w:r w:rsidR="0034649F">
              <w:rPr>
                <w:noProof/>
                <w:webHidden/>
              </w:rPr>
              <w:fldChar w:fldCharType="end"/>
            </w:r>
          </w:hyperlink>
        </w:p>
        <w:p w14:paraId="069BAC04" w14:textId="36CBD482" w:rsidR="0034649F" w:rsidRDefault="00A5085B">
          <w:pPr>
            <w:pStyle w:val="Obsah3"/>
            <w:tabs>
              <w:tab w:val="right" w:leader="dot" w:pos="9062"/>
            </w:tabs>
            <w:rPr>
              <w:rFonts w:asciiTheme="minorHAnsi" w:eastAsiaTheme="minorEastAsia" w:hAnsiTheme="minorHAnsi"/>
              <w:noProof/>
              <w:lang w:eastAsia="cs-CZ"/>
            </w:rPr>
          </w:pPr>
          <w:hyperlink w:anchor="_Toc89548798" w:history="1">
            <w:r w:rsidR="0034649F" w:rsidRPr="0047637C">
              <w:rPr>
                <w:rStyle w:val="Hypertextovodkaz"/>
                <w:noProof/>
              </w:rPr>
              <w:t>8.2.1 Analýza</w:t>
            </w:r>
            <w:r w:rsidR="0034649F">
              <w:rPr>
                <w:noProof/>
                <w:webHidden/>
              </w:rPr>
              <w:tab/>
            </w:r>
            <w:r w:rsidR="0034649F">
              <w:rPr>
                <w:noProof/>
                <w:webHidden/>
              </w:rPr>
              <w:fldChar w:fldCharType="begin"/>
            </w:r>
            <w:r w:rsidR="0034649F">
              <w:rPr>
                <w:noProof/>
                <w:webHidden/>
              </w:rPr>
              <w:instrText xml:space="preserve"> PAGEREF _Toc89548798 \h </w:instrText>
            </w:r>
            <w:r w:rsidR="0034649F">
              <w:rPr>
                <w:noProof/>
                <w:webHidden/>
              </w:rPr>
            </w:r>
            <w:r w:rsidR="0034649F">
              <w:rPr>
                <w:noProof/>
                <w:webHidden/>
              </w:rPr>
              <w:fldChar w:fldCharType="separate"/>
            </w:r>
            <w:r w:rsidR="0034649F">
              <w:rPr>
                <w:noProof/>
                <w:webHidden/>
              </w:rPr>
              <w:t>55</w:t>
            </w:r>
            <w:r w:rsidR="0034649F">
              <w:rPr>
                <w:noProof/>
                <w:webHidden/>
              </w:rPr>
              <w:fldChar w:fldCharType="end"/>
            </w:r>
          </w:hyperlink>
        </w:p>
        <w:p w14:paraId="1D22C94E" w14:textId="17B7BBED" w:rsidR="0034649F" w:rsidRDefault="00A5085B">
          <w:pPr>
            <w:pStyle w:val="Obsah3"/>
            <w:tabs>
              <w:tab w:val="right" w:leader="dot" w:pos="9062"/>
            </w:tabs>
            <w:rPr>
              <w:rFonts w:asciiTheme="minorHAnsi" w:eastAsiaTheme="minorEastAsia" w:hAnsiTheme="minorHAnsi"/>
              <w:noProof/>
              <w:lang w:eastAsia="cs-CZ"/>
            </w:rPr>
          </w:pPr>
          <w:hyperlink w:anchor="_Toc89548799" w:history="1">
            <w:r w:rsidR="0034649F" w:rsidRPr="0047637C">
              <w:rPr>
                <w:rStyle w:val="Hypertextovodkaz"/>
                <w:noProof/>
              </w:rPr>
              <w:t>8.2.2 Návrh</w:t>
            </w:r>
            <w:r w:rsidR="0034649F">
              <w:rPr>
                <w:noProof/>
                <w:webHidden/>
              </w:rPr>
              <w:tab/>
            </w:r>
            <w:r w:rsidR="0034649F">
              <w:rPr>
                <w:noProof/>
                <w:webHidden/>
              </w:rPr>
              <w:fldChar w:fldCharType="begin"/>
            </w:r>
            <w:r w:rsidR="0034649F">
              <w:rPr>
                <w:noProof/>
                <w:webHidden/>
              </w:rPr>
              <w:instrText xml:space="preserve"> PAGEREF _Toc89548799 \h </w:instrText>
            </w:r>
            <w:r w:rsidR="0034649F">
              <w:rPr>
                <w:noProof/>
                <w:webHidden/>
              </w:rPr>
            </w:r>
            <w:r w:rsidR="0034649F">
              <w:rPr>
                <w:noProof/>
                <w:webHidden/>
              </w:rPr>
              <w:fldChar w:fldCharType="separate"/>
            </w:r>
            <w:r w:rsidR="0034649F">
              <w:rPr>
                <w:noProof/>
                <w:webHidden/>
              </w:rPr>
              <w:t>55</w:t>
            </w:r>
            <w:r w:rsidR="0034649F">
              <w:rPr>
                <w:noProof/>
                <w:webHidden/>
              </w:rPr>
              <w:fldChar w:fldCharType="end"/>
            </w:r>
          </w:hyperlink>
        </w:p>
        <w:p w14:paraId="5A91837C" w14:textId="01F93C43" w:rsidR="0034649F" w:rsidRDefault="00A5085B">
          <w:pPr>
            <w:pStyle w:val="Obsah3"/>
            <w:tabs>
              <w:tab w:val="right" w:leader="dot" w:pos="9062"/>
            </w:tabs>
            <w:rPr>
              <w:rFonts w:asciiTheme="minorHAnsi" w:eastAsiaTheme="minorEastAsia" w:hAnsiTheme="minorHAnsi"/>
              <w:noProof/>
              <w:lang w:eastAsia="cs-CZ"/>
            </w:rPr>
          </w:pPr>
          <w:hyperlink w:anchor="_Toc89548800" w:history="1">
            <w:r w:rsidR="0034649F" w:rsidRPr="0047637C">
              <w:rPr>
                <w:rStyle w:val="Hypertextovodkaz"/>
                <w:noProof/>
              </w:rPr>
              <w:t>8.2.3 Implementace</w:t>
            </w:r>
            <w:r w:rsidR="0034649F">
              <w:rPr>
                <w:noProof/>
                <w:webHidden/>
              </w:rPr>
              <w:tab/>
            </w:r>
            <w:r w:rsidR="0034649F">
              <w:rPr>
                <w:noProof/>
                <w:webHidden/>
              </w:rPr>
              <w:fldChar w:fldCharType="begin"/>
            </w:r>
            <w:r w:rsidR="0034649F">
              <w:rPr>
                <w:noProof/>
                <w:webHidden/>
              </w:rPr>
              <w:instrText xml:space="preserve"> PAGEREF _Toc89548800 \h </w:instrText>
            </w:r>
            <w:r w:rsidR="0034649F">
              <w:rPr>
                <w:noProof/>
                <w:webHidden/>
              </w:rPr>
            </w:r>
            <w:r w:rsidR="0034649F">
              <w:rPr>
                <w:noProof/>
                <w:webHidden/>
              </w:rPr>
              <w:fldChar w:fldCharType="separate"/>
            </w:r>
            <w:r w:rsidR="0034649F">
              <w:rPr>
                <w:noProof/>
                <w:webHidden/>
              </w:rPr>
              <w:t>64</w:t>
            </w:r>
            <w:r w:rsidR="0034649F">
              <w:rPr>
                <w:noProof/>
                <w:webHidden/>
              </w:rPr>
              <w:fldChar w:fldCharType="end"/>
            </w:r>
          </w:hyperlink>
        </w:p>
        <w:p w14:paraId="1B6E1732" w14:textId="778F7398" w:rsidR="0034649F" w:rsidRDefault="00A5085B">
          <w:pPr>
            <w:pStyle w:val="Obsah1"/>
            <w:tabs>
              <w:tab w:val="right" w:leader="dot" w:pos="9062"/>
            </w:tabs>
            <w:rPr>
              <w:rFonts w:asciiTheme="minorHAnsi" w:eastAsiaTheme="minorEastAsia" w:hAnsiTheme="minorHAnsi"/>
              <w:noProof/>
              <w:lang w:eastAsia="cs-CZ"/>
            </w:rPr>
          </w:pPr>
          <w:hyperlink w:anchor="_Toc89548801" w:history="1">
            <w:r w:rsidR="0034649F" w:rsidRPr="0047637C">
              <w:rPr>
                <w:rStyle w:val="Hypertextovodkaz"/>
                <w:noProof/>
              </w:rPr>
              <w:t>9 Implementace uživatelského rozhraní</w:t>
            </w:r>
            <w:r w:rsidR="0034649F">
              <w:rPr>
                <w:noProof/>
                <w:webHidden/>
              </w:rPr>
              <w:tab/>
            </w:r>
            <w:r w:rsidR="0034649F">
              <w:rPr>
                <w:noProof/>
                <w:webHidden/>
              </w:rPr>
              <w:fldChar w:fldCharType="begin"/>
            </w:r>
            <w:r w:rsidR="0034649F">
              <w:rPr>
                <w:noProof/>
                <w:webHidden/>
              </w:rPr>
              <w:instrText xml:space="preserve"> PAGEREF _Toc89548801 \h </w:instrText>
            </w:r>
            <w:r w:rsidR="0034649F">
              <w:rPr>
                <w:noProof/>
                <w:webHidden/>
              </w:rPr>
            </w:r>
            <w:r w:rsidR="0034649F">
              <w:rPr>
                <w:noProof/>
                <w:webHidden/>
              </w:rPr>
              <w:fldChar w:fldCharType="separate"/>
            </w:r>
            <w:r w:rsidR="0034649F">
              <w:rPr>
                <w:noProof/>
                <w:webHidden/>
              </w:rPr>
              <w:t>67</w:t>
            </w:r>
            <w:r w:rsidR="0034649F">
              <w:rPr>
                <w:noProof/>
                <w:webHidden/>
              </w:rPr>
              <w:fldChar w:fldCharType="end"/>
            </w:r>
          </w:hyperlink>
        </w:p>
        <w:p w14:paraId="697CA943" w14:textId="46CA20CF" w:rsidR="0034649F" w:rsidRDefault="00A5085B">
          <w:pPr>
            <w:pStyle w:val="Obsah1"/>
            <w:tabs>
              <w:tab w:val="right" w:leader="dot" w:pos="9062"/>
            </w:tabs>
            <w:rPr>
              <w:rFonts w:asciiTheme="minorHAnsi" w:eastAsiaTheme="minorEastAsia" w:hAnsiTheme="minorHAnsi"/>
              <w:noProof/>
              <w:lang w:eastAsia="cs-CZ"/>
            </w:rPr>
          </w:pPr>
          <w:hyperlink w:anchor="_Toc89548802" w:history="1">
            <w:r w:rsidR="0034649F" w:rsidRPr="0047637C">
              <w:rPr>
                <w:rStyle w:val="Hypertextovodkaz"/>
                <w:noProof/>
              </w:rPr>
              <w:t>10 Případová studie</w:t>
            </w:r>
            <w:r w:rsidR="0034649F">
              <w:rPr>
                <w:noProof/>
                <w:webHidden/>
              </w:rPr>
              <w:tab/>
            </w:r>
            <w:r w:rsidR="0034649F">
              <w:rPr>
                <w:noProof/>
                <w:webHidden/>
              </w:rPr>
              <w:fldChar w:fldCharType="begin"/>
            </w:r>
            <w:r w:rsidR="0034649F">
              <w:rPr>
                <w:noProof/>
                <w:webHidden/>
              </w:rPr>
              <w:instrText xml:space="preserve"> PAGEREF _Toc89548802 \h </w:instrText>
            </w:r>
            <w:r w:rsidR="0034649F">
              <w:rPr>
                <w:noProof/>
                <w:webHidden/>
              </w:rPr>
            </w:r>
            <w:r w:rsidR="0034649F">
              <w:rPr>
                <w:noProof/>
                <w:webHidden/>
              </w:rPr>
              <w:fldChar w:fldCharType="separate"/>
            </w:r>
            <w:r w:rsidR="0034649F">
              <w:rPr>
                <w:noProof/>
                <w:webHidden/>
              </w:rPr>
              <w:t>72</w:t>
            </w:r>
            <w:r w:rsidR="0034649F">
              <w:rPr>
                <w:noProof/>
                <w:webHidden/>
              </w:rPr>
              <w:fldChar w:fldCharType="end"/>
            </w:r>
          </w:hyperlink>
        </w:p>
        <w:p w14:paraId="6E764FD8" w14:textId="5498FAAC" w:rsidR="0034649F" w:rsidRDefault="00A5085B">
          <w:pPr>
            <w:pStyle w:val="Obsah1"/>
            <w:tabs>
              <w:tab w:val="right" w:leader="dot" w:pos="9062"/>
            </w:tabs>
            <w:rPr>
              <w:rFonts w:asciiTheme="minorHAnsi" w:eastAsiaTheme="minorEastAsia" w:hAnsiTheme="minorHAnsi"/>
              <w:noProof/>
              <w:lang w:eastAsia="cs-CZ"/>
            </w:rPr>
          </w:pPr>
          <w:hyperlink w:anchor="_Toc89548803" w:history="1">
            <w:r w:rsidR="0034649F" w:rsidRPr="0047637C">
              <w:rPr>
                <w:rStyle w:val="Hypertextovodkaz"/>
                <w:noProof/>
              </w:rPr>
              <w:t>11 Závěr</w:t>
            </w:r>
            <w:r w:rsidR="0034649F">
              <w:rPr>
                <w:noProof/>
                <w:webHidden/>
              </w:rPr>
              <w:tab/>
            </w:r>
            <w:r w:rsidR="0034649F">
              <w:rPr>
                <w:noProof/>
                <w:webHidden/>
              </w:rPr>
              <w:fldChar w:fldCharType="begin"/>
            </w:r>
            <w:r w:rsidR="0034649F">
              <w:rPr>
                <w:noProof/>
                <w:webHidden/>
              </w:rPr>
              <w:instrText xml:space="preserve"> PAGEREF _Toc89548803 \h </w:instrText>
            </w:r>
            <w:r w:rsidR="0034649F">
              <w:rPr>
                <w:noProof/>
                <w:webHidden/>
              </w:rPr>
            </w:r>
            <w:r w:rsidR="0034649F">
              <w:rPr>
                <w:noProof/>
                <w:webHidden/>
              </w:rPr>
              <w:fldChar w:fldCharType="separate"/>
            </w:r>
            <w:r w:rsidR="0034649F">
              <w:rPr>
                <w:noProof/>
                <w:webHidden/>
              </w:rPr>
              <w:t>79</w:t>
            </w:r>
            <w:r w:rsidR="0034649F">
              <w:rPr>
                <w:noProof/>
                <w:webHidden/>
              </w:rPr>
              <w:fldChar w:fldCharType="end"/>
            </w:r>
          </w:hyperlink>
        </w:p>
        <w:p w14:paraId="4BE20FDF" w14:textId="00F966F1" w:rsidR="0034649F" w:rsidRDefault="00A5085B">
          <w:pPr>
            <w:pStyle w:val="Obsah2"/>
            <w:tabs>
              <w:tab w:val="right" w:leader="dot" w:pos="9062"/>
            </w:tabs>
            <w:rPr>
              <w:rFonts w:asciiTheme="minorHAnsi" w:eastAsiaTheme="minorEastAsia" w:hAnsiTheme="minorHAnsi"/>
              <w:noProof/>
              <w:lang w:eastAsia="cs-CZ"/>
            </w:rPr>
          </w:pPr>
          <w:hyperlink w:anchor="_Toc89548804" w:history="1">
            <w:r w:rsidR="0034649F" w:rsidRPr="0047637C">
              <w:rPr>
                <w:rStyle w:val="Hypertextovodkaz"/>
                <w:noProof/>
              </w:rPr>
              <w:t>11.1 Navazující práce</w:t>
            </w:r>
            <w:r w:rsidR="0034649F">
              <w:rPr>
                <w:noProof/>
                <w:webHidden/>
              </w:rPr>
              <w:tab/>
            </w:r>
            <w:r w:rsidR="0034649F">
              <w:rPr>
                <w:noProof/>
                <w:webHidden/>
              </w:rPr>
              <w:fldChar w:fldCharType="begin"/>
            </w:r>
            <w:r w:rsidR="0034649F">
              <w:rPr>
                <w:noProof/>
                <w:webHidden/>
              </w:rPr>
              <w:instrText xml:space="preserve"> PAGEREF _Toc89548804 \h </w:instrText>
            </w:r>
            <w:r w:rsidR="0034649F">
              <w:rPr>
                <w:noProof/>
                <w:webHidden/>
              </w:rPr>
            </w:r>
            <w:r w:rsidR="0034649F">
              <w:rPr>
                <w:noProof/>
                <w:webHidden/>
              </w:rPr>
              <w:fldChar w:fldCharType="separate"/>
            </w:r>
            <w:r w:rsidR="0034649F">
              <w:rPr>
                <w:noProof/>
                <w:webHidden/>
              </w:rPr>
              <w:t>79</w:t>
            </w:r>
            <w:r w:rsidR="0034649F">
              <w:rPr>
                <w:noProof/>
                <w:webHidden/>
              </w:rPr>
              <w:fldChar w:fldCharType="end"/>
            </w:r>
          </w:hyperlink>
        </w:p>
        <w:p w14:paraId="0E29D2DD" w14:textId="3A87C856"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9548752"/>
      <w:r>
        <w:lastRenderedPageBreak/>
        <w:t>Úvod</w:t>
      </w:r>
      <w:bookmarkEnd w:id="0"/>
    </w:p>
    <w:p w14:paraId="439AAAAE" w14:textId="1C811A3B" w:rsidR="00F07A2A" w:rsidRDefault="008A04DB" w:rsidP="00875955">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xml:space="preserve"> doméně, kterou se snaží ontologií popisovat. Aplikace PURO </w:t>
      </w:r>
      <w:proofErr w:type="spellStart"/>
      <w:r w:rsidR="00195A1A">
        <w:t>Modeler</w:t>
      </w:r>
      <w:proofErr w:type="spellEnd"/>
      <w:r w:rsidR="00195A1A">
        <w:t>,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w:t>
      </w:r>
      <w:proofErr w:type="spellStart"/>
      <w:r w:rsidR="00042E6F">
        <w:t>Modeler</w:t>
      </w:r>
      <w:proofErr w:type="spellEnd"/>
      <w:r w:rsidR="00042E6F">
        <w:t xml:space="preserve"> pak může uživatel převést celý model do jazyka OWL a tím vytvořit určitý základ budované ontologie.</w:t>
      </w:r>
    </w:p>
    <w:p w14:paraId="18A58CF3" w14:textId="5D382D97" w:rsidR="005B7F61" w:rsidRPr="000B7F2F" w:rsidRDefault="00F07A2A" w:rsidP="00F5475B">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511A83">
      <w:pPr>
        <w:pStyle w:val="Nadpis2"/>
      </w:pPr>
      <w:bookmarkStart w:id="1" w:name="_Toc89548753"/>
      <w:r>
        <w:t>Cíle práce</w:t>
      </w:r>
      <w:bookmarkEnd w:id="1"/>
    </w:p>
    <w:p w14:paraId="16A3C49B" w14:textId="7655B393" w:rsidR="0053005C"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w:t>
      </w:r>
      <w:commentRangeStart w:id="2"/>
      <w:r>
        <w:t>PURO Modeleru</w:t>
      </w:r>
      <w:commentRangeEnd w:id="2"/>
      <w:r w:rsidR="002860EA">
        <w:rPr>
          <w:rStyle w:val="Odkaznakoment"/>
        </w:rPr>
        <w:commentReference w:id="2"/>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Výsledkem by měl být přehledný sloučený model, který je možné exportovat do původní aplikace pro převod do jazyka OWL. Práce si neklade za cíl celkové nahrazení původní aplikace, protože nebude reimplementovat nástroj </w:t>
      </w:r>
      <w:proofErr w:type="spellStart"/>
      <w:r w:rsidRPr="0011784B">
        <w:t>OBOWLMorph</w:t>
      </w:r>
      <w:proofErr w:type="spellEnd"/>
      <w:r>
        <w:t>, který slouží pro převod PURO modelu do OWL.</w:t>
      </w:r>
    </w:p>
    <w:p w14:paraId="50D701F1" w14:textId="77777777" w:rsidR="0053005C" w:rsidRDefault="0053005C">
      <w:pPr>
        <w:spacing w:after="160" w:line="259" w:lineRule="auto"/>
      </w:pPr>
      <w:r>
        <w:br w:type="page"/>
      </w:r>
    </w:p>
    <w:p w14:paraId="6EF42920" w14:textId="5A36ED5A" w:rsidR="00E61F17" w:rsidRDefault="00511A83" w:rsidP="00E61F17">
      <w:pPr>
        <w:pStyle w:val="Nadpis1"/>
      </w:pPr>
      <w:bookmarkStart w:id="3" w:name="_Toc89548754"/>
      <w:r>
        <w:lastRenderedPageBreak/>
        <w:t>Ontologie a s</w:t>
      </w:r>
      <w:r w:rsidR="00831D29">
        <w:t>émantický web</w:t>
      </w:r>
      <w:bookmarkEnd w:id="3"/>
    </w:p>
    <w:p w14:paraId="081570ED" w14:textId="2D26A247" w:rsidR="00E61F17" w:rsidRDefault="00E61F17" w:rsidP="00067757">
      <w:r>
        <w:t xml:space="preserve">Sémantický web je </w:t>
      </w:r>
      <w:r w:rsidR="001D0C61">
        <w:t xml:space="preserve">koncept rozšiřující funkcionalitu </w:t>
      </w:r>
      <w:proofErr w:type="spellStart"/>
      <w:r w:rsidR="00BD75B5">
        <w:t>World</w:t>
      </w:r>
      <w:proofErr w:type="spellEnd"/>
      <w:r w:rsidR="00BD75B5">
        <w:t xml:space="preserve"> </w:t>
      </w:r>
      <w:proofErr w:type="spellStart"/>
      <w:r w:rsidR="00BD75B5">
        <w:t>Wide</w:t>
      </w:r>
      <w:proofErr w:type="spellEnd"/>
      <w:r w:rsidR="00BD75B5">
        <w:t xml:space="preserv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t>
      </w:r>
      <w:proofErr w:type="spellStart"/>
      <w:r w:rsidR="00521F4E">
        <w:t>World</w:t>
      </w:r>
      <w:proofErr w:type="spellEnd"/>
      <w:r w:rsidR="00521F4E">
        <w:t xml:space="preserve"> </w:t>
      </w:r>
      <w:proofErr w:type="spellStart"/>
      <w:r w:rsidR="00521F4E">
        <w:t>Wide</w:t>
      </w:r>
      <w:proofErr w:type="spellEnd"/>
      <w:r w:rsidR="00521F4E">
        <w:t xml:space="preserve"> Web </w:t>
      </w:r>
      <w:proofErr w:type="spellStart"/>
      <w:r w:rsidR="00521F4E">
        <w:t>Consorci</w:t>
      </w:r>
      <w:r w:rsidR="00B01246">
        <w:t>um</w:t>
      </w:r>
      <w:proofErr w:type="spellEnd"/>
      <w:r w:rsidR="00B01246">
        <w:t xml:space="preserve"> (W3C)</w:t>
      </w:r>
      <w:r w:rsidR="000866D0">
        <w:t>.</w:t>
      </w:r>
    </w:p>
    <w:p w14:paraId="6B2CA7D0" w14:textId="6F131A34" w:rsidR="00751C98" w:rsidRDefault="00DF4705" w:rsidP="00E61F17">
      <w:r>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w:t>
      </w:r>
      <w:proofErr w:type="spellStart"/>
      <w:r w:rsidR="00737295">
        <w:t>mask</w:t>
      </w:r>
      <w:proofErr w:type="spellEnd"/>
      <w:r w:rsidR="00737295">
        <w:t>“</w:t>
      </w:r>
      <w:r w:rsidR="00902802">
        <w:t xml:space="preserve">. </w:t>
      </w:r>
      <w:commentRangeStart w:id="4"/>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A5085B" w:rsidP="004275B2">
      <w:hyperlink r:id="rId14"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4"/>
      <w:r w:rsidR="004B3AC6">
        <w:rPr>
          <w:rStyle w:val="Odkaznakoment"/>
          <w:rFonts w:asciiTheme="minorHAnsi" w:hAnsiTheme="minorHAnsi"/>
          <w:noProof w:val="0"/>
        </w:rPr>
        <w:commentReference w:id="4"/>
      </w:r>
    </w:p>
    <w:p w14:paraId="35CD87F6" w14:textId="783D408E" w:rsidR="00D477B2" w:rsidRDefault="00521A6B" w:rsidP="00737295">
      <w:commentRangeStart w:id="5"/>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r w:rsidR="00F25A12">
        <w:t>.</w:t>
      </w:r>
    </w:p>
    <w:p w14:paraId="2B1BE4A3" w14:textId="7701BCD4" w:rsidR="003B280A" w:rsidRDefault="003B280A" w:rsidP="004275B2">
      <w:r>
        <w:t xml:space="preserve">Dotaz na </w:t>
      </w:r>
      <w:r w:rsidR="00573131">
        <w:t>asociace ke slovu „</w:t>
      </w:r>
      <w:proofErr w:type="spellStart"/>
      <w:r w:rsidR="00573131">
        <w:t>mask</w:t>
      </w:r>
      <w:proofErr w:type="spellEnd"/>
      <w:r w:rsidR="00573131">
        <w:t>“</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lastRenderedPageBreak/>
        <w:t>"assoc_word_ex":["hide","hat","face","veil","disguise","camouflage"]</w:t>
      </w:r>
    </w:p>
    <w:p w14:paraId="2898CB0E" w14:textId="77777777" w:rsidR="008E16CF" w:rsidRDefault="003B280A" w:rsidP="003D141F">
      <w:proofErr w:type="spellStart"/>
      <w:r>
        <w:rPr>
          <w:lang w:val="en-US"/>
        </w:rPr>
        <w:t>Dotaz</w:t>
      </w:r>
      <w:proofErr w:type="spellEnd"/>
      <w:r>
        <w:rPr>
          <w:lang w:val="en-US"/>
        </w:rPr>
        <w:t xml:space="preserve"> </w:t>
      </w:r>
      <w:proofErr w:type="spellStart"/>
      <w:r>
        <w:rPr>
          <w:lang w:val="en-US"/>
        </w:rPr>
        <w:t>na</w:t>
      </w:r>
      <w:proofErr w:type="spellEnd"/>
      <w:r>
        <w:rPr>
          <w:lang w:val="en-US"/>
        </w:rPr>
        <w:t xml:space="preserve"> </w:t>
      </w:r>
      <w:proofErr w:type="spellStart"/>
      <w:r w:rsidR="00B33103">
        <w:rPr>
          <w:lang w:val="en-US"/>
        </w:rPr>
        <w:t>definici</w:t>
      </w:r>
      <w:proofErr w:type="spellEnd"/>
      <w:r w:rsidR="008B0C7A">
        <w:rPr>
          <w:lang w:val="en-US"/>
        </w:rPr>
        <w:t xml:space="preserve"> </w:t>
      </w:r>
      <w:proofErr w:type="spellStart"/>
      <w:r w:rsidR="008B0C7A">
        <w:rPr>
          <w:lang w:val="en-US"/>
        </w:rPr>
        <w:t>slova</w:t>
      </w:r>
      <w:proofErr w:type="spellEnd"/>
      <w:r w:rsidR="008B0C7A">
        <w:rPr>
          <w:lang w:val="en-US"/>
        </w:rPr>
        <w:t xml:space="preserve">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5"/>
      <w:r w:rsidR="004B3AC6">
        <w:rPr>
          <w:rStyle w:val="Odkaznakoment"/>
          <w:rFonts w:asciiTheme="minorHAnsi" w:hAnsiTheme="minorHAnsi"/>
          <w:noProof w:val="0"/>
        </w:rPr>
        <w:commentReference w:id="5"/>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commentRangeStart w:id="6"/>
      <w:r>
        <w:t xml:space="preserve">Cílem sémantického webu tak, jak ho představil Tim </w:t>
      </w:r>
      <w:proofErr w:type="spellStart"/>
      <w:r>
        <w:t>Berners</w:t>
      </w:r>
      <w:proofErr w:type="spellEnd"/>
      <w:r>
        <w:t>-Lee se spolupracovníky</w:t>
      </w:r>
      <w:r w:rsidR="007E35ED">
        <w:t xml:space="preserve"> je možnost publikování dat ve strojově čitelné podobě za použití standardů</w:t>
      </w:r>
      <w:r w:rsidR="00903FC3">
        <w:t>.</w:t>
      </w:r>
      <w:commentRangeEnd w:id="6"/>
      <w:r w:rsidR="00151DB4">
        <w:rPr>
          <w:rStyle w:val="Odkaznakoment"/>
        </w:rPr>
        <w:commentReference w:id="6"/>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7A3E280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nebo i abstraktní koncept</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3A645338" w14:textId="77777777" w:rsidR="001F213F" w:rsidRPr="00E02483" w:rsidRDefault="001F213F" w:rsidP="001F213F">
      <w:pPr>
        <w:pStyle w:val="Nadpis2"/>
      </w:pPr>
      <w:bookmarkStart w:id="7" w:name="_Toc89548755"/>
      <w:r>
        <w:t>Ontologie</w:t>
      </w:r>
      <w:bookmarkEnd w:id="7"/>
    </w:p>
    <w:p w14:paraId="35D9578C" w14:textId="77777777" w:rsidR="001F213F" w:rsidRDefault="001F213F" w:rsidP="001F213F">
      <w:commentRangeStart w:id="8"/>
      <w:r>
        <w:t>Ontologie je ve své podstatě popis určité domény. Snahou je formální zápis zvolené výseče reálného světa s jeho entitami a vztahy. Tím je vytvořena zjednodušená a strojově čitelná struktura vybrané části reality v rozsahu potřebném pro využití v informačních systémech.</w:t>
      </w:r>
    </w:p>
    <w:p w14:paraId="6E006548" w14:textId="16630F86" w:rsidR="001F213F" w:rsidRDefault="006145A2" w:rsidP="001F213F">
      <w:r>
        <w:t xml:space="preserve">Ontologie </w:t>
      </w:r>
      <w:r w:rsidR="001F213F">
        <w:t>popisují koncepty a vztahy zahrnuté v popisované doméně. Pojmy jsou charakterizovány pro smysluplný rozsah použití a zahrnují možné vztahy a případná omezení. Obecně lze pro ontologii použít výraz „slovník“. Neexistuje přesná definice, která by oddělovala slovník od ontologií, ale obecně je přijímáno, že ontologie je rigidnější a komplexnější struktura, kdežto slovník je volnější.</w:t>
      </w:r>
    </w:p>
    <w:p w14:paraId="203A69AE" w14:textId="77777777" w:rsidR="001F213F" w:rsidRDefault="001F213F" w:rsidP="001F213F">
      <w:r>
        <w:t xml:space="preserve">Ontologie je použitelná pro organizování znalostí a pro udržování terminologie napříč různými </w:t>
      </w:r>
      <w:proofErr w:type="spellStart"/>
      <w:r>
        <w:t>datasety</w:t>
      </w:r>
      <w:proofErr w:type="spellEnd"/>
      <w:r>
        <w:t>.</w:t>
      </w:r>
    </w:p>
    <w:p w14:paraId="7BF4E8B0" w14:textId="77777777" w:rsidR="001F213F" w:rsidRDefault="001F213F" w:rsidP="001F213F">
      <w:r>
        <w:lastRenderedPageBreak/>
        <w:t>V oblasti zdravotnictví může lékař využít ontologie pro popis nemocí, různých symptomů a způsobu léčby. Farmaceutická firma může takto reprezentovat různé léky, jejich interakce a vedlejší účinky. Kombinací těchto ontologií je pak možné na základě údajů o pacientovi vhodně nabízet léčbu.</w:t>
      </w:r>
    </w:p>
    <w:p w14:paraId="28E5A6D5" w14:textId="0871FE97" w:rsidR="001F213F" w:rsidRDefault="001F213F" w:rsidP="003D141F">
      <w:r>
        <w:t>Příkladem udržování terminologie může být knihovní systém, který udržuje strukturu popisu znalostí pro vhodnou organizaci dat. Například různé zdroje dat mohou popisovat autora knihy jako „autor“, či „tvůrce“. Pokud ontologie popisuje vztah mezi těmito dvěma pojmy, je možné do výsledné databáze zahrnout data z obou zdrojů bez ztráty významu.</w:t>
      </w:r>
      <w:commentRangeEnd w:id="8"/>
      <w:r>
        <w:rPr>
          <w:rStyle w:val="Odkaznakoment"/>
        </w:rPr>
        <w:commentReference w:id="8"/>
      </w:r>
    </w:p>
    <w:p w14:paraId="29545C32" w14:textId="77777777" w:rsidR="00135712" w:rsidRDefault="00135712" w:rsidP="00135712">
      <w:pPr>
        <w:pStyle w:val="Nadpis2"/>
      </w:pPr>
      <w:bookmarkStart w:id="9" w:name="_Toc89548756"/>
      <w:r>
        <w:t>RDF</w:t>
      </w:r>
      <w:bookmarkEnd w:id="9"/>
    </w:p>
    <w:p w14:paraId="2461A582" w14:textId="77777777" w:rsidR="00135712" w:rsidRDefault="00135712" w:rsidP="00135712">
      <w:proofErr w:type="spellStart"/>
      <w:r>
        <w:t>Resource</w:t>
      </w:r>
      <w:proofErr w:type="spellEnd"/>
      <w:r>
        <w:t xml:space="preserve"> </w:t>
      </w:r>
      <w:proofErr w:type="spellStart"/>
      <w:r>
        <w:t>Description</w:t>
      </w:r>
      <w:proofErr w:type="spellEnd"/>
      <w:r>
        <w:t xml:space="preserve"> Framework RDF slouží pro popis skutečností z výseče reálného světa a vztahů mezi nimi. Propojením těchto skutečností vztahy vzniká grafová struktura, kdy entity a </w:t>
      </w:r>
      <w:proofErr w:type="spellStart"/>
      <w:r>
        <w:t>literály</w:t>
      </w:r>
      <w:proofErr w:type="spellEnd"/>
      <w:r>
        <w:t xml:space="preserve"> tvoří uzly grafu a vztahy jsou hranami grafu. Základním konceptem v RDF je triplet, tedy trojice. Ten popisuje vztah – predikát mezi dvěma entitami: subjektem a objektem. Objekt pak může být i </w:t>
      </w:r>
      <w:proofErr w:type="spellStart"/>
      <w:r>
        <w:t>literál</w:t>
      </w:r>
      <w:proofErr w:type="spellEnd"/>
      <w:r>
        <w:t>,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w:t>
      </w:r>
      <w:proofErr w:type="spellStart"/>
      <w:r>
        <w:t>Internationalized</w:t>
      </w:r>
      <w:proofErr w:type="spellEnd"/>
      <w:r>
        <w:t xml:space="preserve"> </w:t>
      </w:r>
      <w:proofErr w:type="spellStart"/>
      <w:r>
        <w:t>Resource</w:t>
      </w:r>
      <w:proofErr w:type="spellEnd"/>
      <w:r>
        <w:t xml:space="preserve"> </w:t>
      </w:r>
      <w:proofErr w:type="spellStart"/>
      <w:r>
        <w:t>Identifier</w:t>
      </w:r>
      <w:proofErr w:type="spellEnd"/>
      <w:r>
        <w:t>)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10"/>
      <w:r>
        <w:t>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je řetězec znaků popisující abstraktní, či fyzický zdroj. Slouží jako popis identity, či popis způsobu, jakým lze zdroj získat, případně oboje.</w:t>
      </w:r>
    </w:p>
    <w:p w14:paraId="38EB5355" w14:textId="77777777" w:rsidR="00135712" w:rsidRDefault="00135712" w:rsidP="00135712">
      <w:r>
        <w:t>URL (</w:t>
      </w:r>
      <w:proofErr w:type="spellStart"/>
      <w:r w:rsidRPr="005B4B8F">
        <w:t>Uniform</w:t>
      </w:r>
      <w:proofErr w:type="spellEnd"/>
      <w:r w:rsidRPr="005B4B8F">
        <w:t xml:space="preserve"> </w:t>
      </w:r>
      <w:proofErr w:type="spellStart"/>
      <w:r w:rsidRPr="005B4B8F">
        <w:t>Resource</w:t>
      </w:r>
      <w:proofErr w:type="spellEnd"/>
      <w:r w:rsidRPr="005B4B8F">
        <w:t xml:space="preserve"> </w:t>
      </w:r>
      <w:proofErr w:type="spellStart"/>
      <w:r w:rsidRPr="005B4B8F">
        <w:t>Locator</w:t>
      </w:r>
      <w:proofErr w:type="spellEnd"/>
      <w:r>
        <w:t>) je podmnožinou URI. Rozšiřuje ho pomocí přímého popisu toho, jak je možné dostat se ke zdroji.</w:t>
      </w:r>
      <w:commentRangeEnd w:id="10"/>
      <w:r>
        <w:rPr>
          <w:rStyle w:val="Odkaznakoment"/>
        </w:rPr>
        <w:commentReference w:id="10"/>
      </w:r>
    </w:p>
    <w:p w14:paraId="36E8C703" w14:textId="77777777" w:rsidR="00135712" w:rsidRDefault="00135712" w:rsidP="00135712">
      <w:commentRangeStart w:id="11"/>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11"/>
      <w:r>
        <w:rPr>
          <w:rStyle w:val="Odkaznakoment"/>
        </w:rPr>
        <w:commentReference w:id="11"/>
      </w:r>
    </w:p>
    <w:p w14:paraId="1B277D7B" w14:textId="77777777" w:rsidR="00135712" w:rsidRDefault="00135712" w:rsidP="00135712">
      <w:r>
        <w:t xml:space="preserve">Kombinací tripletů je možné vytvářet poměrně složité vztahy mezi entitami a </w:t>
      </w:r>
      <w:proofErr w:type="spellStart"/>
      <w:r>
        <w:t>literály</w:t>
      </w:r>
      <w:proofErr w:type="spellEnd"/>
      <w:r>
        <w:t>.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 xml:space="preserve">Na příkladu lze pozorovat použití </w:t>
      </w:r>
      <w:proofErr w:type="spellStart"/>
      <w:r>
        <w:t>literálu</w:t>
      </w:r>
      <w:proofErr w:type="spellEnd"/>
      <w:r>
        <w:t xml:space="preserve">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lastRenderedPageBreak/>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3668B559" w:rsidR="00135712" w:rsidRDefault="00135712" w:rsidP="00135712">
      <w:pPr>
        <w:pStyle w:val="Nadpis2"/>
      </w:pPr>
      <w:bookmarkStart w:id="12" w:name="_Toc89548757"/>
      <w:r>
        <w:t>RDFS</w:t>
      </w:r>
      <w:bookmarkEnd w:id="12"/>
    </w:p>
    <w:p w14:paraId="4CF511B3" w14:textId="77777777" w:rsidR="00135712" w:rsidRDefault="00135712" w:rsidP="00135712">
      <w:commentRangeStart w:id="13"/>
      <w:r>
        <w:t xml:space="preserve">V samotném RDF lze popsat rozsáhlá fakta o entitách. Ze vztahů mezi nimi však nelze automaticky v podstatě nic vyvozovat. Pro rozsáhlejší podporu definic v RDF bylo vyvinuto RDFS, tedy RDF </w:t>
      </w:r>
      <w:proofErr w:type="spellStart"/>
      <w:r>
        <w:t>Schema</w:t>
      </w:r>
      <w:proofErr w:type="spellEnd"/>
      <w:r>
        <w:t>. Hlavní koncepty používané v RDFS jsou následující:</w:t>
      </w:r>
    </w:p>
    <w:tbl>
      <w:tblPr>
        <w:tblStyle w:val="Mkatabulky"/>
        <w:tblW w:w="0" w:type="auto"/>
        <w:tblLook w:val="04A0" w:firstRow="1" w:lastRow="0" w:firstColumn="1" w:lastColumn="0" w:noHBand="0" w:noVBand="1"/>
      </w:tblPr>
      <w:tblGrid>
        <w:gridCol w:w="1512"/>
        <w:gridCol w:w="7550"/>
      </w:tblGrid>
      <w:tr w:rsidR="00135712" w14:paraId="60C7AFA4" w14:textId="77777777" w:rsidTr="00692B75">
        <w:tc>
          <w:tcPr>
            <w:tcW w:w="1271" w:type="dxa"/>
          </w:tcPr>
          <w:p w14:paraId="70B4D78A" w14:textId="77777777" w:rsidR="00135712" w:rsidRDefault="00135712" w:rsidP="00692B75">
            <w:pPr>
              <w:spacing w:after="0" w:line="240" w:lineRule="auto"/>
            </w:pPr>
            <w:r>
              <w:t>Konstrukt</w:t>
            </w:r>
          </w:p>
        </w:tc>
        <w:tc>
          <w:tcPr>
            <w:tcW w:w="7745" w:type="dxa"/>
          </w:tcPr>
          <w:p w14:paraId="64BDCF54" w14:textId="77777777" w:rsidR="00135712" w:rsidRDefault="00135712" w:rsidP="00692B75">
            <w:r>
              <w:t>Popis</w:t>
            </w:r>
          </w:p>
        </w:tc>
      </w:tr>
      <w:tr w:rsidR="00135712" w14:paraId="1681F7EA" w14:textId="77777777" w:rsidTr="00692B75">
        <w:tc>
          <w:tcPr>
            <w:tcW w:w="1271" w:type="dxa"/>
          </w:tcPr>
          <w:p w14:paraId="67AA1685" w14:textId="77777777" w:rsidR="00135712" w:rsidRDefault="00135712" w:rsidP="00692B75">
            <w:pPr>
              <w:spacing w:after="0" w:line="240" w:lineRule="auto"/>
            </w:pPr>
            <w:proofErr w:type="spellStart"/>
            <w:r>
              <w:t>Class</w:t>
            </w:r>
            <w:proofErr w:type="spellEnd"/>
          </w:p>
          <w:p w14:paraId="032ED465" w14:textId="77777777" w:rsidR="00135712" w:rsidRDefault="00135712" w:rsidP="00692B75"/>
        </w:tc>
        <w:tc>
          <w:tcPr>
            <w:tcW w:w="7745" w:type="dxa"/>
          </w:tcPr>
          <w:p w14:paraId="3696E5A2" w14:textId="77777777" w:rsidR="00135712" w:rsidRDefault="00135712" w:rsidP="00692B75">
            <w:pPr>
              <w:spacing w:after="0" w:line="240" w:lineRule="auto"/>
            </w:pPr>
            <w:proofErr w:type="spellStart"/>
            <w:r>
              <w:t>Class</w:t>
            </w:r>
            <w:proofErr w:type="spellEnd"/>
            <w:r>
              <w:t xml:space="preserve"> neboli třída, slouží pro vyjádření obecniny, na kterou se mohou ostatní entity odkazovat. Příklady výše lze pak například rozšířit o fakt, že člověk je třída.</w:t>
            </w:r>
          </w:p>
          <w:p w14:paraId="55F44182" w14:textId="77777777" w:rsidR="00135712" w:rsidRDefault="00135712" w:rsidP="00692B75"/>
        </w:tc>
      </w:tr>
      <w:tr w:rsidR="00135712" w14:paraId="30716482" w14:textId="77777777" w:rsidTr="00692B75">
        <w:tc>
          <w:tcPr>
            <w:tcW w:w="1271" w:type="dxa"/>
          </w:tcPr>
          <w:p w14:paraId="13107DC3" w14:textId="77777777" w:rsidR="00135712" w:rsidRDefault="00135712" w:rsidP="00692B75">
            <w:pPr>
              <w:spacing w:after="0" w:line="240" w:lineRule="auto"/>
            </w:pPr>
            <w:proofErr w:type="spellStart"/>
            <w:r>
              <w:t>Property</w:t>
            </w:r>
            <w:proofErr w:type="spellEnd"/>
          </w:p>
          <w:p w14:paraId="7AB56CB1" w14:textId="77777777" w:rsidR="00135712" w:rsidRDefault="00135712" w:rsidP="00692B75"/>
        </w:tc>
        <w:tc>
          <w:tcPr>
            <w:tcW w:w="7745" w:type="dxa"/>
          </w:tcPr>
          <w:p w14:paraId="1D17ADC0" w14:textId="77777777" w:rsidR="00135712" w:rsidRDefault="00135712" w:rsidP="00692B75">
            <w:pPr>
              <w:spacing w:after="0" w:line="240" w:lineRule="auto"/>
            </w:pPr>
            <w:r>
              <w:t>Slouží k popisu vlastnosti. Například predikát „zná“ je vlastností.</w:t>
            </w:r>
          </w:p>
        </w:tc>
      </w:tr>
      <w:tr w:rsidR="00135712" w14:paraId="6A7B0C15" w14:textId="77777777" w:rsidTr="00692B75">
        <w:tc>
          <w:tcPr>
            <w:tcW w:w="1271" w:type="dxa"/>
          </w:tcPr>
          <w:p w14:paraId="0929AD31" w14:textId="77777777" w:rsidR="00135712" w:rsidRDefault="00135712" w:rsidP="00692B75">
            <w:pPr>
              <w:spacing w:after="0" w:line="240" w:lineRule="auto"/>
            </w:pPr>
            <w:r>
              <w:t>type</w:t>
            </w:r>
          </w:p>
          <w:p w14:paraId="1EE5DBBD" w14:textId="77777777" w:rsidR="00135712" w:rsidRDefault="00135712" w:rsidP="00692B75"/>
        </w:tc>
        <w:tc>
          <w:tcPr>
            <w:tcW w:w="7745" w:type="dxa"/>
          </w:tcPr>
          <w:p w14:paraId="732B9835" w14:textId="77777777" w:rsidR="00135712" w:rsidRDefault="00135712" w:rsidP="00692B75">
            <w:pPr>
              <w:spacing w:after="0" w:line="240" w:lineRule="auto"/>
            </w:pPr>
            <w:r>
              <w:t>Vyjadřuje, že entita je instancí nějaké třídy, či vlastnosti. Daniel je člověk. Je tedy instancí třídy člověk.</w:t>
            </w:r>
          </w:p>
        </w:tc>
      </w:tr>
      <w:tr w:rsidR="00135712" w14:paraId="5AB1C1C6" w14:textId="77777777" w:rsidTr="00692B75">
        <w:tc>
          <w:tcPr>
            <w:tcW w:w="1271" w:type="dxa"/>
          </w:tcPr>
          <w:p w14:paraId="0D8B71F3" w14:textId="77777777" w:rsidR="00135712" w:rsidRDefault="00135712" w:rsidP="00692B75">
            <w:pPr>
              <w:spacing w:after="0" w:line="240" w:lineRule="auto"/>
            </w:pPr>
            <w:proofErr w:type="spellStart"/>
            <w:r>
              <w:t>subClassOf</w:t>
            </w:r>
            <w:proofErr w:type="spellEnd"/>
          </w:p>
          <w:p w14:paraId="399F3578" w14:textId="77777777" w:rsidR="00135712" w:rsidRDefault="00135712" w:rsidP="00692B75"/>
        </w:tc>
        <w:tc>
          <w:tcPr>
            <w:tcW w:w="7745" w:type="dxa"/>
          </w:tcPr>
          <w:p w14:paraId="2BD30D4B" w14:textId="77777777" w:rsidR="00135712" w:rsidRDefault="00135712" w:rsidP="00692B75">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92B75">
        <w:tc>
          <w:tcPr>
            <w:tcW w:w="1271" w:type="dxa"/>
          </w:tcPr>
          <w:p w14:paraId="7063A65D" w14:textId="77777777" w:rsidR="00135712" w:rsidRDefault="00135712" w:rsidP="00692B75">
            <w:pPr>
              <w:spacing w:after="0" w:line="240" w:lineRule="auto"/>
            </w:pPr>
            <w:proofErr w:type="spellStart"/>
            <w:r>
              <w:lastRenderedPageBreak/>
              <w:t>subPropertyOf</w:t>
            </w:r>
            <w:proofErr w:type="spellEnd"/>
          </w:p>
          <w:p w14:paraId="39F22B08" w14:textId="77777777" w:rsidR="00135712" w:rsidRDefault="00135712" w:rsidP="00692B75"/>
        </w:tc>
        <w:tc>
          <w:tcPr>
            <w:tcW w:w="7745" w:type="dxa"/>
          </w:tcPr>
          <w:p w14:paraId="1A69A574" w14:textId="77777777" w:rsidR="00135712" w:rsidRDefault="00135712" w:rsidP="00692B75">
            <w:r>
              <w:t>Vyjadřuje podobný koncept jako „</w:t>
            </w:r>
            <w:proofErr w:type="spellStart"/>
            <w:r>
              <w:t>subClassOf</w:t>
            </w:r>
            <w:proofErr w:type="spellEnd"/>
            <w:r>
              <w:t>“. Například vlastnost „je dobrý kamarád“ je rozšířením vlastnosti „je kamarád“</w:t>
            </w:r>
          </w:p>
        </w:tc>
      </w:tr>
      <w:tr w:rsidR="00135712" w14:paraId="649444B0" w14:textId="77777777" w:rsidTr="00692B75">
        <w:tc>
          <w:tcPr>
            <w:tcW w:w="1271" w:type="dxa"/>
          </w:tcPr>
          <w:p w14:paraId="45FEAA06" w14:textId="77777777" w:rsidR="00135712" w:rsidRDefault="00135712" w:rsidP="00692B75">
            <w:pPr>
              <w:spacing w:after="0" w:line="240" w:lineRule="auto"/>
            </w:pPr>
            <w:proofErr w:type="spellStart"/>
            <w:r>
              <w:t>domain</w:t>
            </w:r>
            <w:proofErr w:type="spellEnd"/>
          </w:p>
          <w:p w14:paraId="55CD7D4C" w14:textId="77777777" w:rsidR="00135712" w:rsidRDefault="00135712" w:rsidP="00692B75"/>
        </w:tc>
        <w:tc>
          <w:tcPr>
            <w:tcW w:w="7745" w:type="dxa"/>
          </w:tcPr>
          <w:p w14:paraId="474CB3A3" w14:textId="77777777" w:rsidR="00135712" w:rsidRDefault="00135712" w:rsidP="00692B75">
            <w:r>
              <w:t>Doména slouží pro rozšíření popisu vlastnosti. Defacto popisuje, jaká entita může být subjektem ve vztahu. Například vztah „je autor“ má doménu „člověk“.</w:t>
            </w:r>
          </w:p>
        </w:tc>
      </w:tr>
      <w:tr w:rsidR="00135712" w14:paraId="45068114" w14:textId="77777777" w:rsidTr="00692B75">
        <w:tc>
          <w:tcPr>
            <w:tcW w:w="1271" w:type="dxa"/>
          </w:tcPr>
          <w:p w14:paraId="271BF0ED" w14:textId="77777777" w:rsidR="00135712" w:rsidRPr="007C3690" w:rsidRDefault="00135712" w:rsidP="00692B75">
            <w:pPr>
              <w:spacing w:after="0" w:line="240" w:lineRule="auto"/>
            </w:pPr>
            <w:proofErr w:type="spellStart"/>
            <w:r>
              <w:t>range</w:t>
            </w:r>
            <w:proofErr w:type="spellEnd"/>
          </w:p>
          <w:p w14:paraId="75F67788" w14:textId="77777777" w:rsidR="00135712" w:rsidRDefault="00135712" w:rsidP="00692B75"/>
        </w:tc>
        <w:tc>
          <w:tcPr>
            <w:tcW w:w="7745" w:type="dxa"/>
          </w:tcPr>
          <w:p w14:paraId="0B548888" w14:textId="77777777" w:rsidR="00135712" w:rsidRDefault="00135712" w:rsidP="00692B75">
            <w:r>
              <w:t>Je opakem domény. Je možné přeložit ho jako „rozsah“ Popisuje, jaká entita může být objektem ve vztahu. Vztah „je autor“ pak má rozsah „kniha“</w:t>
            </w:r>
          </w:p>
        </w:tc>
      </w:tr>
    </w:tbl>
    <w:commentRangeEnd w:id="13"/>
    <w:p w14:paraId="2592B488" w14:textId="77777777" w:rsidR="00135712" w:rsidRDefault="00135712" w:rsidP="00135712">
      <w:r>
        <w:rPr>
          <w:rStyle w:val="Odkaznakoment"/>
        </w:rPr>
        <w:commentReference w:id="13"/>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70AE9370" w14:textId="6CE1BB32" w:rsidR="00135712" w:rsidRPr="00896A41" w:rsidRDefault="00135712" w:rsidP="00135712">
      <w:r>
        <w:t>Z výše uvedených tripletů lze díky podtřídě vyvodit, že každý muž je člověk. Člověk dýchá vzduch, a tedy i každý muž dýchá vzduch. Daniel tedy dýchá vzduch.</w:t>
      </w:r>
    </w:p>
    <w:p w14:paraId="745B1105" w14:textId="77777777" w:rsidR="00135712" w:rsidRDefault="00135712" w:rsidP="00135712">
      <w:pPr>
        <w:pStyle w:val="Nadpis2"/>
      </w:pPr>
      <w:bookmarkStart w:id="14" w:name="_Toc89548758"/>
      <w:r>
        <w:t>OWL</w:t>
      </w:r>
      <w:bookmarkEnd w:id="14"/>
    </w:p>
    <w:p w14:paraId="27B31EBA" w14:textId="08DAC344" w:rsidR="003D3F4A" w:rsidRDefault="00135712" w:rsidP="000B286E">
      <w:proofErr w:type="spellStart"/>
      <w:r w:rsidRPr="001F213F">
        <w:t>Owl</w:t>
      </w:r>
      <w:proofErr w:type="spellEnd"/>
      <w:r w:rsidRPr="001F213F">
        <w:t xml:space="preserve"> (</w:t>
      </w:r>
      <w:proofErr w:type="gramStart"/>
      <w:r w:rsidRPr="001F213F">
        <w:t>Web</w:t>
      </w:r>
      <w:proofErr w:type="gramEnd"/>
      <w:r w:rsidRPr="001F213F">
        <w:t xml:space="preserve"> Ontology </w:t>
      </w:r>
      <w:proofErr w:type="spellStart"/>
      <w:r w:rsidRPr="001F213F">
        <w:t>Language</w:t>
      </w:r>
      <w:proofErr w:type="spellEnd"/>
      <w:r w:rsidRPr="001F213F">
        <w:t xml:space="preserve">) je jazyk který rozšiřuje </w:t>
      </w:r>
      <w:r w:rsidR="000B286E">
        <w:t>jazyk RDFS a slouží pro tvorbu</w:t>
      </w:r>
      <w:r w:rsidRPr="001F213F">
        <w:t xml:space="preserve"> ontologií. </w:t>
      </w:r>
      <w:r w:rsidR="001F213F">
        <w:t xml:space="preserve">Jeho vyjadřovací schopnosti jsou v porovnání s RDFS bohatší </w:t>
      </w:r>
      <w:r w:rsidR="003D3F4A">
        <w:t>například o popis disjunktnosti, či rovnosti dvou entit. V OWL je možné popisovat symetrii vztahů, či kardinalitu.</w:t>
      </w:r>
      <w:r w:rsidR="000B286E">
        <w:t xml:space="preserve"> Pro formální logiku, kterou OWL používá je možné odvozovat z původních dat nové znalosti.</w:t>
      </w:r>
    </w:p>
    <w:p w14:paraId="5C08D30E" w14:textId="3C06015A" w:rsidR="00CF72DE" w:rsidRDefault="00CF72DE" w:rsidP="00342D93">
      <w:pPr>
        <w:pStyle w:val="Nadpis2"/>
      </w:pPr>
      <w:bookmarkStart w:id="15" w:name="_Toc89548759"/>
      <w:r>
        <w:t>PURO</w:t>
      </w:r>
      <w:bookmarkEnd w:id="15"/>
    </w:p>
    <w:p w14:paraId="4D6EA8D2" w14:textId="70A83578" w:rsidR="009E579B" w:rsidRDefault="00AE5F16" w:rsidP="009E579B">
      <w:r>
        <w:t xml:space="preserve">PURO je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 xml:space="preserve">Vytvořený model (OBM) pak popisuje s určitou mírou </w:t>
      </w:r>
      <w:proofErr w:type="spellStart"/>
      <w:r w:rsidR="00F5248E">
        <w:t>granularity</w:t>
      </w:r>
      <w:proofErr w:type="spellEnd"/>
      <w:r w:rsidR="00F5248E">
        <w:t>, tedy detailu, vybranou oblast reálného světa.</w:t>
      </w:r>
    </w:p>
    <w:p w14:paraId="29696E19" w14:textId="02812339" w:rsidR="00F5248E" w:rsidRDefault="00F5248E" w:rsidP="009E579B">
      <w:r>
        <w:t>PURO rozlišuje mezi konkrétním (</w:t>
      </w:r>
      <w:proofErr w:type="spellStart"/>
      <w:r>
        <w:t>Particular</w:t>
      </w:r>
      <w:proofErr w:type="spellEnd"/>
      <w:r>
        <w:t>) a obecným (</w:t>
      </w:r>
      <w:r w:rsidR="006F17FB">
        <w:t>U</w:t>
      </w:r>
      <w:r>
        <w:t>niversal). Zároveň platí rozlišení mezi vztahy (</w:t>
      </w:r>
      <w:proofErr w:type="spellStart"/>
      <w:r w:rsidR="006F17FB">
        <w:t>Relationship</w:t>
      </w:r>
      <w:proofErr w:type="spellEnd"/>
      <w:r w:rsidR="006F17FB">
        <w:t>)</w:t>
      </w:r>
      <w:r>
        <w:t xml:space="preserve"> a objekty</w:t>
      </w:r>
      <w:r w:rsidR="006F17FB">
        <w:t xml:space="preserve"> (</w:t>
      </w:r>
      <w:proofErr w:type="spellStart"/>
      <w:r w:rsidR="006F17FB">
        <w:t>Object</w:t>
      </w:r>
      <w:proofErr w:type="spellEnd"/>
      <w:r w:rsidR="006F17FB">
        <w: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6"/>
      <w:r>
        <w:t>Jazyk popisuje následující typy, resp. termy:</w:t>
      </w:r>
    </w:p>
    <w:p w14:paraId="4C2E3753" w14:textId="51B633D3" w:rsidR="00761712" w:rsidRDefault="00761712" w:rsidP="00172494">
      <w:pPr>
        <w:pStyle w:val="Odstavecseseznamem"/>
        <w:numPr>
          <w:ilvl w:val="0"/>
          <w:numId w:val="22"/>
        </w:numPr>
      </w:pPr>
      <w:r>
        <w:lastRenderedPageBreak/>
        <w:t>B-type: Obecný objekt. Ekvivalent k třídě v OWL</w:t>
      </w:r>
    </w:p>
    <w:p w14:paraId="0E431347" w14:textId="4F4A79BC" w:rsidR="006F17FB" w:rsidRDefault="006F17FB" w:rsidP="00172494">
      <w:pPr>
        <w:pStyle w:val="Odstavecseseznamem"/>
        <w:numPr>
          <w:ilvl w:val="0"/>
          <w:numId w:val="22"/>
        </w:numPr>
      </w:pPr>
      <w:r>
        <w:t>B-</w:t>
      </w:r>
      <w:proofErr w:type="spellStart"/>
      <w:r>
        <w:t>object</w:t>
      </w:r>
      <w:proofErr w:type="spellEnd"/>
      <w:r>
        <w:t xml:space="preserve">: </w:t>
      </w:r>
      <w:r w:rsidR="00761712">
        <w:t>K</w:t>
      </w:r>
      <w:r>
        <w:t>onkrétní objekt. Analogie instancí v OWL</w:t>
      </w:r>
    </w:p>
    <w:p w14:paraId="4AFCC829" w14:textId="147A3614" w:rsidR="006F17FB" w:rsidRDefault="006F17FB" w:rsidP="00172494">
      <w:pPr>
        <w:pStyle w:val="Odstavecseseznamem"/>
        <w:numPr>
          <w:ilvl w:val="0"/>
          <w:numId w:val="22"/>
        </w:numPr>
      </w:pPr>
      <w:r>
        <w:t>B-</w:t>
      </w:r>
      <w:proofErr w:type="spellStart"/>
      <w:r>
        <w:t>relationship</w:t>
      </w:r>
      <w:proofErr w:type="spellEnd"/>
      <w:r>
        <w:t xml:space="preserve">: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w:t>
      </w:r>
      <w:proofErr w:type="spellStart"/>
      <w:r>
        <w:t>valuation</w:t>
      </w:r>
      <w:proofErr w:type="spellEnd"/>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w:t>
      </w:r>
      <w:proofErr w:type="spellStart"/>
      <w:r>
        <w:t>relation</w:t>
      </w:r>
      <w:proofErr w:type="spellEnd"/>
      <w:r w:rsidR="00761712">
        <w:t>: Obecný vztah. Objektová vlastnost v OWL</w:t>
      </w:r>
    </w:p>
    <w:p w14:paraId="7C186810" w14:textId="364B0034" w:rsidR="006F17FB" w:rsidRDefault="006F17FB" w:rsidP="00172494">
      <w:pPr>
        <w:pStyle w:val="Odstavecseseznamem"/>
        <w:numPr>
          <w:ilvl w:val="0"/>
          <w:numId w:val="22"/>
        </w:numPr>
      </w:pPr>
      <w:r>
        <w:t>B-</w:t>
      </w:r>
      <w:proofErr w:type="spellStart"/>
      <w:r>
        <w:t>attribute</w:t>
      </w:r>
      <w:proofErr w:type="spellEnd"/>
      <w:r w:rsidR="00761712">
        <w:t>: Obecné pojmenování kvantitativní, či textové vlastnosti. Datová vlastnost v OWL</w:t>
      </w:r>
    </w:p>
    <w:p w14:paraId="2FE398D8" w14:textId="1003A27A" w:rsidR="00761712" w:rsidRDefault="00761712" w:rsidP="00761712">
      <w:r>
        <w:t>Mezi termy mohou panovat určité vztahy</w:t>
      </w:r>
      <w:r w:rsidR="003B1822">
        <w:t>. Důležité jsou zejména B-</w:t>
      </w:r>
      <w:proofErr w:type="spellStart"/>
      <w:r w:rsidR="003B1822">
        <w:t>instanceOf</w:t>
      </w:r>
      <w:proofErr w:type="spellEnd"/>
      <w:r w:rsidR="003B1822">
        <w:t xml:space="preserve"> a B-</w:t>
      </w:r>
      <w:proofErr w:type="spellStart"/>
      <w:r w:rsidR="003B1822">
        <w:t>subtypeOf</w:t>
      </w:r>
      <w:proofErr w:type="spellEnd"/>
      <w:r w:rsidR="003B1822">
        <w:t>.</w:t>
      </w:r>
      <w:commentRangeEnd w:id="16"/>
      <w:r w:rsidR="005530C3">
        <w:rPr>
          <w:rStyle w:val="Odkaznakoment"/>
        </w:rPr>
        <w:commentReference w:id="16"/>
      </w:r>
    </w:p>
    <w:p w14:paraId="5E5FDA35" w14:textId="77777777" w:rsidR="003B1822" w:rsidRDefault="003B1822" w:rsidP="00172494">
      <w:pPr>
        <w:pStyle w:val="Odstavecseseznamem"/>
        <w:numPr>
          <w:ilvl w:val="0"/>
          <w:numId w:val="23"/>
        </w:numPr>
      </w:pPr>
      <w:r>
        <w:t>B-</w:t>
      </w:r>
      <w:proofErr w:type="spellStart"/>
      <w:r>
        <w:t>instanceOf</w:t>
      </w:r>
      <w:proofErr w:type="spellEnd"/>
      <w:r>
        <w:t>:</w:t>
      </w:r>
    </w:p>
    <w:p w14:paraId="0D4BD716" w14:textId="1C791002" w:rsidR="003B1822" w:rsidRDefault="005D00C1" w:rsidP="00172494">
      <w:pPr>
        <w:pStyle w:val="Odstavecseseznamem"/>
        <w:numPr>
          <w:ilvl w:val="1"/>
          <w:numId w:val="23"/>
        </w:numPr>
      </w:pPr>
      <w:r>
        <w:t>Vztah popisující, že k</w:t>
      </w:r>
      <w:r w:rsidR="003B1822">
        <w:t xml:space="preserve">onkrétní </w:t>
      </w:r>
      <w:r>
        <w:t>b-</w:t>
      </w:r>
      <w:r w:rsidR="003B1822">
        <w:t>objekt</w:t>
      </w:r>
      <w:r w:rsidR="004D728F">
        <w:t xml:space="preserve"> nebo b-typ</w:t>
      </w:r>
      <w:r w:rsidR="003B1822">
        <w:t xml:space="preserve">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xml:space="preserve">. Toto je </w:t>
      </w:r>
      <w:proofErr w:type="spellStart"/>
      <w:r w:rsidR="003B1822">
        <w:t>instancování</w:t>
      </w:r>
      <w:proofErr w:type="spellEnd"/>
      <w:r w:rsidR="003B1822">
        <w:t>,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w:t>
      </w:r>
      <w:proofErr w:type="spellStart"/>
      <w:r>
        <w:t>subtypeOf</w:t>
      </w:r>
      <w:proofErr w:type="spellEnd"/>
      <w:r>
        <w:t>:</w:t>
      </w:r>
    </w:p>
    <w:p w14:paraId="5F78856F" w14:textId="22993CA5" w:rsidR="003B1822" w:rsidRDefault="003B1822" w:rsidP="00172494">
      <w:pPr>
        <w:pStyle w:val="Odstavecseseznamem"/>
        <w:numPr>
          <w:ilvl w:val="1"/>
          <w:numId w:val="23"/>
        </w:numPr>
      </w:pPr>
      <w:r>
        <w:t xml:space="preserve">Je vztahem dvou tříd na stejné úrovni. Účelem je vyjádření </w:t>
      </w:r>
      <w:proofErr w:type="spellStart"/>
      <w:r>
        <w:t>granularity</w:t>
      </w:r>
      <w:proofErr w:type="spellEnd"/>
      <w:r>
        <w:t>. Subtype, tedy podtyp, je konkrétnějším vyjádřením obecnější třídy. Například člověk je podtyp savce.</w:t>
      </w:r>
    </w:p>
    <w:p w14:paraId="1AC70EF4" w14:textId="7D5500F2" w:rsidR="00B1302A" w:rsidRDefault="00203B0E" w:rsidP="002D7F51">
      <w:pPr>
        <w:pStyle w:val="Nadpis1"/>
      </w:pPr>
      <w:bookmarkStart w:id="17" w:name="_Toc89548760"/>
      <w:r>
        <w:t>E</w:t>
      </w:r>
      <w:r w:rsidRPr="00203B0E">
        <w:t>xistující přístupy ke slučování modelů</w:t>
      </w:r>
      <w:bookmarkEnd w:id="17"/>
    </w:p>
    <w:p w14:paraId="41124ED5" w14:textId="68A7CDD5" w:rsidR="00203B0E" w:rsidRDefault="00203B0E" w:rsidP="00203B0E">
      <w:r>
        <w:t>Pro slučování PURO modelů v</w:t>
      </w:r>
      <w:r w:rsidR="00AB5BBA">
        <w:t> současné době</w:t>
      </w:r>
      <w:r>
        <w:t xml:space="preserve"> neexistuje </w:t>
      </w:r>
      <w:r w:rsidR="00AB5BBA">
        <w:t xml:space="preserve">žádné řešení. PURO </w:t>
      </w:r>
      <w:proofErr w:type="spellStart"/>
      <w:r w:rsidR="00AB5BBA">
        <w:t>Modeler</w:t>
      </w:r>
      <w:proofErr w:type="spellEnd"/>
      <w:r w:rsidR="00AB5BBA">
        <w:t xml:space="preserve">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w:t>
      </w:r>
      <w:proofErr w:type="spellStart"/>
      <w:r w:rsidR="00AB5BBA">
        <w:t>relationship</w:t>
      </w:r>
      <w:proofErr w:type="spellEnd"/>
      <w:r w:rsidR="00AB5BBA">
        <w:t xml:space="preserve">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8" w:name="_Toc89548761"/>
      <w:r>
        <w:t>Mapování ontologií</w:t>
      </w:r>
      <w:bookmarkEnd w:id="18"/>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 xml:space="preserve">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w:t>
      </w:r>
      <w:proofErr w:type="spellStart"/>
      <w:r>
        <w:t>granularita</w:t>
      </w:r>
      <w:proofErr w:type="spellEnd"/>
      <w:r>
        <w:t>,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9" w:name="_Toc89548762"/>
      <w:r>
        <w:lastRenderedPageBreak/>
        <w:t>Možné postupy mapování</w:t>
      </w:r>
      <w:bookmarkEnd w:id="19"/>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08340702" w:rsidR="00376C4E" w:rsidRPr="00376C4E" w:rsidRDefault="00376C4E" w:rsidP="00376C4E">
      <w:r>
        <w:t xml:space="preserve">Na obrázku je příklad možné ontologie popisující stejnou doménu, avšak s různou </w:t>
      </w:r>
      <w:r w:rsidR="00D90494">
        <w:t xml:space="preserve">hierarchií a s jinými entitami. Některé </w:t>
      </w:r>
      <w:r w:rsidR="003C53C4">
        <w:t>z</w:t>
      </w:r>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20"/>
      <w:r w:rsidRPr="0045469C">
        <w:t xml:space="preserve">Jorge </w:t>
      </w:r>
      <w:proofErr w:type="spellStart"/>
      <w:r w:rsidRPr="0045469C">
        <w:t>Martinez</w:t>
      </w:r>
      <w:proofErr w:type="spellEnd"/>
      <w:r w:rsidRPr="0045469C">
        <w:t>-Gil</w:t>
      </w:r>
      <w:r>
        <w:t xml:space="preserve"> a</w:t>
      </w:r>
      <w:r w:rsidRPr="0045469C">
        <w:t xml:space="preserve"> José </w:t>
      </w:r>
      <w:proofErr w:type="spellStart"/>
      <w:r w:rsidRPr="0045469C">
        <w:t>Aldana-Montes</w:t>
      </w:r>
      <w:proofErr w:type="spellEnd"/>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proofErr w:type="spellStart"/>
      <w:r w:rsidR="008660BD" w:rsidRPr="008660BD">
        <w:t>Levenštejnova</w:t>
      </w:r>
      <w:proofErr w:type="spellEnd"/>
      <w:r w:rsidR="008660BD" w:rsidRPr="008660BD">
        <w:t xml:space="preserve">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w:t>
      </w:r>
      <w:proofErr w:type="spellStart"/>
      <w:r w:rsidR="008660BD">
        <w:t>namepath</w:t>
      </w:r>
      <w:proofErr w:type="spellEnd"/>
      <w:r w:rsidR="008660BD">
        <w:t>)</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proofErr w:type="spellStart"/>
      <w:r w:rsidRPr="0084392F">
        <w:rPr>
          <w:b/>
          <w:bCs/>
        </w:rPr>
        <w:lastRenderedPageBreak/>
        <w:t>Levenštejnova</w:t>
      </w:r>
      <w:proofErr w:type="spellEnd"/>
      <w:r w:rsidRPr="0084392F">
        <w:rPr>
          <w:b/>
          <w:bCs/>
        </w:rPr>
        <w:t xml:space="preserve">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 xml:space="preserve">Může vycházet z hierarchie </w:t>
      </w:r>
      <w:proofErr w:type="spellStart"/>
      <w:r w:rsidR="002D0DA1">
        <w:t>Is</w:t>
      </w:r>
      <w:proofErr w:type="spellEnd"/>
      <w:r w:rsidR="002D0DA1">
        <w:t>-a,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w:t>
      </w:r>
      <w:proofErr w:type="spellStart"/>
      <w:r w:rsidRPr="0084392F">
        <w:rPr>
          <w:b/>
          <w:bCs/>
        </w:rPr>
        <w:t>Tf-idf</w:t>
      </w:r>
      <w:proofErr w:type="spellEnd"/>
      <w:r w:rsidRPr="0084392F">
        <w:rPr>
          <w:b/>
          <w:bCs/>
        </w:rPr>
        <w:t>)</w:t>
      </w:r>
      <w:r>
        <w:t xml:space="preserve">: Algoritmus hodnotí, zdali mají dvě entity dostatečně shodnou dokumentaci na základě hodnocení podobnosti těchto dokumentů. K tomu může sloužit metodika </w:t>
      </w:r>
      <w:proofErr w:type="spellStart"/>
      <w:r w:rsidR="0084392F">
        <w:t>t</w:t>
      </w:r>
      <w:r>
        <w:t>f-idf</w:t>
      </w:r>
      <w:proofErr w:type="spellEnd"/>
      <w:r>
        <w:t xml:space="preserve">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proofErr w:type="spellStart"/>
      <w:r w:rsidRPr="0084392F">
        <w:rPr>
          <w:b/>
          <w:bCs/>
        </w:rPr>
        <w:t>Namepath</w:t>
      </w:r>
      <w:proofErr w:type="spellEnd"/>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20"/>
      <w:r w:rsidR="0023603B">
        <w:rPr>
          <w:rStyle w:val="Odkaznakoment"/>
        </w:rPr>
        <w:commentReference w:id="20"/>
      </w:r>
    </w:p>
    <w:p w14:paraId="51C2014E" w14:textId="03E2318C" w:rsidR="0023603B" w:rsidRDefault="0038711B" w:rsidP="0023603B">
      <w:commentRangeStart w:id="21"/>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22"/>
      <w:proofErr w:type="spellStart"/>
      <w:r w:rsidR="00422C33">
        <w:t>Wiederhold</w:t>
      </w:r>
      <w:proofErr w:type="spellEnd"/>
      <w:r w:rsidR="00422C33">
        <w:t xml:space="preserve">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22"/>
      <w:r w:rsidR="00422C33">
        <w:rPr>
          <w:rStyle w:val="Odkaznakoment"/>
        </w:rPr>
        <w:commentReference w:id="22"/>
      </w:r>
    </w:p>
    <w:p w14:paraId="6ECF15EF" w14:textId="3F7B4193" w:rsidR="0038711B" w:rsidRPr="00767355" w:rsidRDefault="0038711B" w:rsidP="00172494">
      <w:pPr>
        <w:pStyle w:val="Odstavecseseznamem"/>
        <w:numPr>
          <w:ilvl w:val="0"/>
          <w:numId w:val="33"/>
        </w:numPr>
        <w:rPr>
          <w:b/>
          <w:bCs/>
        </w:rPr>
      </w:pPr>
      <w:proofErr w:type="spellStart"/>
      <w:r w:rsidRPr="0038711B">
        <w:rPr>
          <w:b/>
          <w:bCs/>
        </w:rPr>
        <w:t>Granularita</w:t>
      </w:r>
      <w:proofErr w:type="spellEnd"/>
      <w:r w:rsidRPr="0038711B">
        <w:rPr>
          <w:b/>
          <w:bCs/>
        </w:rPr>
        <w:t xml:space="preserve"> a pokrytí</w:t>
      </w:r>
      <w:r>
        <w:rPr>
          <w:b/>
          <w:bCs/>
        </w:rPr>
        <w:t xml:space="preserve">: </w:t>
      </w:r>
      <w:commentRangeStart w:id="23"/>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23"/>
      <w:r w:rsidR="00767355">
        <w:rPr>
          <w:rStyle w:val="Odkaznakoment"/>
        </w:rPr>
        <w:commentReference w:id="23"/>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proofErr w:type="gramStart"/>
      <w:r>
        <w:rPr>
          <w:lang w:val="en-US"/>
        </w:rPr>
        <w:t xml:space="preserve">&lt; </w:t>
      </w:r>
      <w:proofErr w:type="spellStart"/>
      <w:r>
        <w:rPr>
          <w:lang w:val="en-US"/>
        </w:rPr>
        <w:t>školní</w:t>
      </w:r>
      <w:proofErr w:type="spellEnd"/>
      <w:proofErr w:type="gramEnd"/>
      <w:r>
        <w:rPr>
          <w:lang w:val="en-US"/>
        </w:rPr>
        <w:t xml:space="preserve"> </w:t>
      </w:r>
      <w:proofErr w:type="spellStart"/>
      <w:r>
        <w:rPr>
          <w:lang w:val="en-US"/>
        </w:rPr>
        <w:t>práce</w:t>
      </w:r>
      <w:proofErr w:type="spellEnd"/>
      <w:r>
        <w:rPr>
          <w:lang w:val="en-US"/>
        </w:rPr>
        <w:t xml:space="preserve"> &lt;</w:t>
      </w:r>
      <w:r>
        <w:t xml:space="preserve"> vědecká publikace </w:t>
      </w:r>
      <w:r>
        <w:rPr>
          <w:lang w:val="en-US"/>
        </w:rPr>
        <w:t xml:space="preserve">&lt; </w:t>
      </w:r>
      <w:proofErr w:type="spellStart"/>
      <w:r>
        <w:rPr>
          <w:lang w:val="en-US"/>
        </w:rPr>
        <w:t>publikace</w:t>
      </w:r>
      <w:proofErr w:type="spellEnd"/>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 xml:space="preserve">&lt; </w:t>
      </w:r>
      <w:proofErr w:type="spellStart"/>
      <w:r w:rsidR="00624E3B">
        <w:rPr>
          <w:lang w:val="en-US"/>
        </w:rPr>
        <w:t>školní</w:t>
      </w:r>
      <w:proofErr w:type="spellEnd"/>
      <w:r w:rsidR="00624E3B">
        <w:rPr>
          <w:lang w:val="en-US"/>
        </w:rPr>
        <w:t xml:space="preserve"> </w:t>
      </w:r>
      <w:proofErr w:type="spellStart"/>
      <w:r w:rsidR="00624E3B">
        <w:rPr>
          <w:lang w:val="en-US"/>
        </w:rPr>
        <w:t>práce</w:t>
      </w:r>
      <w:proofErr w:type="spellEnd"/>
      <w:r w:rsidR="00624E3B">
        <w:rPr>
          <w:lang w:val="en-US"/>
        </w:rPr>
        <w:t xml:space="preserv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21"/>
      <w:r>
        <w:rPr>
          <w:rStyle w:val="Odkaznakoment"/>
        </w:rPr>
        <w:commentReference w:id="21"/>
      </w:r>
    </w:p>
    <w:p w14:paraId="622E718F" w14:textId="39B9228E" w:rsidR="00C21484" w:rsidRDefault="00C21484" w:rsidP="00C21484">
      <w:pPr>
        <w:pStyle w:val="Nadpis2"/>
      </w:pPr>
      <w:bookmarkStart w:id="24" w:name="_Toc89548763"/>
      <w:r>
        <w:lastRenderedPageBreak/>
        <w:t>Sloučení ontologií</w:t>
      </w:r>
      <w:bookmarkEnd w:id="24"/>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5"/>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5"/>
      <w:r>
        <w:rPr>
          <w:rStyle w:val="Odkaznakoment"/>
        </w:rPr>
        <w:commentReference w:id="25"/>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6"/>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6"/>
      <w:r>
        <w:rPr>
          <w:rStyle w:val="Odkaznakoment"/>
        </w:rPr>
        <w:commentReference w:id="26"/>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w:t>
      </w:r>
      <w:proofErr w:type="spellStart"/>
      <w:r>
        <w:t>evropě</w:t>
      </w:r>
      <w:proofErr w:type="spellEnd"/>
      <w:r>
        <w:t xml:space="preserve">“, ačkoli je </w:t>
      </w:r>
      <w:r>
        <w:lastRenderedPageBreak/>
        <w:t>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 xml:space="preserve">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w:t>
      </w:r>
      <w:r>
        <w:lastRenderedPageBreak/>
        <w:t>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2E10218D" w:rsidR="00C21484" w:rsidRDefault="00C21484" w:rsidP="00C21484">
      <w:r>
        <w:t xml:space="preserve">Na obrázku je popsána situace, kdy je německý vůz vyroben v Německu. Při smazání třídy „německý vůz“ je tudíž tento vztah zjevně nutné přenést přímo na </w:t>
      </w:r>
      <w:r w:rsidR="00511A83">
        <w:t>b-typ</w:t>
      </w:r>
      <w:r>
        <w:t xml:space="preserve"> Audi, nikoli na </w:t>
      </w:r>
      <w:r w:rsidR="00511A83">
        <w:t>b-typ</w:t>
      </w:r>
      <w:r>
        <w:t xml:space="preserve">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lastRenderedPageBreak/>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Smazán uzel člověk. Uzly „vynalezl“, „kdy“ a „3500 př.n.l.“. musí být duplikovány i s vnitřními hranami a s hranou směřující na uzel „kolo“. Hrana vycházející z uzlu „člověk“ musí být pro 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lastRenderedPageBreak/>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7" w:name="_Toc89548764"/>
      <w:r>
        <w:t>Párování instanc</w:t>
      </w:r>
      <w:r w:rsidR="006A1BC9">
        <w:t>í</w:t>
      </w:r>
      <w:bookmarkEnd w:id="27"/>
    </w:p>
    <w:p w14:paraId="499AD258" w14:textId="1EE2A3EE" w:rsidR="007729B8" w:rsidRDefault="00B1302A" w:rsidP="00B1302A">
      <w:r>
        <w:t xml:space="preserve">Obecně označované jako Instance </w:t>
      </w:r>
      <w:proofErr w:type="spellStart"/>
      <w:r>
        <w:t>matching</w:t>
      </w:r>
      <w:proofErr w:type="spellEnd"/>
      <w:r>
        <w:t xml:space="preserve">.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8"/>
      <w:proofErr w:type="spellStart"/>
      <w:r>
        <w:t>Juanzi</w:t>
      </w:r>
      <w:proofErr w:type="spellEnd"/>
      <w:r>
        <w:t xml:space="preserve"> </w:t>
      </w:r>
      <w:proofErr w:type="spellStart"/>
      <w:r>
        <w:t>Li</w:t>
      </w:r>
      <w:proofErr w:type="spellEnd"/>
      <w:r>
        <w:t xml:space="preserve">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w:t>
      </w:r>
      <w:proofErr w:type="spellStart"/>
      <w:r>
        <w:t>name</w:t>
      </w:r>
      <w:proofErr w:type="spellEnd"/>
      <w:r>
        <w:t>),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lastRenderedPageBreak/>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8"/>
      <w:r w:rsidR="00BA396B">
        <w:rPr>
          <w:rStyle w:val="Odkaznakoment"/>
        </w:rPr>
        <w:commentReference w:id="28"/>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9" w:name="_Toc89548765"/>
      <w:r>
        <w:t xml:space="preserve">Slučování Entity </w:t>
      </w:r>
      <w:proofErr w:type="spellStart"/>
      <w:r>
        <w:t>Relationship</w:t>
      </w:r>
      <w:proofErr w:type="spellEnd"/>
      <w:r>
        <w:t xml:space="preserve"> modelů</w:t>
      </w:r>
      <w:bookmarkEnd w:id="29"/>
    </w:p>
    <w:p w14:paraId="75FA192E" w14:textId="55618115" w:rsidR="00BA396B" w:rsidRDefault="00BA396B" w:rsidP="00BA396B">
      <w:commentRangeStart w:id="30"/>
      <w:r>
        <w:t xml:space="preserve">ER </w:t>
      </w:r>
      <w:r w:rsidR="00565BDE">
        <w:t>modely</w:t>
      </w:r>
      <w:r>
        <w:t xml:space="preserve"> neboli </w:t>
      </w:r>
      <w:proofErr w:type="spellStart"/>
      <w:r>
        <w:t>entitově</w:t>
      </w:r>
      <w:proofErr w:type="spellEnd"/>
      <w:r>
        <w:t xml:space="preserve"> vztahové modely, slouží k abstraktnímu </w:t>
      </w:r>
      <w:r w:rsidR="00565BDE">
        <w:t>a konceptuálnímu znázornění databáze.</w:t>
      </w:r>
      <w:commentRangeEnd w:id="30"/>
      <w:r w:rsidR="00565BDE">
        <w:rPr>
          <w:rStyle w:val="Odkaznakoment"/>
        </w:rPr>
        <w:commentReference w:id="30"/>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31"/>
      <w:proofErr w:type="spellStart"/>
      <w:r>
        <w:lastRenderedPageBreak/>
        <w:t>Marsha</w:t>
      </w:r>
      <w:proofErr w:type="spellEnd"/>
      <w:r>
        <w:t xml:space="preserve">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lastRenderedPageBreak/>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lastRenderedPageBreak/>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 xml:space="preserve">Dále pak definuje kritéria pro vyhodnocování výsledného modelu: úplnost, nízká redundance, </w:t>
      </w:r>
      <w:proofErr w:type="spellStart"/>
      <w:r>
        <w:t>minimalita</w:t>
      </w:r>
      <w:proofErr w:type="spellEnd"/>
      <w:r>
        <w:t>, celost a solidnost.</w:t>
      </w:r>
      <w:commentRangeEnd w:id="31"/>
      <w:r>
        <w:rPr>
          <w:rStyle w:val="Odkaznakoment"/>
        </w:rPr>
        <w:commentReference w:id="31"/>
      </w:r>
    </w:p>
    <w:p w14:paraId="2D72AB04" w14:textId="54A41EF8" w:rsidR="00823759" w:rsidRDefault="00823759" w:rsidP="00565BDE">
      <w:commentRangeStart w:id="32"/>
      <w:proofErr w:type="spellStart"/>
      <w:r>
        <w:t>Mehrdad</w:t>
      </w:r>
      <w:proofErr w:type="spellEnd"/>
      <w:r>
        <w:t xml:space="preserve">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proofErr w:type="spellStart"/>
      <w:r>
        <w:lastRenderedPageBreak/>
        <w:t>Mehrdad</w:t>
      </w:r>
      <w:proofErr w:type="spellEnd"/>
      <w:r>
        <w:t xml:space="preserve"> využívá homomorfismus</w:t>
      </w:r>
      <w:r w:rsidR="00577A68">
        <w:t xml:space="preserve"> </w:t>
      </w:r>
      <w:r>
        <w:t>k</w:t>
      </w:r>
      <w:r w:rsidR="00577A68">
        <w:t xml:space="preserve"> označování mapování dvou grafů. </w:t>
      </w:r>
      <w:commentRangeStart w:id="33"/>
      <w:r w:rsidR="00577A68">
        <w:t>Homomorfismus lze v tomto případě chápat jako mapování jednoho grafu do druhého při zachování struktury.</w:t>
      </w:r>
      <w:commentRangeEnd w:id="33"/>
      <w:r w:rsidR="00577A68">
        <w:rPr>
          <w:rStyle w:val="Odkaznakoment"/>
        </w:rPr>
        <w:commentReference w:id="33"/>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proofErr w:type="spellStart"/>
      <w:r w:rsidRPr="002E3C37">
        <w:rPr>
          <w:b/>
          <w:bCs/>
        </w:rPr>
        <w:t>δA</w:t>
      </w:r>
      <w:proofErr w:type="spellEnd"/>
      <w:r w:rsidRPr="002E3C37">
        <w:t xml:space="preserve"> a</w:t>
      </w:r>
      <w:r>
        <w:t xml:space="preserve"> </w:t>
      </w:r>
      <w:proofErr w:type="spellStart"/>
      <w:r w:rsidRPr="002E3C37">
        <w:rPr>
          <w:b/>
          <w:bCs/>
        </w:rPr>
        <w:t>δB</w:t>
      </w:r>
      <w:proofErr w:type="spellEnd"/>
      <w:r>
        <w:t xml:space="preserve"> vyjadřují, jak jsou grafy A </w:t>
      </w:r>
      <w:proofErr w:type="spellStart"/>
      <w:r>
        <w:t>a</w:t>
      </w:r>
      <w:proofErr w:type="spellEnd"/>
      <w:r>
        <w:t xml:space="preserve"> B reprezentovány v grafu P.</w:t>
      </w:r>
      <w:commentRangeEnd w:id="32"/>
      <w:r w:rsidR="004221A8">
        <w:rPr>
          <w:rStyle w:val="Odkaznakoment"/>
        </w:rPr>
        <w:commentReference w:id="32"/>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4" w:name="_Toc89548766"/>
      <w:commentRangeStart w:id="35"/>
      <w:r>
        <w:lastRenderedPageBreak/>
        <w:t>Vizualizace velkých grafů</w:t>
      </w:r>
      <w:bookmarkEnd w:id="34"/>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6" w:name="_Toc89548767"/>
      <w:r>
        <w:t>Použitelná ro</w:t>
      </w:r>
      <w:r w:rsidR="00605265">
        <w:t>z</w:t>
      </w:r>
      <w:r>
        <w:t>ložení</w:t>
      </w:r>
      <w:bookmarkEnd w:id="36"/>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proofErr w:type="spellStart"/>
      <w:r>
        <w:t>Gove</w:t>
      </w:r>
      <w:proofErr w:type="spellEnd"/>
      <w:r>
        <w:t xml:space="preserve"> a </w:t>
      </w:r>
      <w:proofErr w:type="spellStart"/>
      <w:r>
        <w:t>Diehl</w:t>
      </w:r>
      <w:proofErr w:type="spellEnd"/>
      <w:r>
        <w:t xml:space="preserve">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 xml:space="preserve">Rozložení </w:t>
      </w:r>
      <w:proofErr w:type="spellStart"/>
      <w:r w:rsidRPr="003A297E">
        <w:t>Force-directe</w:t>
      </w:r>
      <w:r>
        <w:t>d</w:t>
      </w:r>
      <w:proofErr w:type="spellEnd"/>
    </w:p>
    <w:p w14:paraId="19AD4A5C" w14:textId="7BB73D93" w:rsidR="008A300F" w:rsidRDefault="008A300F" w:rsidP="008A300F">
      <w:r>
        <w:t>Toto řešení je obtížně implementovatelné, ale nabízí poměrně intuitivní a přehledné zobrazení. Cílem je od sebe odpuzovat jednotlivé uzly na základě definovaného „náboje“. Chování lze přirovnat k odpuzování objektů vlivem statické elektřiny.</w:t>
      </w:r>
      <w:r w:rsidR="00EE6011">
        <w:t xml:space="preserve"> Parametrem pro odpuzování je pak výše zmíněný náboj, maximální, či minimální délka hrany a její elasticita, tedy snaha vrátit se do původního stavu. Obecně </w:t>
      </w:r>
      <w:r w:rsidR="00EE6011">
        <w:lastRenderedPageBreak/>
        <w:t>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 xml:space="preserve">mezi sebou nějaké společné vlastnosti. Kombinací výše uvedeného </w:t>
      </w:r>
      <w:proofErr w:type="spellStart"/>
      <w:r w:rsidR="00A2074E">
        <w:t>f</w:t>
      </w:r>
      <w:r w:rsidR="00A2074E" w:rsidRPr="003A297E">
        <w:t>orce-directe</w:t>
      </w:r>
      <w:r w:rsidR="00A2074E">
        <w:t>d</w:t>
      </w:r>
      <w:proofErr w:type="spellEnd"/>
      <w:r w:rsidR="00A2074E">
        <w:t xml:space="preserve">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w:t>
      </w:r>
      <w:proofErr w:type="spellStart"/>
      <w:r w:rsidR="00542BE6">
        <w:t>subtypeOf</w:t>
      </w:r>
      <w:proofErr w:type="spellEnd"/>
      <w:r w:rsidR="00542BE6">
        <w:t>.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7" w:name="_Toc89548768"/>
      <w:r>
        <w:t>Doporučené techniky</w:t>
      </w:r>
      <w:bookmarkEnd w:id="37"/>
    </w:p>
    <w:p w14:paraId="065DF515" w14:textId="24BE1FA6" w:rsidR="005F6EF7" w:rsidRPr="005F6EF7" w:rsidRDefault="005F6EF7" w:rsidP="005F6EF7">
      <w:commentRangeStart w:id="38"/>
      <w:r>
        <w:t xml:space="preserve">Doporučené techniky, jak uvádí </w:t>
      </w:r>
      <w:proofErr w:type="spellStart"/>
      <w:r>
        <w:t>Diehl</w:t>
      </w:r>
      <w:proofErr w:type="spellEnd"/>
      <w:r>
        <w:t xml:space="preserve">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lastRenderedPageBreak/>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5"/>
      <w:r w:rsidR="00962945">
        <w:rPr>
          <w:rStyle w:val="Odkaznakoment"/>
        </w:rPr>
        <w:commentReference w:id="35"/>
      </w:r>
      <w:commentRangeEnd w:id="38"/>
      <w:r w:rsidR="00027696">
        <w:rPr>
          <w:rStyle w:val="Odkaznakoment"/>
        </w:rPr>
        <w:commentReference w:id="38"/>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w:t>
      </w:r>
      <w:proofErr w:type="spellStart"/>
      <w:r w:rsidR="00BE4C4F">
        <w:t>instanceOf</w:t>
      </w:r>
      <w:proofErr w:type="spellEnd"/>
      <w:r w:rsidR="00BE4C4F">
        <w:t xml:space="preserve">.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částí grafu, které spolu nejsou nijak propojeny. Uživatel by pak byl obeznámen s tím, že vytvářený 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9" w:name="_Toc89548769"/>
      <w:r>
        <w:lastRenderedPageBreak/>
        <w:t>Problematika slučování v PURO</w:t>
      </w:r>
      <w:bookmarkEnd w:id="39"/>
    </w:p>
    <w:p w14:paraId="028A6B7C" w14:textId="03E5C08F" w:rsidR="00A223CC" w:rsidRDefault="00F165B1" w:rsidP="00F165B1">
      <w:r>
        <w:t xml:space="preserve">Z výše uvedených algoritmů a metodik lze pro slučování v PURO vyvozovat určité paralely. Obecně však nelze přímo převzít postupy a aplikovat je na tento jazyk. </w:t>
      </w:r>
      <w:r w:rsidR="00A223CC">
        <w:t xml:space="preserve">Je třeba rozlišovat mezi ontologiemi a PURO. PURO je model zachycující určitou oblast reality na konkrétních příkladech pomocí vztahů mezi entitami. Výsledkem je tedy model, který je potenciálně možné převést do OWL, a tedy ve výsledku vytvořit ontologii. </w:t>
      </w:r>
      <w:r w:rsidR="00577EFA">
        <w:t xml:space="preserve">Ve </w:t>
      </w:r>
      <w:r w:rsidR="006F181E">
        <w:t>skutečnosti</w:t>
      </w:r>
      <w:r w:rsidR="00577EFA">
        <w:t xml:space="preserve"> </w:t>
      </w:r>
      <w:r w:rsidR="00A223CC">
        <w:t>však ontologií, ani jakoukoli databází</w:t>
      </w:r>
      <w:r w:rsidR="006F181E">
        <w:t>,</w:t>
      </w:r>
      <w:r w:rsidR="00A223CC">
        <w:t xml:space="preserve"> není.</w:t>
      </w:r>
    </w:p>
    <w:p w14:paraId="2018E0E7" w14:textId="49E59071" w:rsidR="00FF354D" w:rsidRDefault="00FF354D" w:rsidP="00FF354D">
      <w:pPr>
        <w:jc w:val="center"/>
      </w:pPr>
      <w:r w:rsidRPr="00FF354D">
        <w:rPr>
          <w:noProof/>
        </w:rPr>
        <w:drawing>
          <wp:inline distT="0" distB="0" distL="0" distR="0" wp14:anchorId="2FF5AAC1" wp14:editId="06928557">
            <wp:extent cx="4201759" cy="2476500"/>
            <wp:effectExtent l="0" t="0" r="889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5670" cy="2478805"/>
                    </a:xfrm>
                    <a:prstGeom prst="rect">
                      <a:avLst/>
                    </a:prstGeom>
                  </pic:spPr>
                </pic:pic>
              </a:graphicData>
            </a:graphic>
          </wp:inline>
        </w:drawing>
      </w:r>
    </w:p>
    <w:p w14:paraId="06E32555" w14:textId="75BA1711" w:rsidR="00FF354D" w:rsidRDefault="00FF354D" w:rsidP="00FF354D">
      <w:pPr>
        <w:jc w:val="center"/>
      </w:pPr>
      <w:r w:rsidRPr="00FF354D">
        <w:rPr>
          <w:noProof/>
        </w:rPr>
        <w:drawing>
          <wp:inline distT="0" distB="0" distL="0" distR="0" wp14:anchorId="17DE7D0C" wp14:editId="78684295">
            <wp:extent cx="4105275" cy="2487511"/>
            <wp:effectExtent l="0" t="0" r="0" b="825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9144" cy="2489855"/>
                    </a:xfrm>
                    <a:prstGeom prst="rect">
                      <a:avLst/>
                    </a:prstGeom>
                  </pic:spPr>
                </pic:pic>
              </a:graphicData>
            </a:graphic>
          </wp:inline>
        </w:drawing>
      </w:r>
    </w:p>
    <w:p w14:paraId="7F13EC9F" w14:textId="22400C6E" w:rsidR="00775DD5" w:rsidRDefault="00775DD5" w:rsidP="00FF354D">
      <w:pPr>
        <w:jc w:val="center"/>
      </w:pPr>
      <w:r w:rsidRPr="00775DD5">
        <w:rPr>
          <w:noProof/>
        </w:rPr>
        <w:lastRenderedPageBreak/>
        <w:drawing>
          <wp:inline distT="0" distB="0" distL="0" distR="0" wp14:anchorId="0E29987A" wp14:editId="1C383E37">
            <wp:extent cx="4257675" cy="2495846"/>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3006" cy="2504833"/>
                    </a:xfrm>
                    <a:prstGeom prst="rect">
                      <a:avLst/>
                    </a:prstGeom>
                  </pic:spPr>
                </pic:pic>
              </a:graphicData>
            </a:graphic>
          </wp:inline>
        </w:drawing>
      </w:r>
    </w:p>
    <w:p w14:paraId="72D808D6" w14:textId="2EE4B535" w:rsidR="00FF354D" w:rsidRDefault="00FF354D" w:rsidP="00F165B1">
      <w:r>
        <w:t xml:space="preserve">Na obrázcích jsou </w:t>
      </w:r>
      <w:r w:rsidR="00775DD5">
        <w:t>tři</w:t>
      </w:r>
      <w:r>
        <w:t xml:space="preserve"> </w:t>
      </w:r>
      <w:r w:rsidR="00775DD5">
        <w:t>modely</w:t>
      </w:r>
      <w:r>
        <w:t>, které popisují</w:t>
      </w:r>
      <w:r w:rsidR="00775DD5">
        <w:t xml:space="preserve"> prodejce elektroniky a jím nabízené produkty v podobě notebooku a telefonu. V posledním modelu je </w:t>
      </w:r>
      <w:r w:rsidR="007E3901">
        <w:t>popsána</w:t>
      </w:r>
      <w:r w:rsidR="00775DD5">
        <w:t xml:space="preserve"> osoba, která u prodejce elektroniky pracuje.</w:t>
      </w:r>
    </w:p>
    <w:p w14:paraId="32067987" w14:textId="6207A2B0" w:rsidR="00FF354D" w:rsidRDefault="007E3901" w:rsidP="00F165B1">
      <w:r>
        <w:t>Tyto modely jsou ve svém rozsahu malé, ale i zde je možné pozorovat odlišné oblasti, které se tvůrce modelu snaží popsat. Je možné, že by například model popisující osobu byl mnohem rozsáhlejší a zahrnoval by spoustu údajů o rodinných příslušnících, či informací o městě, ve kterém osoba žije.</w:t>
      </w:r>
    </w:p>
    <w:p w14:paraId="59F92F33" w14:textId="05E9C631" w:rsidR="007E3901" w:rsidRDefault="007E3901" w:rsidP="00F165B1">
      <w:r>
        <w:t>Při slučování těchto modelů je nutné identifikovat podobné entity, zejména pak entitu prodejce. Dále je nutné sloučit b-type „CPU Model“, který sdílí model popisující telefon a notebook.</w:t>
      </w:r>
    </w:p>
    <w:p w14:paraId="7464EB90" w14:textId="3E184B45" w:rsidR="007E3901" w:rsidRDefault="007E3901" w:rsidP="007E3901">
      <w:pPr>
        <w:jc w:val="center"/>
      </w:pPr>
      <w:r w:rsidRPr="007E3901">
        <w:rPr>
          <w:noProof/>
        </w:rPr>
        <w:drawing>
          <wp:inline distT="0" distB="0" distL="0" distR="0" wp14:anchorId="1ACF9E1D" wp14:editId="7D2636FC">
            <wp:extent cx="5760720" cy="3254375"/>
            <wp:effectExtent l="0" t="0" r="0" b="317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54375"/>
                    </a:xfrm>
                    <a:prstGeom prst="rect">
                      <a:avLst/>
                    </a:prstGeom>
                  </pic:spPr>
                </pic:pic>
              </a:graphicData>
            </a:graphic>
          </wp:inline>
        </w:drawing>
      </w:r>
    </w:p>
    <w:p w14:paraId="450C7B4B" w14:textId="666A7811" w:rsidR="007E3901" w:rsidRDefault="007E3901" w:rsidP="00F165B1">
      <w:r>
        <w:t>Na obrázku je možná podoba sloučených modelů.</w:t>
      </w:r>
      <w:r w:rsidR="000B327E">
        <w:t xml:space="preserve"> Za povšimnutí stojí například relace „</w:t>
      </w:r>
      <w:proofErr w:type="spellStart"/>
      <w:r w:rsidR="000B327E">
        <w:t>offer</w:t>
      </w:r>
      <w:proofErr w:type="spellEnd"/>
      <w:r w:rsidR="000B327E">
        <w:t xml:space="preserve">“ která je vytvořena ve dvou exemplářích pro oba produkty. V souvislosti s tím je nutné vytvořit pro obě relace nabídky atribut „cena“ a jeho hodnotu. </w:t>
      </w:r>
    </w:p>
    <w:p w14:paraId="16B07CB6" w14:textId="2D9AD754" w:rsidR="00D11E2C" w:rsidRDefault="00D11E2C" w:rsidP="00D11E2C">
      <w:pPr>
        <w:pStyle w:val="Nadpis2"/>
      </w:pPr>
      <w:bookmarkStart w:id="40" w:name="_Toc89548770"/>
      <w:r>
        <w:lastRenderedPageBreak/>
        <w:t>Mapování termů</w:t>
      </w:r>
      <w:bookmarkEnd w:id="40"/>
    </w:p>
    <w:p w14:paraId="28437ED8" w14:textId="77027F6C" w:rsidR="00C96404" w:rsidRDefault="00C96404" w:rsidP="00C96404">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 při vyvíjení většího množství modelů, pak je jejich následné slučování spolehlivější.</w:t>
      </w:r>
    </w:p>
    <w:p w14:paraId="5336A6C3" w14:textId="77777777" w:rsidR="00C96404" w:rsidRDefault="00C96404" w:rsidP="00C96404">
      <w:r>
        <w:t>Pro nalezení párů entit je nutné popsat předpoklady, ze kterých lze při vyhledávání vycházet. Následující skutečnosti jsou silným předpokladem pro vytvoření páru:</w:t>
      </w:r>
    </w:p>
    <w:p w14:paraId="72A864A6" w14:textId="77777777" w:rsidR="00C96404" w:rsidRDefault="00C96404" w:rsidP="00C96404">
      <w:pPr>
        <w:pStyle w:val="Odstavecseseznamem"/>
        <w:numPr>
          <w:ilvl w:val="0"/>
          <w:numId w:val="2"/>
        </w:numPr>
      </w:pPr>
      <w:r>
        <w:t>Entity mají shodný, nebo velice podobný název.</w:t>
      </w:r>
    </w:p>
    <w:p w14:paraId="412A1E07" w14:textId="77777777" w:rsidR="00C96404" w:rsidRDefault="00C96404" w:rsidP="00C96404">
      <w:pPr>
        <w:pStyle w:val="Odstavecseseznamem"/>
        <w:numPr>
          <w:ilvl w:val="0"/>
          <w:numId w:val="2"/>
        </w:numPr>
      </w:pPr>
      <w:r>
        <w:t>Entity jsou stejného typu.</w:t>
      </w:r>
    </w:p>
    <w:p w14:paraId="07CED7C6" w14:textId="77777777" w:rsidR="00C96404" w:rsidRDefault="00C96404" w:rsidP="00C96404">
      <w:pPr>
        <w:pStyle w:val="Odstavecseseznamem"/>
        <w:numPr>
          <w:ilvl w:val="0"/>
          <w:numId w:val="2"/>
        </w:numPr>
      </w:pPr>
      <w:r>
        <w:t>Vztahy entit s okolím jsou podobné.</w:t>
      </w:r>
    </w:p>
    <w:p w14:paraId="2538899E" w14:textId="77777777" w:rsidR="00C96404" w:rsidRDefault="00C96404" w:rsidP="00C96404">
      <w:r>
        <w:t>Je zřejmé, že tyto předpoklady jsou jednotlivě nespolehlivé. Jistě může existovat například firma nesoucí jméno svého zakladatele, přičemž obě entity jsou typu b-</w:t>
      </w:r>
      <w:proofErr w:type="spellStart"/>
      <w:r>
        <w:t>object</w:t>
      </w:r>
      <w:proofErr w:type="spellEnd"/>
      <w:r>
        <w:t>. Tato nejednoznačnost může nastat i napříč druhy entit. Vlastnost b-</w:t>
      </w:r>
      <w:proofErr w:type="spellStart"/>
      <w:r>
        <w:t>attribute</w:t>
      </w:r>
      <w:proofErr w:type="spellEnd"/>
      <w:r>
        <w:t xml:space="preserve"> označující váhu člověka může být popsána slovem Váha. Stejné slovo však může označovat b-type, například nástroj k vážení.</w:t>
      </w:r>
    </w:p>
    <w:p w14:paraId="05043F34" w14:textId="77777777" w:rsidR="00C96404" w:rsidRDefault="00C96404" w:rsidP="00C96404">
      <w:r>
        <w:t>Vztahy s okolím také neznamenají nutně shodnost, či podobnost. Model popisující nabídku elektroniky v obchodě může telefonu i počítači přiřazovat spoustu shodných vztahů. Oba mohou mít cenu, váhu, typ procesoru, velikost obrazovky a podobně. Lišit se mohou třeba i v jediné entitě, například b-typu, kterého jsou instancí.</w:t>
      </w:r>
    </w:p>
    <w:p w14:paraId="0EF96857" w14:textId="77777777" w:rsidR="00C96404" w:rsidRDefault="00C96404" w:rsidP="00C96404">
      <w:r>
        <w:t>Proto jsou výše uvedené skutečnosti samy o sobě nedostačující a pro vyhodnocení páru je třeba brát v potaz všechny najednou. Pro vyhodnocení lze navrhnout skórovací systém, jehož výstupem je míra podobnosti dvou entit.</w:t>
      </w:r>
    </w:p>
    <w:p w14:paraId="35DF5117" w14:textId="24F585E5" w:rsidR="00C96404" w:rsidRPr="00C96404" w:rsidRDefault="00C96404" w:rsidP="00C96404">
      <w:pPr>
        <w:pStyle w:val="Nadpis3"/>
      </w:pPr>
      <w:bookmarkStart w:id="41" w:name="_Toc89548771"/>
      <w:r>
        <w:t>Mapování relací</w:t>
      </w:r>
      <w:bookmarkEnd w:id="41"/>
    </w:p>
    <w:p w14:paraId="0BACFDBB" w14:textId="77777777" w:rsidR="00D11E2C" w:rsidRDefault="00D11E2C" w:rsidP="00D11E2C">
      <w:r>
        <w:t>Mapování termů je závislé přímo na jejich příslušnosti k b-objektu, či b-typu. Pokud však mají například dvě relace jiný název, avšak stejný význam, není jednoduché tyto uzly identifikovat jako pár.</w:t>
      </w:r>
    </w:p>
    <w:p w14:paraId="068E9779" w14:textId="77777777" w:rsidR="00D11E2C" w:rsidRDefault="00D11E2C" w:rsidP="00D11E2C">
      <w:pPr>
        <w:jc w:val="center"/>
      </w:pPr>
      <w:r w:rsidRPr="00BD72B2">
        <w:rPr>
          <w:noProof/>
        </w:rPr>
        <w:drawing>
          <wp:inline distT="0" distB="0" distL="0" distR="0" wp14:anchorId="1215A7C5" wp14:editId="63D1E670">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4448" cy="1986109"/>
                    </a:xfrm>
                    <a:prstGeom prst="rect">
                      <a:avLst/>
                    </a:prstGeom>
                  </pic:spPr>
                </pic:pic>
              </a:graphicData>
            </a:graphic>
          </wp:inline>
        </w:drawing>
      </w:r>
    </w:p>
    <w:p w14:paraId="07B48A51" w14:textId="5D96BA84" w:rsidR="00C96404" w:rsidRDefault="00D11E2C" w:rsidP="00D11E2C">
      <w:r>
        <w:t xml:space="preserve">Výše uvedené modely popisují totožné situace, avšak při mapování není pro porovnání relací v podstatě z čeho vycházet. Bylo by chybné vyvozovat shodnost pouze z faktu, že relace se v obou případech týká </w:t>
      </w:r>
      <w:r>
        <w:lastRenderedPageBreak/>
        <w:t>dvou lidí. Pokud by se název relace přepsal na „je rodič“ je zjevné, že by pak sloučení relace „přátelí s“ a „je rodič“ vedlo ke ztrátě určité skutečnosti, kterou model popisuje. Zároveň je možné, že vývojář má zájem o zachování obou relací, jelikož je možné pozorovat určitou jemnou rozdílnost v expresivitě popisu vztahu mezi lidmi, kteří jsou přátelé, či kamarádi.</w:t>
      </w:r>
    </w:p>
    <w:p w14:paraId="1EE83248" w14:textId="7D0AC1C6" w:rsidR="00D11E2C" w:rsidRDefault="00D11E2C" w:rsidP="00D11E2C">
      <w:pPr>
        <w:pStyle w:val="Nadpis3"/>
      </w:pPr>
      <w:bookmarkStart w:id="42" w:name="_Toc89548772"/>
      <w:r>
        <w:t>Mapování atributů</w:t>
      </w:r>
      <w:bookmarkEnd w:id="42"/>
    </w:p>
    <w:p w14:paraId="4CDDB20C" w14:textId="437423A2" w:rsidR="00D11E2C" w:rsidRDefault="00D11E2C" w:rsidP="00D11E2C">
      <w:r>
        <w:t xml:space="preserve">Stejná problematika se také týká mapování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7004518B" w14:textId="77777777" w:rsidR="00D11E2C" w:rsidRDefault="00D11E2C" w:rsidP="00D11E2C">
      <w:r>
        <w:t>Z opačného pohledu by se mohlo zdát, že b-valuace jakožto konkrétní hodnota b-atributu může být užitečná pro vyvozování shodnosti dvou různě pojmenovaných atributů. Pokud bude mít konkrétní instance osoby ve dvou modelech různě pojmenované atributy, mohla by se jejich shodnost vyvozovat z konkrétní hodnoty. Například konkrétní shodné datum u atributu „den narození“ a „datum narození“ může znamenat, že se v obou případech jedná o tentýž atribut. Může být ale pravděpodobné, že tvůrce modelu použije hodnotu datumu jako pouhou reprezentaci a datum se tedy bude lišit. Poté může nastat situace, kdy jeden atribut bude třeba popisovat datum narození a druhý atribut například datum nástupu do práce. Pouhý fakt, že oba atributy mohou mít jako hodnotu datum, není dostačující.</w:t>
      </w:r>
    </w:p>
    <w:p w14:paraId="37037806" w14:textId="11E6F9EA" w:rsidR="00D11E2C" w:rsidRDefault="00D11E2C" w:rsidP="00D11E2C">
      <w:pPr>
        <w:pStyle w:val="Nadpis3"/>
      </w:pPr>
      <w:bookmarkStart w:id="43" w:name="_Toc89548773"/>
      <w:r>
        <w:t>Mapování instancí</w:t>
      </w:r>
      <w:bookmarkEnd w:id="43"/>
    </w:p>
    <w:p w14:paraId="5C1E4957" w14:textId="0013F82A" w:rsidR="00D26BBA" w:rsidRDefault="00094961" w:rsidP="00F165B1">
      <w:r>
        <w:t xml:space="preserve">PURO jazyk </w:t>
      </w:r>
      <w:r w:rsidR="00B315BF">
        <w:t xml:space="preserve">je specifický </w:t>
      </w:r>
      <w:r>
        <w:t>tím, že instance použité v modelu jsou pouze určitou omezenou reprezentací reálného svět</w:t>
      </w:r>
      <w:r w:rsidR="00FB333D">
        <w:t>a. S</w:t>
      </w:r>
      <w:r>
        <w:t xml:space="preserve">louží pouze jako pomůcka pro vývojáře </w:t>
      </w:r>
      <w:r w:rsidR="00F666E4">
        <w:t>k</w:t>
      </w:r>
      <w:r>
        <w:t xml:space="preserve"> ujasnění vztahů a struktur v potenciální ontologii. Vhledem k vynechání instancí při převodu do OWL je mnoho problémů možné do určité míry abstrahovat.</w:t>
      </w:r>
    </w:p>
    <w:p w14:paraId="192418FC" w14:textId="568649E2" w:rsidR="003B28D4" w:rsidRPr="00D11E2C" w:rsidRDefault="003B28D4" w:rsidP="00196B1D">
      <w:pPr>
        <w:rPr>
          <w:b/>
          <w:bCs/>
          <w:sz w:val="24"/>
          <w:szCs w:val="24"/>
        </w:rPr>
      </w:pPr>
      <w:r w:rsidRPr="00D11E2C">
        <w:rPr>
          <w:b/>
          <w:bCs/>
          <w:sz w:val="24"/>
          <w:szCs w:val="24"/>
        </w:rPr>
        <w:t>Možné přístupy</w:t>
      </w:r>
      <w:r w:rsidR="00592F24" w:rsidRPr="00D11E2C">
        <w:rPr>
          <w:b/>
          <w:bCs/>
          <w:sz w:val="24"/>
          <w:szCs w:val="24"/>
        </w:rPr>
        <w:t xml:space="preserve"> porovnávání instancí</w:t>
      </w:r>
      <w:r w:rsidR="00EA3913" w:rsidRPr="00D11E2C">
        <w:rPr>
          <w:b/>
          <w:bCs/>
          <w:sz w:val="24"/>
          <w:szCs w:val="24"/>
        </w:rPr>
        <w:t xml:space="preserve"> v PUR</w:t>
      </w:r>
      <w:r w:rsidR="00F30531" w:rsidRPr="00D11E2C">
        <w:rPr>
          <w:b/>
          <w:bCs/>
          <w:sz w:val="24"/>
          <w:szCs w:val="24"/>
        </w:rPr>
        <w:t>O</w:t>
      </w:r>
    </w:p>
    <w:p w14:paraId="280ECC16" w14:textId="10F07D0E" w:rsidR="00094961" w:rsidRPr="00D11E2C" w:rsidRDefault="00094961" w:rsidP="00F165B1">
      <w:r w:rsidRPr="00D11E2C">
        <w:t xml:space="preserve">Autor identifikuje následující situace a možné </w:t>
      </w:r>
      <w:r w:rsidR="002C58B8" w:rsidRPr="00D11E2C">
        <w:t>přístupy</w:t>
      </w:r>
      <w:r w:rsidRPr="00D11E2C">
        <w:t xml:space="preserve"> při porovnávání instancí v rámci modelů PURO:</w:t>
      </w:r>
    </w:p>
    <w:p w14:paraId="7CD3ADA4" w14:textId="2F9DF27E" w:rsidR="00094961" w:rsidRPr="00D11E2C" w:rsidRDefault="002C58B8" w:rsidP="00094961">
      <w:pPr>
        <w:pStyle w:val="Odstavecseseznamem"/>
        <w:numPr>
          <w:ilvl w:val="0"/>
          <w:numId w:val="39"/>
        </w:numPr>
      </w:pPr>
      <w:r w:rsidRPr="00D11E2C">
        <w:rPr>
          <w:b/>
          <w:bCs/>
        </w:rPr>
        <w:t>Pesimistický</w:t>
      </w:r>
      <w:r w:rsidRPr="00D11E2C">
        <w:t xml:space="preserve">: Pokud jsou dvě instance v jakémkoli aspektu (popis, atribut, relace, či </w:t>
      </w:r>
      <w:r w:rsidR="003E6829" w:rsidRPr="00D11E2C">
        <w:t>b-typ</w:t>
      </w:r>
      <w:r w:rsidRPr="00D11E2C">
        <w:t>) odlišné, není možné je sloučit</w:t>
      </w:r>
      <w:r w:rsidR="00BF0932" w:rsidRPr="00D11E2C">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D11E2C" w:rsidRDefault="002C58B8" w:rsidP="00094961">
      <w:pPr>
        <w:pStyle w:val="Odstavecseseznamem"/>
        <w:numPr>
          <w:ilvl w:val="0"/>
          <w:numId w:val="39"/>
        </w:numPr>
        <w:rPr>
          <w:b/>
          <w:bCs/>
        </w:rPr>
      </w:pPr>
      <w:r w:rsidRPr="00D11E2C">
        <w:rPr>
          <w:b/>
          <w:bCs/>
        </w:rPr>
        <w:t xml:space="preserve">Optimistický: </w:t>
      </w:r>
      <w:r w:rsidRPr="00D11E2C">
        <w:t>Pokud dvě instance sdílí alespoň nějakou sadu vlastností, je nutné zvažovat jejich shodnost.</w:t>
      </w:r>
      <w:r w:rsidR="00BF0932" w:rsidRPr="00D11E2C">
        <w:t xml:space="preserve"> Pokud je provedena identifikace instancí správně, vede tento postup k menší redundanci a výsledkem je přehlednější model o méně instancích.</w:t>
      </w:r>
    </w:p>
    <w:p w14:paraId="2D2325BF" w14:textId="3E8710CC" w:rsidR="00B011B1" w:rsidRPr="00D11E2C" w:rsidRDefault="00BF0932" w:rsidP="00B011B1">
      <w:pPr>
        <w:pStyle w:val="Odstavecseseznamem"/>
        <w:numPr>
          <w:ilvl w:val="0"/>
          <w:numId w:val="39"/>
        </w:numPr>
        <w:rPr>
          <w:b/>
          <w:bCs/>
        </w:rPr>
      </w:pPr>
      <w:r w:rsidRPr="00D11E2C">
        <w:rPr>
          <w:b/>
          <w:bCs/>
        </w:rPr>
        <w:t xml:space="preserve">Triviální: </w:t>
      </w:r>
      <w:r w:rsidRPr="00D11E2C">
        <w:t xml:space="preserve">Tento postup vychází z předpokladu, že jsou </w:t>
      </w:r>
      <w:r w:rsidR="002D04A2" w:rsidRPr="00D11E2C">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3B148F90" w14:textId="6F3F3537" w:rsidR="00B011B1" w:rsidRDefault="00536290" w:rsidP="000840CB">
      <w:pPr>
        <w:pStyle w:val="Nadpis2"/>
      </w:pPr>
      <w:bookmarkStart w:id="44" w:name="_Toc89548774"/>
      <w:r>
        <w:t>Slučová</w:t>
      </w:r>
      <w:r w:rsidR="00ED548C">
        <w:t xml:space="preserve">ní </w:t>
      </w:r>
      <w:r w:rsidR="00692B75">
        <w:t>instancí</w:t>
      </w:r>
      <w:bookmarkEnd w:id="44"/>
    </w:p>
    <w:p w14:paraId="66E969FA" w14:textId="2CF9E20E" w:rsidR="00D11E2C" w:rsidRPr="00D11E2C" w:rsidRDefault="00D11E2C" w:rsidP="00D11E2C">
      <w:r>
        <w:t>Při návrhu modelu může nastat situace, kdy bude velká část instancí</w:t>
      </w:r>
      <w:r w:rsidR="00AC3B95">
        <w:t xml:space="preserve"> náležet stejnému b-typu. Autor modelu může pro každou instanci uvažovat nějaké specifické atributy a relace a tím popisovat určitou </w:t>
      </w:r>
      <w:r w:rsidR="00AC3B95">
        <w:lastRenderedPageBreak/>
        <w:t>část pokrývané domény. Pro účely pochopení situací může být vhodné mít instance individuálně popsané. Tvůrce modelu může chtít například popsat vztahy v rodině. Lze očekávat, že takové vztahy se budou týkat mnoha osob, které mezi sebou mají specifické relace, jako například „je otec“, „je bratr“. Při větším množství instancí je sice každá relace lépe čitelná, ale pokud se poté tvůrce modelu rozhodne rozvinout popisovanou situaci o další domény, mohlo by být vhodnější mít jednu univerzální osobu, jakožto jedinou instanci člověka.</w:t>
      </w:r>
    </w:p>
    <w:p w14:paraId="634727D9" w14:textId="1A00459B" w:rsidR="002D04A2" w:rsidRDefault="00AF6A3D" w:rsidP="00AF6A3D">
      <w:pPr>
        <w:jc w:val="center"/>
        <w:rPr>
          <w:b/>
          <w:bCs/>
        </w:rPr>
      </w:pPr>
      <w:r w:rsidRPr="00AF6A3D">
        <w:rPr>
          <w:b/>
          <w:bCs/>
          <w:noProof/>
        </w:rPr>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 xml:space="preserve">školky nemůže zároveň studovat vysokou školu, avšak při sloučení do jedné instance model přesně takovou situaci popisuje. Model tedy ztrácí potenciální </w:t>
      </w:r>
      <w:r w:rsidR="00531B84">
        <w:lastRenderedPageBreak/>
        <w:t>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31C0DA90" w:rsidR="00531B84" w:rsidRDefault="003D18ED" w:rsidP="0072111A">
      <w:r>
        <w:t>Při situacích, kdy jsou spolu dvě instance shodného b-typu ve vztahu může nastat problém se schopností PURO popisovat</w:t>
      </w:r>
      <w:r w:rsidRPr="000B327E">
        <w:t xml:space="preserve"> </w:t>
      </w:r>
      <w:r w:rsidR="000B327E" w:rsidRPr="000B327E">
        <w:t>cyklické</w:t>
      </w:r>
      <w:r w:rsidRPr="000B327E">
        <w:t xml:space="preserve"> </w:t>
      </w:r>
      <w:r>
        <w:t xml:space="preserve">vztahy. Pokud model </w:t>
      </w:r>
      <w:r w:rsidR="00035E44">
        <w:t>vyjadřuje</w:t>
      </w:r>
      <w:r>
        <w:t>,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078B9A26" w14:textId="1D276083" w:rsidR="00DD7641" w:rsidRDefault="00DD7641" w:rsidP="00DD7641">
      <w:pPr>
        <w:pStyle w:val="Nadpis2"/>
      </w:pPr>
      <w:bookmarkStart w:id="45" w:name="_Toc89548775"/>
      <w:r>
        <w:t>Skóre podobnosti entit</w:t>
      </w:r>
      <w:bookmarkEnd w:id="45"/>
    </w:p>
    <w:p w14:paraId="11A560E0" w14:textId="7FF35C27" w:rsidR="00DD7641" w:rsidRPr="001F6D78" w:rsidRDefault="00DD7641" w:rsidP="00DD7641">
      <w:r>
        <w:t>V</w:t>
      </w:r>
      <w:r w:rsidR="00D11E2C">
        <w:t> </w:t>
      </w:r>
      <w:r>
        <w:t>kapitole</w:t>
      </w:r>
      <w:r w:rsidR="00D11E2C">
        <w:t xml:space="preserve"> věnující se mapování termů</w:t>
      </w:r>
      <w:r>
        <w:t xml:space="preserve"> byla popsána potřeba tvorby systému pro vyhodnocení podobnosti dvou entit. Míra podobnosti entit pak může sloužit </w:t>
      </w:r>
      <w:r w:rsidR="00511A83">
        <w:t>pro informování tvůrce modelu o tom, že jsou si entity mezi dvěma modely dostatečně podobné</w:t>
      </w:r>
      <w:r>
        <w:t>. Předpokladem je vhodně 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w:t>
      </w:r>
      <w:proofErr w:type="spellStart"/>
      <w:r>
        <w:t>valuation</w:t>
      </w:r>
      <w:proofErr w:type="spellEnd"/>
      <w:r>
        <w:t xml:space="preserve">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lastRenderedPageBreak/>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w:t>
      </w:r>
      <w:proofErr w:type="spellStart"/>
      <w:r>
        <w:t>valuation</w:t>
      </w:r>
      <w:proofErr w:type="spellEnd"/>
      <w:r>
        <w:t xml:space="preserve">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B-</w:t>
      </w:r>
      <w:proofErr w:type="spellStart"/>
      <w:r>
        <w:t>attribute</w:t>
      </w:r>
      <w:proofErr w:type="spellEnd"/>
      <w:r>
        <w:t xml:space="preserv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46" w:name="_Toc89548776"/>
      <w:r>
        <w:t>Okolí uzlu</w:t>
      </w:r>
      <w:bookmarkEnd w:id="46"/>
    </w:p>
    <w:p w14:paraId="3464A875" w14:textId="77777777" w:rsidR="00DD7641" w:rsidRDefault="00DD7641" w:rsidP="00DD7641">
      <w:r>
        <w:t>Vyhledávání párů entit napříč modely lze v nejjednodušší podobě uvažovat jako srovnávání podobnosti názvů za předpokladu shodného typu entity. Je tedy nutné každý uzel ze slučovaného grafu porovnat s každým uzlem stejného typu v původním grafu. Pokud je název dostatečně shodný, je možné uvažovat o sloučení.</w:t>
      </w:r>
    </w:p>
    <w:p w14:paraId="149F58F6" w14:textId="1D2AA356"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07C8DE35" w14:textId="4D46C1CB" w:rsidR="001A6017" w:rsidRDefault="001A6017" w:rsidP="00DD7641">
      <w:r w:rsidRPr="001A6017">
        <w:rPr>
          <w:noProof/>
        </w:rPr>
        <w:lastRenderedPageBreak/>
        <w:drawing>
          <wp:inline distT="0" distB="0" distL="0" distR="0" wp14:anchorId="06A5D0CF" wp14:editId="34DAE9C4">
            <wp:extent cx="5760720" cy="3579495"/>
            <wp:effectExtent l="0" t="0" r="0"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79495"/>
                    </a:xfrm>
                    <a:prstGeom prst="rect">
                      <a:avLst/>
                    </a:prstGeom>
                  </pic:spPr>
                </pic:pic>
              </a:graphicData>
            </a:graphic>
          </wp:inline>
        </w:drawing>
      </w:r>
    </w:p>
    <w:p w14:paraId="2E856E6D" w14:textId="750320C1" w:rsidR="001A6017" w:rsidRDefault="001A6017" w:rsidP="00DD7641">
      <w:r>
        <w:t>Na obrázku je označeno okolí uzlu</w:t>
      </w:r>
      <w:r w:rsidR="00511A83">
        <w:t xml:space="preserve"> „Lenovo </w:t>
      </w:r>
      <w:proofErr w:type="spellStart"/>
      <w:r w:rsidR="00511A83">
        <w:t>Thinkpad</w:t>
      </w:r>
      <w:proofErr w:type="spellEnd"/>
      <w:r w:rsidR="00511A83">
        <w:t xml:space="preserve"> X123“</w:t>
      </w:r>
      <w:r>
        <w:t>. Všechny přímo napojené relace, atributy a valuace jsou bez přiřazeného b-typu, či b-objektu defacto nepotřebné. Například atribut „velikost RAM“ by nemusel bez popisovaného notebooku existovat. Stejně tak by relace „nabídka“ neměla smysl bez nabízeného produktu, nebo entity, která produkt nabízí.</w:t>
      </w:r>
    </w:p>
    <w:p w14:paraId="4024A1A5" w14:textId="703F4A53" w:rsidR="00DD7641" w:rsidRDefault="00DD7641" w:rsidP="00DD7641">
      <w:r>
        <w:t xml:space="preserve">Okolí uzlu kategorie </w:t>
      </w:r>
      <w:r w:rsidR="003E6829">
        <w:t>typ</w:t>
      </w:r>
      <w:r>
        <w:t>, či objekt lze nalézt pomocí následujícího algoritmu</w:t>
      </w:r>
      <w:r w:rsidR="0065334C">
        <w:t xml:space="preserve">. Ten vyhledává okolí pro určitý uzel </w:t>
      </w:r>
      <w:r w:rsidR="0065334C" w:rsidRPr="0065334C">
        <w:rPr>
          <w:u w:val="single"/>
        </w:rPr>
        <w:t>U</w:t>
      </w:r>
      <w:r>
        <w:t>:</w:t>
      </w:r>
      <w:r>
        <w:tab/>
      </w:r>
    </w:p>
    <w:p w14:paraId="585A0D55" w14:textId="70493C28" w:rsidR="00DD7641" w:rsidRDefault="0065334C" w:rsidP="00DD7641">
      <w:pPr>
        <w:pStyle w:val="Odstavecseseznamem"/>
        <w:numPr>
          <w:ilvl w:val="0"/>
          <w:numId w:val="5"/>
        </w:numPr>
      </w:pPr>
      <w:r>
        <w:t>V</w:t>
      </w:r>
      <w:r w:rsidRPr="0065334C">
        <w:t xml:space="preserve">ytvoř pole okolí a vlož do něj uzel </w:t>
      </w:r>
      <w:r w:rsidRPr="0065334C">
        <w:rPr>
          <w:u w:val="single"/>
        </w:rPr>
        <w:t>U</w:t>
      </w:r>
      <w:r w:rsidR="00DD7641">
        <w:t>.</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lastRenderedPageBreak/>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lastRenderedPageBreak/>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Díky porovnávání uzlů na základě okolí se tedy nestane, aby se uzly kategorie b-</w:t>
      </w:r>
      <w:proofErr w:type="spellStart"/>
      <w:r>
        <w:t>valuation</w:t>
      </w:r>
      <w:proofErr w:type="spellEnd"/>
      <w:r>
        <w:t>, b-</w:t>
      </w:r>
      <w:proofErr w:type="spellStart"/>
      <w:r>
        <w:t>attribute</w:t>
      </w:r>
      <w:proofErr w:type="spellEnd"/>
      <w:r>
        <w:t>, či b-</w:t>
      </w:r>
      <w:proofErr w:type="spellStart"/>
      <w:r>
        <w:t>relation</w:t>
      </w:r>
      <w:proofErr w:type="spellEnd"/>
      <w:r>
        <w:t xml:space="preserve"> náležící </w:t>
      </w:r>
      <w:r w:rsidR="003E6829">
        <w:t>typům</w:t>
      </w:r>
      <w:r>
        <w:t xml:space="preserve"> „Lenovo </w:t>
      </w:r>
      <w:proofErr w:type="spellStart"/>
      <w:r>
        <w:t>Thinkpad</w:t>
      </w:r>
      <w:proofErr w:type="spellEnd"/>
      <w:r>
        <w:t xml:space="preserve"> X123“ a „iPhone 13“ dostaly do situace, kdy by byly porovnávány s ekvivalentem v druhém modelu.</w:t>
      </w:r>
    </w:p>
    <w:p w14:paraId="03290E57" w14:textId="77777777" w:rsidR="00DD7641" w:rsidRDefault="00DD7641" w:rsidP="00DD7641">
      <w:r>
        <w:t>Uzel „</w:t>
      </w:r>
      <w:proofErr w:type="spellStart"/>
      <w:r>
        <w:t>offer</w:t>
      </w:r>
      <w:proofErr w:type="spellEnd"/>
      <w:r>
        <w:t>“,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47" w:name="_Toc89548777"/>
      <w:r>
        <w:t>Nalezení souvislého grafu</w:t>
      </w:r>
      <w:bookmarkEnd w:id="47"/>
    </w:p>
    <w:p w14:paraId="63C03DB7" w14:textId="77777777" w:rsidR="00DD7641" w:rsidRDefault="00DD7641" w:rsidP="00DD7641"/>
    <w:p w14:paraId="610C8C17" w14:textId="77777777" w:rsidR="00DD7641" w:rsidRPr="00787224" w:rsidRDefault="00DD7641" w:rsidP="00DD7641">
      <w:r>
        <w:t xml:space="preserve">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w:t>
      </w:r>
      <w:r w:rsidRPr="00787224">
        <w:t>modelů, ale může poskytnout uživateli aplikace dobré informace o výsledku slučování dvou modelů.</w:t>
      </w:r>
    </w:p>
    <w:p w14:paraId="39673CCD" w14:textId="6D263ACE" w:rsidR="00DD7641" w:rsidRPr="00787224" w:rsidRDefault="00DD7641" w:rsidP="00DD7641">
      <w:commentRangeStart w:id="48"/>
      <w:r w:rsidRPr="00787224">
        <w:t>Pokud graf není souvislý, lze jeho části, které souvislé jsou, nazývat komponentami souvislosti</w:t>
      </w:r>
      <w:r w:rsidR="009C4449" w:rsidRPr="00787224">
        <w:t>.</w:t>
      </w:r>
      <w:commentRangeEnd w:id="48"/>
      <w:r w:rsidR="00787224" w:rsidRPr="00787224">
        <w:rPr>
          <w:rStyle w:val="Odkaznakoment"/>
        </w:rPr>
        <w:commentReference w:id="48"/>
      </w:r>
    </w:p>
    <w:p w14:paraId="48945445" w14:textId="77777777" w:rsidR="00DD7641" w:rsidRDefault="00DD7641" w:rsidP="00DD7641">
      <w:r w:rsidRPr="00787224">
        <w:t>Z </w:t>
      </w:r>
      <w:r>
        <w:t>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lastRenderedPageBreak/>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24F6B94F" w14:textId="2A4206C5" w:rsidR="00DD7641" w:rsidRDefault="00DD7641" w:rsidP="00DD7641">
      <w:r>
        <w:t>Tyto skutečnosti však vycházejí z předpokladu, že každý ze slučovaných modelů byl sám souvislým grafem.</w:t>
      </w:r>
    </w:p>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EFEC162" w14:textId="30C7FEC8" w:rsidR="00097C55" w:rsidRDefault="00DD7641" w:rsidP="001A7ABF">
      <w:r>
        <w:t>Pole podgrafů pak obsahuje jednotlivé komponenty souvislosti. Z jejich množství a vztahů lze pak vyvozovat úspešnost sloučení jednotlivých modelů</w:t>
      </w:r>
      <w:r w:rsidR="00787224">
        <w:t>. Pokud je nalezených komponent souvislosti více, nejspíš nastala při slučování chyba</w:t>
      </w:r>
    </w:p>
    <w:p w14:paraId="0FA16576" w14:textId="072BF20B" w:rsidR="00787224" w:rsidRPr="00787224" w:rsidRDefault="005221C0" w:rsidP="00787224">
      <w:pPr>
        <w:pStyle w:val="Nadpis1"/>
      </w:pPr>
      <w:bookmarkStart w:id="49" w:name="_Toc89548778"/>
      <w:r>
        <w:t>Grafická reprezentace</w:t>
      </w:r>
      <w:bookmarkEnd w:id="49"/>
    </w:p>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787224">
        <w:t xml:space="preserve">Původní PURO </w:t>
      </w:r>
      <w:proofErr w:type="spellStart"/>
      <w:r w:rsidRPr="00787224">
        <w:t>Modeler</w:t>
      </w:r>
      <w:proofErr w:type="spellEnd"/>
      <w:r w:rsidRPr="00787224">
        <w:t xml:space="preserve"> se </w:t>
      </w:r>
      <w:r w:rsidR="00AD7A20" w:rsidRPr="00787224">
        <w:t>stává</w:t>
      </w:r>
      <w:r w:rsidRPr="00787224">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50" w:name="_Toc89548779"/>
      <w:r w:rsidRPr="00B24E24">
        <w:lastRenderedPageBreak/>
        <w:t>Skupiny</w:t>
      </w:r>
      <w:bookmarkEnd w:id="50"/>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787224">
      <w:pPr>
        <w:jc w:val="center"/>
      </w:pPr>
      <w:r w:rsidRPr="00BE188D">
        <w:rPr>
          <w:noProof/>
        </w:rPr>
        <w:drawing>
          <wp:inline distT="0" distB="0" distL="0" distR="0" wp14:anchorId="58BCDED8" wp14:editId="1027DAAF">
            <wp:extent cx="3629025" cy="80653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5393" cy="807954"/>
                    </a:xfrm>
                    <a:prstGeom prst="rect">
                      <a:avLst/>
                    </a:prstGeom>
                  </pic:spPr>
                </pic:pic>
              </a:graphicData>
            </a:graphic>
          </wp:inline>
        </w:drawing>
      </w:r>
    </w:p>
    <w:p w14:paraId="04153F70" w14:textId="3E2F574C" w:rsidR="00787224" w:rsidRDefault="00E411DE" w:rsidP="00787224">
      <w:r>
        <w:t xml:space="preserve">Na obrázku </w:t>
      </w:r>
      <w:r w:rsidR="00A52A2C">
        <w:t>výše</w:t>
      </w:r>
      <w:r>
        <w:t xml:space="preserve"> lze vidět návrh </w:t>
      </w:r>
      <w:r w:rsidR="006021EC">
        <w:t xml:space="preserve">propojení </w:t>
      </w:r>
      <w:r>
        <w:t xml:space="preserve">dvou </w:t>
      </w:r>
      <w:r w:rsidR="00AE2A5B">
        <w:t>složek</w:t>
      </w:r>
      <w:r>
        <w:t xml:space="preserve">. NTB </w:t>
      </w:r>
      <w:proofErr w:type="spellStart"/>
      <w:r>
        <w:t>Offer</w:t>
      </w:r>
      <w:proofErr w:type="spellEnd"/>
      <w:r>
        <w:t xml:space="preserve"> vyjadřuje minimalizovaný </w:t>
      </w:r>
      <w:r w:rsidR="00AE2A5B">
        <w:t>graf</w:t>
      </w:r>
      <w:r>
        <w:t xml:space="preserve"> </w:t>
      </w:r>
      <w:r w:rsidR="00AE2A5B">
        <w:t>obsahující informace o notebooku</w:t>
      </w:r>
      <w:r>
        <w:t xml:space="preserve">. NTB </w:t>
      </w:r>
      <w:proofErr w:type="spellStart"/>
      <w:r>
        <w:t>Complaint</w:t>
      </w:r>
      <w:proofErr w:type="spellEnd"/>
      <w:r>
        <w:t xml:space="preserve">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p>
    <w:p w14:paraId="7A7DFCD9" w14:textId="63FD3633" w:rsidR="00E411DE" w:rsidRPr="00E411DE" w:rsidRDefault="007862F7" w:rsidP="00787224">
      <w:pPr>
        <w:jc w:val="center"/>
      </w:pPr>
      <w:r w:rsidRPr="007862F7">
        <w:rPr>
          <w:noProof/>
        </w:rPr>
        <w:drawing>
          <wp:inline distT="0" distB="0" distL="0" distR="0" wp14:anchorId="1E0A2588" wp14:editId="4C73C67A">
            <wp:extent cx="3200400" cy="793186"/>
            <wp:effectExtent l="0" t="0" r="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2574" cy="796203"/>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787224">
      <w:pPr>
        <w:jc w:val="center"/>
      </w:pPr>
      <w:r w:rsidRPr="001E58B8">
        <w:rPr>
          <w:noProof/>
        </w:rPr>
        <w:drawing>
          <wp:inline distT="0" distB="0" distL="0" distR="0" wp14:anchorId="6C32E291" wp14:editId="7BD910B3">
            <wp:extent cx="4543425" cy="2353259"/>
            <wp:effectExtent l="0" t="0" r="0"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3774" cy="2358619"/>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787224">
      <w:pPr>
        <w:jc w:val="center"/>
      </w:pPr>
      <w:r w:rsidRPr="00ED7AC6">
        <w:rPr>
          <w:noProof/>
        </w:rPr>
        <w:lastRenderedPageBreak/>
        <w:drawing>
          <wp:inline distT="0" distB="0" distL="0" distR="0" wp14:anchorId="58988996" wp14:editId="149E488A">
            <wp:extent cx="3846721" cy="2343150"/>
            <wp:effectExtent l="0" t="0" r="190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536" cy="2344256"/>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787224">
      <w:pPr>
        <w:jc w:val="center"/>
      </w:pPr>
      <w:r w:rsidRPr="00AE3385">
        <w:rPr>
          <w:noProof/>
        </w:rPr>
        <w:drawing>
          <wp:inline distT="0" distB="0" distL="0" distR="0" wp14:anchorId="2B3DB412" wp14:editId="37FD20C8">
            <wp:extent cx="3743325" cy="2393804"/>
            <wp:effectExtent l="0" t="0" r="0" b="698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5206" cy="2401402"/>
                    </a:xfrm>
                    <a:prstGeom prst="rect">
                      <a:avLst/>
                    </a:prstGeom>
                  </pic:spPr>
                </pic:pic>
              </a:graphicData>
            </a:graphic>
          </wp:inline>
        </w:drawing>
      </w:r>
    </w:p>
    <w:p w14:paraId="4B91C49E" w14:textId="5C623A8F" w:rsidR="00AE3385" w:rsidRDefault="00AE3385" w:rsidP="009331D2">
      <w:r>
        <w:t xml:space="preserve">Obrázek výše popisuje stav, kdy je část OBM minimalizována. Uzel s entitou notebooku je vyjádřen pouze jako ikona se znaménkem, vyjadřující minimalizaci. Vztah mezi uzlem </w:t>
      </w:r>
      <w:proofErr w:type="spellStart"/>
      <w:r>
        <w:t>offer</w:t>
      </w:r>
      <w:proofErr w:type="spellEnd"/>
      <w:r>
        <w:t xml:space="preserve">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787224">
      <w:pPr>
        <w:jc w:val="center"/>
      </w:pPr>
      <w:r w:rsidRPr="00EB5208">
        <w:rPr>
          <w:noProof/>
        </w:rPr>
        <w:lastRenderedPageBreak/>
        <w:drawing>
          <wp:inline distT="0" distB="0" distL="0" distR="0" wp14:anchorId="46E93B60" wp14:editId="11BC3EE3">
            <wp:extent cx="3600450" cy="4079526"/>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7835" cy="4087894"/>
                    </a:xfrm>
                    <a:prstGeom prst="rect">
                      <a:avLst/>
                    </a:prstGeom>
                  </pic:spPr>
                </pic:pic>
              </a:graphicData>
            </a:graphic>
          </wp:inline>
        </w:drawing>
      </w:r>
    </w:p>
    <w:p w14:paraId="63417A7F" w14:textId="77777777" w:rsidR="005A731D" w:rsidRDefault="00EB5208" w:rsidP="009331D2">
      <w:r>
        <w:t xml:space="preserve">Faktem zůstává, že jakýkoli přístup neumožňující zobrazení pouze určité části sloučeného OBM při kontrole před převodem do ontologie pomocí nástroje </w:t>
      </w:r>
      <w:proofErr w:type="spellStart"/>
      <w:r>
        <w:t>OBOWLMorph</w:t>
      </w:r>
      <w:proofErr w:type="spellEnd"/>
      <w:r>
        <w:t xml:space="preserve"> však naráží znovu na původní omezení PURO Modeleru kvůli nepřehlednosti. Ostatně i samotný náhled v </w:t>
      </w:r>
      <w:proofErr w:type="spellStart"/>
      <w:r>
        <w:t>OBOWLMorph</w:t>
      </w:r>
      <w:proofErr w:type="spellEnd"/>
      <w:r>
        <w:t xml:space="preserve">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787224">
      <w:pPr>
        <w:jc w:val="center"/>
      </w:pPr>
      <w:r w:rsidRPr="00D44345">
        <w:rPr>
          <w:noProof/>
        </w:rPr>
        <w:lastRenderedPageBreak/>
        <w:drawing>
          <wp:inline distT="0" distB="0" distL="0" distR="0" wp14:anchorId="60212028" wp14:editId="72618010">
            <wp:extent cx="5200650" cy="2888994"/>
            <wp:effectExtent l="0" t="0" r="0" b="698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4750" cy="2891271"/>
                    </a:xfrm>
                    <a:prstGeom prst="rect">
                      <a:avLst/>
                    </a:prstGeom>
                  </pic:spPr>
                </pic:pic>
              </a:graphicData>
            </a:graphic>
          </wp:inline>
        </w:drawing>
      </w:r>
    </w:p>
    <w:p w14:paraId="196E82A9" w14:textId="796B5EB7" w:rsidR="00A64D6E" w:rsidRDefault="00CC3D9C" w:rsidP="00787224">
      <w:pPr>
        <w:jc w:val="center"/>
      </w:pPr>
      <w:r w:rsidRPr="00CC3D9C">
        <w:rPr>
          <w:noProof/>
        </w:rPr>
        <w:drawing>
          <wp:inline distT="0" distB="0" distL="0" distR="0" wp14:anchorId="271D8798" wp14:editId="139C4162">
            <wp:extent cx="4276725" cy="1789155"/>
            <wp:effectExtent l="0" t="0" r="0"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9604" cy="1794543"/>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787224">
      <w:pPr>
        <w:jc w:val="center"/>
      </w:pPr>
      <w:r w:rsidRPr="00342BC7">
        <w:rPr>
          <w:noProof/>
        </w:rPr>
        <w:drawing>
          <wp:inline distT="0" distB="0" distL="0" distR="0" wp14:anchorId="4A373B06" wp14:editId="4BC1596E">
            <wp:extent cx="3324225" cy="124188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1080" cy="124445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720082FE" w14:textId="18AE301B" w:rsidR="002647C4" w:rsidRPr="006C5DE6" w:rsidRDefault="00787224" w:rsidP="00787224">
      <w:pPr>
        <w:spacing w:after="160" w:line="259" w:lineRule="auto"/>
      </w:pPr>
      <w:r>
        <w:br w:type="page"/>
      </w:r>
    </w:p>
    <w:p w14:paraId="41A3966F" w14:textId="2D39DAD8" w:rsidR="006F00CD" w:rsidRDefault="003E6829" w:rsidP="006F00CD">
      <w:pPr>
        <w:pStyle w:val="Nadpis2"/>
      </w:pPr>
      <w:bookmarkStart w:id="51" w:name="_Toc89548780"/>
      <w:r>
        <w:lastRenderedPageBreak/>
        <w:t>B-typy</w:t>
      </w:r>
      <w:bookmarkEnd w:id="51"/>
    </w:p>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787224">
      <w:pPr>
        <w:jc w:val="center"/>
      </w:pPr>
      <w:r w:rsidRPr="009167C7">
        <w:rPr>
          <w:noProof/>
        </w:rPr>
        <w:drawing>
          <wp:inline distT="0" distB="0" distL="0" distR="0" wp14:anchorId="64367716" wp14:editId="7D7D7E94">
            <wp:extent cx="5607564" cy="35623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6546" cy="3574409"/>
                    </a:xfrm>
                    <a:prstGeom prst="rect">
                      <a:avLst/>
                    </a:prstGeom>
                  </pic:spPr>
                </pic:pic>
              </a:graphicData>
            </a:graphic>
          </wp:inline>
        </w:drawing>
      </w:r>
    </w:p>
    <w:p w14:paraId="62EA4B53" w14:textId="05330B42" w:rsidR="009167C7" w:rsidRDefault="003D4FA0" w:rsidP="00787224">
      <w:pPr>
        <w:jc w:val="center"/>
      </w:pPr>
      <w:r w:rsidRPr="003D4FA0">
        <w:rPr>
          <w:noProof/>
        </w:rPr>
        <w:drawing>
          <wp:inline distT="0" distB="0" distL="0" distR="0" wp14:anchorId="12438CF1" wp14:editId="00A61E27">
            <wp:extent cx="3705225" cy="1440465"/>
            <wp:effectExtent l="0" t="0" r="0" b="762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312" cy="1443998"/>
                    </a:xfrm>
                    <a:prstGeom prst="rect">
                      <a:avLst/>
                    </a:prstGeom>
                  </pic:spPr>
                </pic:pic>
              </a:graphicData>
            </a:graphic>
          </wp:inline>
        </w:drawing>
      </w:r>
    </w:p>
    <w:p w14:paraId="432BD804" w14:textId="3E9627F5" w:rsidR="00E700AB" w:rsidRPr="006F00CD" w:rsidRDefault="00E700AB" w:rsidP="006F00CD">
      <w:r>
        <w:lastRenderedPageBreak/>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2D456085" w14:textId="45F94125" w:rsidR="00421887" w:rsidRDefault="00157022" w:rsidP="00421887">
      <w:pPr>
        <w:pStyle w:val="Nadpis1"/>
      </w:pPr>
      <w:bookmarkStart w:id="52" w:name="_Toc89548781"/>
      <w:r>
        <w:t xml:space="preserve">Dostupné knihovny pro </w:t>
      </w:r>
      <w:r w:rsidR="00C64E1C">
        <w:t>grafickou reprezentaci</w:t>
      </w:r>
      <w:bookmarkEnd w:id="52"/>
    </w:p>
    <w:p w14:paraId="7B31544C" w14:textId="0644F1CD" w:rsidR="00D0645D"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P</w:t>
      </w:r>
      <w:r w:rsidR="005D384E">
        <w:t>UR</w:t>
      </w:r>
      <w:r w:rsidR="00980886">
        <w:t xml:space="preserve">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vyvíjet </w:t>
      </w:r>
      <w:r w:rsidR="00A4188E">
        <w:t>tyto knihovny od začátku. Je proto nutné vybrat již existující prostředí. K tomu je nutné shrnout požadavky na funkcionalitu takové knihovny.</w:t>
      </w:r>
    </w:p>
    <w:p w14:paraId="7201D9B4" w14:textId="7F04A3A6" w:rsidR="00D0645D" w:rsidRDefault="00D0645D" w:rsidP="00D0645D">
      <w:pPr>
        <w:pStyle w:val="Nadpis2"/>
      </w:pPr>
      <w:bookmarkStart w:id="53" w:name="_Toc89548782"/>
      <w:r>
        <w:t>Požadavky</w:t>
      </w:r>
      <w:bookmarkEnd w:id="53"/>
    </w:p>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54" w:name="_Toc89548783"/>
      <w:r>
        <w:t xml:space="preserve">Podpora </w:t>
      </w:r>
      <w:r w:rsidRPr="003649A5">
        <w:t>různých</w:t>
      </w:r>
      <w:r>
        <w:t xml:space="preserve"> grafických elementů</w:t>
      </w:r>
      <w:bookmarkEnd w:id="54"/>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37CB200" w14:textId="1DFCF248" w:rsidR="00D0645D" w:rsidRDefault="00D0645D" w:rsidP="00D0645D">
      <w:r>
        <w:t>Vztahy mezi uzly mohou být též různé a jsou definovány jazykem PURO. Knihovna by měla podporovat různé vzhledy těchto vztahů.</w:t>
      </w:r>
    </w:p>
    <w:p w14:paraId="31C56FAF" w14:textId="318F9ADE" w:rsidR="00D0645D" w:rsidRDefault="00D0645D" w:rsidP="00342D93">
      <w:pPr>
        <w:pStyle w:val="Nadpis3"/>
      </w:pPr>
      <w:bookmarkStart w:id="55" w:name="_Toc89548784"/>
      <w:r>
        <w:t>Podmiňování tvorby vztahů</w:t>
      </w:r>
      <w:bookmarkEnd w:id="55"/>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0BDC2C7F" w14:textId="09202BD7" w:rsidR="00EA41F8" w:rsidRDefault="00EC15B6" w:rsidP="00EA41F8">
      <w:r>
        <w:t xml:space="preserve">Dále </w:t>
      </w:r>
      <w:r w:rsidR="003649A5">
        <w:t>je</w:t>
      </w:r>
      <w:r>
        <w:t xml:space="preserve"> vhodné omezit počet propojení vycházejících z, či do uzlu.</w:t>
      </w:r>
    </w:p>
    <w:p w14:paraId="6CAA8717" w14:textId="01DA563E" w:rsidR="00D0645D" w:rsidRDefault="00D0645D" w:rsidP="00342D93">
      <w:pPr>
        <w:pStyle w:val="Nadpis3"/>
      </w:pPr>
      <w:bookmarkStart w:id="56" w:name="_Toc89548785"/>
      <w:r>
        <w:t>Kontextová menu</w:t>
      </w:r>
      <w:bookmarkEnd w:id="56"/>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8A140DF" w:rsidR="00A04B80" w:rsidRDefault="00A04B80" w:rsidP="00D0645D">
      <w:r>
        <w:lastRenderedPageBreak/>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způsob je zřejmě </w:t>
      </w:r>
      <w:r w:rsidR="00105D56">
        <w:t>přehlednější</w:t>
      </w:r>
      <w:r w:rsidR="009A2322">
        <w:t xml:space="preserve"> než </w:t>
      </w:r>
      <w:r w:rsidR="00970A0C">
        <w:t>pouhý seznam uzlů s přiřazenou nabídkou</w:t>
      </w:r>
      <w:r w:rsidR="00306298">
        <w:t xml:space="preserve">, jako by tomu bylo v případě slučování modelů bez grafické reprezentace </w:t>
      </w:r>
      <w:r w:rsidR="00510B3D">
        <w:t>uzlů</w:t>
      </w:r>
      <w:r w:rsidR="00105D56">
        <w:t>.</w:t>
      </w:r>
    </w:p>
    <w:p w14:paraId="227AE2DF" w14:textId="323E838A"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r w:rsidR="00887A9F">
        <w:t xml:space="preserve"> a grafická knihovna by ho měla v ideálním případě podporovat.</w:t>
      </w:r>
    </w:p>
    <w:p w14:paraId="51FE240A" w14:textId="61A2EBB9" w:rsidR="00D0645D" w:rsidRDefault="00D0645D" w:rsidP="00342D93">
      <w:pPr>
        <w:pStyle w:val="Nadpis3"/>
      </w:pPr>
      <w:bookmarkStart w:id="57" w:name="_Toc89548786"/>
      <w:r>
        <w:t>Složky a skupiny</w:t>
      </w:r>
      <w:bookmarkEnd w:id="57"/>
    </w:p>
    <w:p w14:paraId="1DB97917" w14:textId="234913F6" w:rsidR="00D0645D" w:rsidRDefault="00607115" w:rsidP="00D0645D">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23A7890D" w14:textId="5359B246" w:rsidR="00B14530" w:rsidRDefault="00D0645D" w:rsidP="00342D93">
      <w:pPr>
        <w:pStyle w:val="Nadpis3"/>
      </w:pPr>
      <w:bookmarkStart w:id="58" w:name="_Toc89548787"/>
      <w:r>
        <w:t>Formáty ukládání</w:t>
      </w:r>
      <w:bookmarkEnd w:id="58"/>
    </w:p>
    <w:p w14:paraId="738F7631" w14:textId="458F7B24" w:rsidR="00BF063B" w:rsidRPr="00BF063B" w:rsidRDefault="007B552C" w:rsidP="00BF063B">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5C1708A3" w14:textId="12FE434A" w:rsidR="00B14530" w:rsidRDefault="00B14530" w:rsidP="00B14530">
      <w:pPr>
        <w:pStyle w:val="Nadpis2"/>
      </w:pPr>
      <w:bookmarkStart w:id="59" w:name="_Toc89548788"/>
      <w:r>
        <w:t>Knihovny</w:t>
      </w:r>
      <w:bookmarkEnd w:id="59"/>
    </w:p>
    <w:p w14:paraId="3678279D" w14:textId="28537321" w:rsidR="00EE7350" w:rsidRPr="004E581A" w:rsidRDefault="00B14530" w:rsidP="00EE735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9470AD" w14:textId="77777777" w:rsidR="00EE7350" w:rsidRDefault="00EE7350" w:rsidP="00EE7350">
      <w:pPr>
        <w:pStyle w:val="Nadpis3"/>
      </w:pPr>
      <w:bookmarkStart w:id="60" w:name="_Toc88575982"/>
      <w:bookmarkStart w:id="61" w:name="_Toc89548789"/>
      <w:proofErr w:type="spellStart"/>
      <w:r w:rsidRPr="003A734C">
        <w:t>mxGraph</w:t>
      </w:r>
      <w:bookmarkEnd w:id="60"/>
      <w:bookmarkEnd w:id="61"/>
      <w:proofErr w:type="spellEnd"/>
    </w:p>
    <w:p w14:paraId="24C53D86" w14:textId="6C96B1CE" w:rsidR="00EE7350" w:rsidRDefault="00EE7350" w:rsidP="00EE7350">
      <w:proofErr w:type="spellStart"/>
      <w:r>
        <w:t>mxGraph</w:t>
      </w:r>
      <w:proofErr w:type="spellEnd"/>
      <w:r>
        <w:t xml:space="preserve"> je JavaScript knihovna podporující tvorbu grafů a diagramů dostupná pod licencí</w:t>
      </w:r>
      <w:r w:rsidRPr="00F80932">
        <w:t xml:space="preserve"> </w:t>
      </w:r>
      <w:commentRangeStart w:id="62"/>
      <w:proofErr w:type="spellStart"/>
      <w:r w:rsidRPr="00F80932">
        <w:t>Apache</w:t>
      </w:r>
      <w:proofErr w:type="spellEnd"/>
      <w:r w:rsidRPr="00F80932">
        <w:t xml:space="preserve"> 2.0.</w:t>
      </w:r>
      <w:commentRangeEnd w:id="62"/>
      <w:r w:rsidR="00967B5D">
        <w:rPr>
          <w:rStyle w:val="Odkaznakoment"/>
        </w:rPr>
        <w:commentReference w:id="62"/>
      </w:r>
      <w:r>
        <w:t xml:space="preserve"> Knihovna obsahuje přehledn</w:t>
      </w:r>
      <w:r w:rsidR="003F4A62">
        <w:t>ý</w:t>
      </w:r>
      <w:r>
        <w:t xml:space="preserve"> </w:t>
      </w:r>
      <w:r w:rsidR="00967B5D">
        <w:t xml:space="preserve">návod a dokumentaci. </w:t>
      </w:r>
      <w:r w:rsidR="003F4A62">
        <w:t>Nevýhodou relativně malá podpora ze strany vývojářů. Uživatelský manuál je spíše přehledem vlastností knihovny a nevěnuje se funkcionalitám tolik do hloubky. Vyhledávání jednotlivých funkcí a tříd je velmi obtížn</w:t>
      </w:r>
      <w:r w:rsidR="00CE50E9">
        <w:t>é</w:t>
      </w:r>
      <w:r w:rsidR="003F4A62">
        <w:t>.</w:t>
      </w:r>
      <w:commentRangeStart w:id="63"/>
      <w:r w:rsidR="003F4A62">
        <w:t xml:space="preserve"> </w:t>
      </w:r>
      <w:r w:rsidR="00CE50E9">
        <w:t xml:space="preserve">Knihovna má na webové stránce </w:t>
      </w:r>
      <w:proofErr w:type="spellStart"/>
      <w:r w:rsidR="00CE50E9">
        <w:t>Stack</w:t>
      </w:r>
      <w:proofErr w:type="spellEnd"/>
      <w:r w:rsidR="00CE50E9">
        <w:t xml:space="preserve"> </w:t>
      </w:r>
      <w:proofErr w:type="spellStart"/>
      <w:r w:rsidR="00CE50E9">
        <w:t>overflow</w:t>
      </w:r>
      <w:proofErr w:type="spellEnd"/>
      <w:r w:rsidR="00CE50E9">
        <w:t xml:space="preserve"> označených přes 400 dotazů, ale velká část z nich je relativně málo navštěvovaná ostatními uživateli a mnoho dotazů není zodpovězeno. </w:t>
      </w:r>
      <w:commentRangeEnd w:id="63"/>
      <w:r w:rsidR="00CE50E9">
        <w:rPr>
          <w:rStyle w:val="Odkaznakoment"/>
        </w:rPr>
        <w:commentReference w:id="63"/>
      </w:r>
    </w:p>
    <w:p w14:paraId="3DD5FD5F" w14:textId="03E4419A" w:rsidR="00EE7350" w:rsidRDefault="00CE50E9" w:rsidP="00EE7350">
      <w:r>
        <w:t xml:space="preserve">Knihovna nabízí možnosti seskupování uzlů, avšak </w:t>
      </w:r>
      <w:r w:rsidR="008C3436">
        <w:t>zobrazování takových skupin je</w:t>
      </w:r>
      <w:r>
        <w:t xml:space="preserve"> velmi omezené. </w:t>
      </w:r>
      <w:r w:rsidR="008C3436">
        <w:t>Autor nebyl schopen v dokumentaci dohledat popis průběžného ukládání změn v modelu, které by jednoduše umožňovalo vzít nějaké změny zpět.</w:t>
      </w:r>
      <w:r w:rsidR="00004E3A">
        <w:t xml:space="preserve"> Zároveň autor nebyl schopen nalézt </w:t>
      </w:r>
      <w:r w:rsidR="00195130">
        <w:t xml:space="preserve">nativní podporu </w:t>
      </w:r>
      <w:proofErr w:type="spellStart"/>
      <w:r w:rsidR="00195130">
        <w:t>force</w:t>
      </w:r>
      <w:proofErr w:type="spellEnd"/>
      <w:r w:rsidR="00195130">
        <w:t xml:space="preserve"> </w:t>
      </w:r>
      <w:proofErr w:type="spellStart"/>
      <w:r w:rsidR="00195130">
        <w:t>directed</w:t>
      </w:r>
      <w:proofErr w:type="spellEnd"/>
      <w:r w:rsidR="00195130">
        <w:t xml:space="preserve"> rozložení, či dynamického přesunu uzlů. Při pohybu uzlem grafu není vizuálně patrná žádná změna, dokud uživatel přesun nedokončí, což je poměrně rušivé.</w:t>
      </w:r>
    </w:p>
    <w:p w14:paraId="2F4DF1F8" w14:textId="79DE7EF0" w:rsidR="008C3436" w:rsidRDefault="008C3436" w:rsidP="00EE7350">
      <w:r>
        <w:t xml:space="preserve">Knihovna byla v době vytváření této práce dostupná na stránkách </w:t>
      </w:r>
      <w:hyperlink r:id="rId62" w:history="1">
        <w:r w:rsidRPr="00F36B50">
          <w:rPr>
            <w:rStyle w:val="Hypertextovodkaz"/>
          </w:rPr>
          <w:t>https://jgraph.github.io/mxgraph/</w:t>
        </w:r>
      </w:hyperlink>
    </w:p>
    <w:p w14:paraId="616E6980" w14:textId="77777777" w:rsidR="00EE7350" w:rsidRDefault="00EE7350" w:rsidP="00EE7350">
      <w:pPr>
        <w:pStyle w:val="Nadpis3"/>
      </w:pPr>
      <w:bookmarkStart w:id="64" w:name="_Toc88575984"/>
      <w:bookmarkStart w:id="65" w:name="_Toc89548790"/>
      <w:r>
        <w:t>Vis.JS</w:t>
      </w:r>
      <w:bookmarkEnd w:id="64"/>
      <w:bookmarkEnd w:id="65"/>
    </w:p>
    <w:p w14:paraId="11AC2E13" w14:textId="385BB4B0" w:rsidR="00EE7350" w:rsidRDefault="00EE7350" w:rsidP="00EE7350">
      <w:r>
        <w:t>Knihovna určená pro vizualizaci grafů</w:t>
      </w:r>
      <w:r w:rsidR="00004E3A">
        <w:t xml:space="preserve"> a je dostupná pod licencí </w:t>
      </w:r>
      <w:proofErr w:type="spellStart"/>
      <w:r w:rsidR="00004E3A" w:rsidRPr="000541E3">
        <w:t>Apache</w:t>
      </w:r>
      <w:proofErr w:type="spellEnd"/>
      <w:r w:rsidR="00004E3A" w:rsidRPr="000541E3">
        <w:t xml:space="preserve"> 2.0</w:t>
      </w:r>
      <w:r>
        <w:t>. Umožňuje vykreslování sítí, grafů v 3D prostoru a klasických dvourozměrných grafů pro popis dat. Na webu Vis.JS je dostupná spousta příkladů. Díky tomu lze jednoduše posoudit vhodnost této knihovny pro vizualizaci slučování PURO modelů.</w:t>
      </w:r>
    </w:p>
    <w:p w14:paraId="15703BF0" w14:textId="44EED109" w:rsidR="00EE7350" w:rsidRDefault="00004E3A" w:rsidP="00EE7350">
      <w:commentRangeStart w:id="66"/>
      <w:r>
        <w:lastRenderedPageBreak/>
        <w:t>Pro účely aplikace PURO modeleru by byla vhodná varianta knihovny Vis Network.</w:t>
      </w:r>
      <w:commentRangeEnd w:id="66"/>
      <w:r>
        <w:rPr>
          <w:rStyle w:val="Odkaznakoment"/>
        </w:rPr>
        <w:commentReference w:id="66"/>
      </w:r>
      <w:r>
        <w:t xml:space="preserve"> Dokumentace této knihovny je </w:t>
      </w:r>
      <w:r w:rsidR="00195130">
        <w:t xml:space="preserve">přehlednější než v případě </w:t>
      </w:r>
      <w:proofErr w:type="spellStart"/>
      <w:r w:rsidR="00195130">
        <w:t>mxGraph</w:t>
      </w:r>
      <w:proofErr w:type="spellEnd"/>
      <w:r>
        <w:t xml:space="preserve"> a nabízí poměrně velké množství konkrétních příkladů. Oproti knihovně </w:t>
      </w:r>
      <w:proofErr w:type="spellStart"/>
      <w:r>
        <w:t>mxGraph</w:t>
      </w:r>
      <w:proofErr w:type="spellEnd"/>
      <w:r>
        <w:t xml:space="preserve"> nabízí dynamické zobrazování uzlů a jejich plynulé přesouvání</w:t>
      </w:r>
      <w:r w:rsidR="00195130">
        <w:t xml:space="preserve">. S tím se pojí podpora </w:t>
      </w:r>
      <w:proofErr w:type="spellStart"/>
      <w:r w:rsidR="00195130">
        <w:t>force</w:t>
      </w:r>
      <w:proofErr w:type="spellEnd"/>
      <w:r w:rsidR="00195130">
        <w:t xml:space="preserve"> </w:t>
      </w:r>
      <w:proofErr w:type="spellStart"/>
      <w:r w:rsidR="00195130">
        <w:t>directed</w:t>
      </w:r>
      <w:proofErr w:type="spellEnd"/>
      <w:r w:rsidR="00195130">
        <w:t xml:space="preserve"> rozložení, které zpřehledňuje náhled na model a usnadňuje orientaci.</w:t>
      </w:r>
    </w:p>
    <w:p w14:paraId="18D62C2D" w14:textId="50992813" w:rsidR="004C36D5" w:rsidRDefault="004C36D5" w:rsidP="00EE7350">
      <w:r>
        <w:t>Knihovna nabízí určitou formu shlukování uzlů</w:t>
      </w:r>
      <w:r w:rsidR="00A10017">
        <w:t xml:space="preserve"> a jejich zabalování do jednoho nového uzlu, nebyla však nalezena podpora rozbalení složky a zobrazení jejího obsahu. Není možné tvořit hierarchii složek, a v této hierarchii postupně jednotlivé složky rozbalovat</w:t>
      </w:r>
      <w:r>
        <w:t>.</w:t>
      </w:r>
      <w:r w:rsidR="00A10017">
        <w:t xml:space="preserve"> Jedinou formou je tak zabalení do určitého množství uzlů do jednoho a poté případně jeho opětovné rozbalení. Uzel reprezentující shluk však zaniká.</w:t>
      </w:r>
      <w:r w:rsidR="007760D6">
        <w:t xml:space="preserve"> Autor nebyl schopen nalézt dokumentaci pro podporu kontextových menu.</w:t>
      </w:r>
    </w:p>
    <w:p w14:paraId="7D244A47" w14:textId="2504140B" w:rsidR="007760D6" w:rsidRDefault="007760D6" w:rsidP="00EE7350">
      <w:r>
        <w:t xml:space="preserve">Všechny varianty knihovny jsou dostupné na </w:t>
      </w:r>
      <w:hyperlink r:id="rId63" w:history="1">
        <w:r w:rsidRPr="00CC01CE">
          <w:rPr>
            <w:rStyle w:val="Hypertextovodkaz"/>
          </w:rPr>
          <w:t>https://visjs.org/</w:t>
        </w:r>
      </w:hyperlink>
      <w:r>
        <w:t>.</w:t>
      </w:r>
    </w:p>
    <w:p w14:paraId="344DA673" w14:textId="76F8F56C" w:rsidR="003B73B9" w:rsidRDefault="003A734C" w:rsidP="00342D93">
      <w:pPr>
        <w:pStyle w:val="Nadpis3"/>
      </w:pPr>
      <w:bookmarkStart w:id="67" w:name="_Toc89548791"/>
      <w:proofErr w:type="spellStart"/>
      <w:r>
        <w:t>GoJS</w:t>
      </w:r>
      <w:bookmarkEnd w:id="67"/>
      <w:proofErr w:type="spellEnd"/>
    </w:p>
    <w:p w14:paraId="47EC23B3" w14:textId="58C07A13" w:rsidR="004E581A" w:rsidRDefault="00A5085B" w:rsidP="004E581A">
      <w:hyperlink r:id="rId64" w:history="1">
        <w:r w:rsidR="00F80932" w:rsidRPr="00CC01CE">
          <w:rPr>
            <w:rStyle w:val="Hypertextovodkaz"/>
          </w:rPr>
          <w:t>https://gojs.net/</w:t>
        </w:r>
      </w:hyperlink>
    </w:p>
    <w:p w14:paraId="4C88F476" w14:textId="0755E685" w:rsidR="00460B29" w:rsidRDefault="00EA4986" w:rsidP="004E581A">
      <w:proofErr w:type="spellStart"/>
      <w:r>
        <w:t>GoJS</w:t>
      </w:r>
      <w:proofErr w:type="spellEnd"/>
      <w:r>
        <w:t xml:space="preserve"> je knihovna v</w:t>
      </w:r>
      <w:r w:rsidR="00DD73B8">
        <w:t> napsaná v</w:t>
      </w:r>
      <w:r w:rsidR="00C423B2">
        <w:t xml:space="preserve"> čistém</w:t>
      </w:r>
      <w:r w:rsidR="00B974F1">
        <w:t> </w:t>
      </w:r>
      <w:proofErr w:type="spellStart"/>
      <w:r w:rsidR="00DD73B8">
        <w:t>JavaScript</w:t>
      </w:r>
      <w:r w:rsidR="00B974F1">
        <w:t>u</w:t>
      </w:r>
      <w:proofErr w:type="spellEnd"/>
      <w:r w:rsidR="00B974F1">
        <w:t xml:space="preserve">.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w:t>
      </w:r>
      <w:commentRangeStart w:id="68"/>
      <w:r w:rsidR="008A0EFE">
        <w:t>Součástí této knihovny je velmi přehledná a rozsáhlá dokumentace</w:t>
      </w:r>
      <w:r w:rsidR="00A67496">
        <w:t xml:space="preserve">. </w:t>
      </w:r>
      <w:commentRangeEnd w:id="68"/>
      <w:r w:rsidR="00657C3B">
        <w:rPr>
          <w:rStyle w:val="Odkaznakoment"/>
        </w:rPr>
        <w:commentReference w:id="68"/>
      </w:r>
      <w:commentRangeStart w:id="69"/>
      <w:r w:rsidR="00A67496">
        <w:t>Zároveň lze na stránkách nalézt podrobný návod</w:t>
      </w:r>
      <w:r w:rsidR="002A2AB7">
        <w:t>, věnující se mnoha aspektům knihovny</w:t>
      </w:r>
      <w:commentRangeEnd w:id="69"/>
      <w:r w:rsidR="00657C3B">
        <w:rPr>
          <w:rStyle w:val="Odkaznakoment"/>
        </w:rPr>
        <w:commentReference w:id="69"/>
      </w:r>
      <w:r w:rsidR="002A2AB7">
        <w:t>. Zde je možné dohledat příklady k prakticky všem zásadním funkcionalitám a</w:t>
      </w:r>
      <w:r w:rsidR="00A94F48">
        <w:t xml:space="preserve"> objektům. </w:t>
      </w:r>
      <w:commentRangeStart w:id="70"/>
      <w:r w:rsidR="002713D3">
        <w:t xml:space="preserve">Stránky obsahují mnoho demonstrací </w:t>
      </w:r>
      <w:r w:rsidR="00570E6F">
        <w:t xml:space="preserve">různých druhů diagramů s přehledným popisem a dostupnou dokumentací včetně kódu. </w:t>
      </w:r>
      <w:commentRangeEnd w:id="70"/>
      <w:r w:rsidR="00657C3B">
        <w:rPr>
          <w:rStyle w:val="Odkaznakoment"/>
        </w:rPr>
        <w:commentReference w:id="70"/>
      </w:r>
      <w:r w:rsidR="00DC1BD0">
        <w:t xml:space="preserve">Tímto způsobem se uživatel 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 xml:space="preserve">rozšiřitelnou knihovnu, je </w:t>
      </w:r>
      <w:proofErr w:type="spellStart"/>
      <w:r w:rsidR="002713D3">
        <w:t>GoJS</w:t>
      </w:r>
      <w:proofErr w:type="spellEnd"/>
      <w:r w:rsidR="002713D3">
        <w:t xml:space="preserve">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w:t>
      </w:r>
      <w:proofErr w:type="spellStart"/>
      <w:r>
        <w:t>clipboardu</w:t>
      </w:r>
      <w:proofErr w:type="spellEnd"/>
      <w:r>
        <w:t xml:space="preserve"> zvyšuje uživatelský komfort.</w:t>
      </w:r>
    </w:p>
    <w:p w14:paraId="76070DFF" w14:textId="77777777" w:rsidR="00377934" w:rsidRDefault="00377934" w:rsidP="00377934">
      <w:pPr>
        <w:pStyle w:val="Odstavecseseznamem"/>
        <w:numPr>
          <w:ilvl w:val="0"/>
          <w:numId w:val="41"/>
        </w:numPr>
      </w:pPr>
      <w:proofErr w:type="spellStart"/>
      <w:r w:rsidRPr="00C037B0">
        <w:rPr>
          <w:b/>
          <w:bCs/>
        </w:rPr>
        <w:t>UndoManager</w:t>
      </w:r>
      <w:proofErr w:type="spellEnd"/>
      <w:r w:rsidRPr="00C037B0">
        <w:t>:</w:t>
      </w:r>
      <w:r>
        <w:t xml:space="preserve"> Pro uživatelský komfort je vhodné využít třídu </w:t>
      </w:r>
      <w:proofErr w:type="spellStart"/>
      <w:r w:rsidRPr="00C037B0">
        <w:t>UndoManager</w:t>
      </w:r>
      <w:proofErr w:type="spellEnd"/>
      <w:r w:rsidRPr="00C037B0">
        <w:t>.</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proofErr w:type="spellStart"/>
      <w:r w:rsidRPr="00C037B0">
        <w:rPr>
          <w:u w:val="single"/>
        </w:rPr>
        <w:t>commitTransaction</w:t>
      </w:r>
      <w:proofErr w:type="spellEnd"/>
      <w:r>
        <w:rPr>
          <w:u w:val="single"/>
        </w:rPr>
        <w:t>.</w:t>
      </w:r>
      <w:r>
        <w:t xml:space="preserve"> Výhodou metody je, že je pod jednu transakci možné vložit více kroků naprogramovaných úprav. Například při odstraňování redundantních linků mezi uzly je možné všechny linky </w:t>
      </w:r>
      <w:r>
        <w:lastRenderedPageBreak/>
        <w:t>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proofErr w:type="spellStart"/>
      <w:r w:rsidRPr="000B1AB5">
        <w:rPr>
          <w:b/>
          <w:bCs/>
        </w:rPr>
        <w:t>Force-directed</w:t>
      </w:r>
      <w:proofErr w:type="spellEnd"/>
      <w:r w:rsidRPr="000B1AB5">
        <w:rPr>
          <w:b/>
          <w:bCs/>
        </w:rPr>
        <w:t xml:space="preserve">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proofErr w:type="spellStart"/>
      <w:r>
        <w:t>GoJS</w:t>
      </w:r>
      <w:proofErr w:type="spellEnd"/>
      <w:r>
        <w:t xml:space="preserve"> nabízí nespočet užitečných metod, jako jsou </w:t>
      </w:r>
      <w:proofErr w:type="spellStart"/>
      <w:r>
        <w:t>iterátory</w:t>
      </w:r>
      <w:proofErr w:type="spellEnd"/>
      <w:r>
        <w:t xml:space="preserve"> přes uzly a linky v grafu či vyhledávání skupin uzlů propojených s vybraným uzlem.</w:t>
      </w:r>
    </w:p>
    <w:p w14:paraId="48381447" w14:textId="2881B573" w:rsidR="00F57EE1" w:rsidRDefault="00377934" w:rsidP="00C711F0">
      <w:r>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602BD4CF" w14:textId="2AF28789" w:rsidR="007760D6" w:rsidRDefault="007760D6" w:rsidP="007760D6">
      <w:pPr>
        <w:pStyle w:val="Nadpis3"/>
      </w:pPr>
      <w:bookmarkStart w:id="71" w:name="_Toc89548792"/>
      <w:r>
        <w:t>Srovnání knihoven</w:t>
      </w:r>
      <w:bookmarkEnd w:id="71"/>
    </w:p>
    <w:p w14:paraId="3A2312EA" w14:textId="43051AD2" w:rsidR="007760D6" w:rsidRPr="007760D6" w:rsidRDefault="007760D6" w:rsidP="007760D6">
      <w:r>
        <w:t xml:space="preserve">Na základě výše uvedených charakteristik knihoven autor sestavil hodnocení jednotlivých vlastností. </w:t>
      </w:r>
      <w:r w:rsidR="00A11ECD">
        <w:t>Každá vlastnost je oceněna body na škále od 0 do 5</w:t>
      </w:r>
      <w:r w:rsidR="0068663D">
        <w:t xml:space="preserve"> na základě </w:t>
      </w:r>
      <w:r w:rsidR="001034D0">
        <w:t>rozsahu a kvality</w:t>
      </w:r>
      <w:r w:rsidR="0068663D">
        <w:t xml:space="preserve"> podpory vlastností</w:t>
      </w:r>
      <w:r w:rsidR="001034D0">
        <w:t xml:space="preserve"> a reflektují subjektivní názor autora</w:t>
      </w:r>
      <w:r w:rsidR="00A11ECD">
        <w:t>. Nejnižší nula je v případě nenalezení podpory potřebné vlastnosti.</w:t>
      </w:r>
    </w:p>
    <w:tbl>
      <w:tblPr>
        <w:tblStyle w:val="Mkatabulky"/>
        <w:tblW w:w="0" w:type="auto"/>
        <w:jc w:val="center"/>
        <w:tblLook w:val="0000" w:firstRow="0" w:lastRow="0" w:firstColumn="0" w:lastColumn="0" w:noHBand="0" w:noVBand="0"/>
      </w:tblPr>
      <w:tblGrid>
        <w:gridCol w:w="3402"/>
        <w:gridCol w:w="779"/>
        <w:gridCol w:w="1047"/>
        <w:gridCol w:w="894"/>
        <w:gridCol w:w="891"/>
      </w:tblGrid>
      <w:tr w:rsidR="00A11ECD" w14:paraId="00273183" w14:textId="77777777" w:rsidTr="00743B09">
        <w:trPr>
          <w:jc w:val="center"/>
        </w:trPr>
        <w:tc>
          <w:tcPr>
            <w:tcW w:w="4175" w:type="dxa"/>
            <w:gridSpan w:val="2"/>
            <w:tcBorders>
              <w:top w:val="nil"/>
              <w:left w:val="nil"/>
            </w:tcBorders>
          </w:tcPr>
          <w:p w14:paraId="0A21DDC4" w14:textId="5E56508D" w:rsidR="00A11ECD" w:rsidRDefault="00A11ECD" w:rsidP="007760D6"/>
        </w:tc>
        <w:tc>
          <w:tcPr>
            <w:tcW w:w="1040" w:type="dxa"/>
          </w:tcPr>
          <w:p w14:paraId="504561C0" w14:textId="6AE78924" w:rsidR="00A11ECD" w:rsidRDefault="00A11ECD" w:rsidP="007760D6">
            <w:proofErr w:type="spellStart"/>
            <w:r>
              <w:t>mxGraph</w:t>
            </w:r>
            <w:proofErr w:type="spellEnd"/>
          </w:p>
        </w:tc>
        <w:tc>
          <w:tcPr>
            <w:tcW w:w="894" w:type="dxa"/>
          </w:tcPr>
          <w:p w14:paraId="10C3E067" w14:textId="63C0766D" w:rsidR="00A11ECD" w:rsidRDefault="00A11ECD" w:rsidP="007760D6">
            <w:r>
              <w:t>Vis.JS</w:t>
            </w:r>
          </w:p>
        </w:tc>
        <w:tc>
          <w:tcPr>
            <w:tcW w:w="891" w:type="dxa"/>
          </w:tcPr>
          <w:p w14:paraId="45849BEB" w14:textId="4694C88A" w:rsidR="00A11ECD" w:rsidRDefault="00A11ECD" w:rsidP="007760D6">
            <w:proofErr w:type="spellStart"/>
            <w:r>
              <w:t>GoJS</w:t>
            </w:r>
            <w:proofErr w:type="spellEnd"/>
          </w:p>
        </w:tc>
      </w:tr>
      <w:tr w:rsidR="00A11ECD" w14:paraId="3B3D059B" w14:textId="77777777" w:rsidTr="00743B09">
        <w:trPr>
          <w:jc w:val="center"/>
        </w:trPr>
        <w:tc>
          <w:tcPr>
            <w:tcW w:w="4175" w:type="dxa"/>
            <w:gridSpan w:val="2"/>
          </w:tcPr>
          <w:p w14:paraId="7AA31EEA" w14:textId="79932AD4" w:rsidR="00A11ECD" w:rsidRDefault="00A11ECD" w:rsidP="007760D6">
            <w:r>
              <w:t>Podpora vizuálního odlišení uzlů</w:t>
            </w:r>
          </w:p>
        </w:tc>
        <w:tc>
          <w:tcPr>
            <w:tcW w:w="1040" w:type="dxa"/>
          </w:tcPr>
          <w:p w14:paraId="5EE5FD47" w14:textId="47386AE6" w:rsidR="00A11ECD" w:rsidRDefault="0068663D" w:rsidP="00743B09">
            <w:pPr>
              <w:jc w:val="right"/>
            </w:pPr>
            <w:r>
              <w:t>3</w:t>
            </w:r>
          </w:p>
        </w:tc>
        <w:tc>
          <w:tcPr>
            <w:tcW w:w="894" w:type="dxa"/>
          </w:tcPr>
          <w:p w14:paraId="38328833" w14:textId="268116A7" w:rsidR="00A11ECD" w:rsidRDefault="0068663D" w:rsidP="00743B09">
            <w:pPr>
              <w:jc w:val="right"/>
            </w:pPr>
            <w:r>
              <w:t>3</w:t>
            </w:r>
          </w:p>
        </w:tc>
        <w:tc>
          <w:tcPr>
            <w:tcW w:w="891" w:type="dxa"/>
          </w:tcPr>
          <w:p w14:paraId="059FEC97" w14:textId="73419054" w:rsidR="00A11ECD" w:rsidRDefault="00A11ECD" w:rsidP="00743B09">
            <w:pPr>
              <w:jc w:val="right"/>
            </w:pPr>
            <w:r>
              <w:t>5</w:t>
            </w:r>
          </w:p>
        </w:tc>
      </w:tr>
      <w:tr w:rsidR="00A11ECD" w14:paraId="7C392BCA" w14:textId="77777777" w:rsidTr="00743B09">
        <w:trPr>
          <w:jc w:val="center"/>
        </w:trPr>
        <w:tc>
          <w:tcPr>
            <w:tcW w:w="4175" w:type="dxa"/>
            <w:gridSpan w:val="2"/>
          </w:tcPr>
          <w:p w14:paraId="2F0CE0A7" w14:textId="072B070F" w:rsidR="00A11ECD" w:rsidRDefault="0068663D" w:rsidP="007760D6">
            <w:r>
              <w:t>Různé druhy linků dle kontextového menu</w:t>
            </w:r>
          </w:p>
        </w:tc>
        <w:tc>
          <w:tcPr>
            <w:tcW w:w="1040" w:type="dxa"/>
          </w:tcPr>
          <w:p w14:paraId="1C133C3D" w14:textId="1DF0D020" w:rsidR="00A11ECD" w:rsidRDefault="0068663D" w:rsidP="00743B09">
            <w:pPr>
              <w:jc w:val="right"/>
            </w:pPr>
            <w:r>
              <w:t>3</w:t>
            </w:r>
          </w:p>
        </w:tc>
        <w:tc>
          <w:tcPr>
            <w:tcW w:w="894" w:type="dxa"/>
          </w:tcPr>
          <w:p w14:paraId="28FAB446" w14:textId="3A6D1D6A" w:rsidR="00A11ECD" w:rsidRDefault="0068663D" w:rsidP="00743B09">
            <w:pPr>
              <w:jc w:val="right"/>
            </w:pPr>
            <w:r>
              <w:t>0</w:t>
            </w:r>
          </w:p>
        </w:tc>
        <w:tc>
          <w:tcPr>
            <w:tcW w:w="891" w:type="dxa"/>
          </w:tcPr>
          <w:p w14:paraId="34E2992D" w14:textId="18BA76E2" w:rsidR="00A11ECD" w:rsidRDefault="0068663D" w:rsidP="00743B09">
            <w:pPr>
              <w:jc w:val="right"/>
            </w:pPr>
            <w:r>
              <w:t>5</w:t>
            </w:r>
          </w:p>
        </w:tc>
      </w:tr>
      <w:tr w:rsidR="00A11ECD" w14:paraId="0F4EC980" w14:textId="77777777" w:rsidTr="00743B09">
        <w:trPr>
          <w:jc w:val="center"/>
        </w:trPr>
        <w:tc>
          <w:tcPr>
            <w:tcW w:w="4175" w:type="dxa"/>
            <w:gridSpan w:val="2"/>
          </w:tcPr>
          <w:p w14:paraId="3851DA9F" w14:textId="1A37EF12" w:rsidR="00A11ECD" w:rsidRDefault="0068663D" w:rsidP="007760D6">
            <w:r>
              <w:t>Kontextová menu</w:t>
            </w:r>
          </w:p>
        </w:tc>
        <w:tc>
          <w:tcPr>
            <w:tcW w:w="1040" w:type="dxa"/>
          </w:tcPr>
          <w:p w14:paraId="373CD184" w14:textId="2CC74387" w:rsidR="00A11ECD" w:rsidRDefault="00747076" w:rsidP="00743B09">
            <w:pPr>
              <w:jc w:val="right"/>
            </w:pPr>
            <w:r>
              <w:t>4</w:t>
            </w:r>
          </w:p>
        </w:tc>
        <w:tc>
          <w:tcPr>
            <w:tcW w:w="894" w:type="dxa"/>
          </w:tcPr>
          <w:p w14:paraId="333E80EE" w14:textId="6F2BCD9B" w:rsidR="00A11ECD" w:rsidRDefault="00747076" w:rsidP="00743B09">
            <w:pPr>
              <w:jc w:val="right"/>
            </w:pPr>
            <w:r>
              <w:t>0</w:t>
            </w:r>
          </w:p>
        </w:tc>
        <w:tc>
          <w:tcPr>
            <w:tcW w:w="891" w:type="dxa"/>
          </w:tcPr>
          <w:p w14:paraId="7FE50B57" w14:textId="73765301" w:rsidR="00A11ECD" w:rsidRDefault="00747076" w:rsidP="00743B09">
            <w:pPr>
              <w:jc w:val="right"/>
            </w:pPr>
            <w:r>
              <w:t>5</w:t>
            </w:r>
          </w:p>
        </w:tc>
      </w:tr>
      <w:tr w:rsidR="00747076" w14:paraId="52475E09" w14:textId="77777777" w:rsidTr="00743B09">
        <w:trPr>
          <w:jc w:val="center"/>
        </w:trPr>
        <w:tc>
          <w:tcPr>
            <w:tcW w:w="4175" w:type="dxa"/>
            <w:gridSpan w:val="2"/>
          </w:tcPr>
          <w:p w14:paraId="10CDA8B4" w14:textId="081F3C07" w:rsidR="00747076" w:rsidRDefault="00747076" w:rsidP="007760D6">
            <w:r>
              <w:t>Tvorba složek</w:t>
            </w:r>
          </w:p>
        </w:tc>
        <w:tc>
          <w:tcPr>
            <w:tcW w:w="1040" w:type="dxa"/>
          </w:tcPr>
          <w:p w14:paraId="3CCDACC6" w14:textId="314E826E" w:rsidR="00747076" w:rsidRDefault="00747076" w:rsidP="00743B09">
            <w:pPr>
              <w:jc w:val="right"/>
            </w:pPr>
            <w:r>
              <w:t>3</w:t>
            </w:r>
          </w:p>
        </w:tc>
        <w:tc>
          <w:tcPr>
            <w:tcW w:w="894" w:type="dxa"/>
          </w:tcPr>
          <w:p w14:paraId="396A084A" w14:textId="792804A3" w:rsidR="00747076" w:rsidRDefault="00A10017" w:rsidP="00743B09">
            <w:pPr>
              <w:jc w:val="right"/>
            </w:pPr>
            <w:r>
              <w:t>1</w:t>
            </w:r>
          </w:p>
        </w:tc>
        <w:tc>
          <w:tcPr>
            <w:tcW w:w="891" w:type="dxa"/>
          </w:tcPr>
          <w:p w14:paraId="33CCC8FD" w14:textId="77663BCB" w:rsidR="00747076" w:rsidRDefault="00747076" w:rsidP="00743B09">
            <w:pPr>
              <w:jc w:val="right"/>
            </w:pPr>
            <w:r>
              <w:t>5</w:t>
            </w:r>
          </w:p>
        </w:tc>
      </w:tr>
      <w:tr w:rsidR="00747076" w14:paraId="49B3AA19" w14:textId="77777777" w:rsidTr="00743B09">
        <w:trPr>
          <w:jc w:val="center"/>
        </w:trPr>
        <w:tc>
          <w:tcPr>
            <w:tcW w:w="4175" w:type="dxa"/>
            <w:gridSpan w:val="2"/>
          </w:tcPr>
          <w:p w14:paraId="52A6D6FA" w14:textId="52875DF7" w:rsidR="00747076" w:rsidRDefault="00A10017" w:rsidP="007760D6">
            <w:r>
              <w:t>Vhodné formáty pro export</w:t>
            </w:r>
          </w:p>
        </w:tc>
        <w:tc>
          <w:tcPr>
            <w:tcW w:w="1040" w:type="dxa"/>
          </w:tcPr>
          <w:p w14:paraId="65921972" w14:textId="2E2CB615" w:rsidR="00747076" w:rsidRDefault="00A10017" w:rsidP="00743B09">
            <w:pPr>
              <w:jc w:val="right"/>
            </w:pPr>
            <w:r>
              <w:t>5</w:t>
            </w:r>
          </w:p>
        </w:tc>
        <w:tc>
          <w:tcPr>
            <w:tcW w:w="894" w:type="dxa"/>
          </w:tcPr>
          <w:p w14:paraId="30E72872" w14:textId="045205F2" w:rsidR="00747076" w:rsidRDefault="00A10017" w:rsidP="00743B09">
            <w:pPr>
              <w:jc w:val="right"/>
            </w:pPr>
            <w:r>
              <w:t>5</w:t>
            </w:r>
          </w:p>
        </w:tc>
        <w:tc>
          <w:tcPr>
            <w:tcW w:w="891" w:type="dxa"/>
          </w:tcPr>
          <w:p w14:paraId="2F0764D2" w14:textId="59BABEDF" w:rsidR="00747076" w:rsidRDefault="00A10017" w:rsidP="00743B09">
            <w:pPr>
              <w:jc w:val="right"/>
            </w:pPr>
            <w:r>
              <w:t>5</w:t>
            </w:r>
          </w:p>
        </w:tc>
      </w:tr>
      <w:tr w:rsidR="00747076" w14:paraId="62FFF8B7" w14:textId="77777777" w:rsidTr="00743B09">
        <w:trPr>
          <w:jc w:val="center"/>
        </w:trPr>
        <w:tc>
          <w:tcPr>
            <w:tcW w:w="4175" w:type="dxa"/>
            <w:gridSpan w:val="2"/>
          </w:tcPr>
          <w:p w14:paraId="3E9DD058" w14:textId="3A29D1B8" w:rsidR="00747076" w:rsidRDefault="001034D0" w:rsidP="007760D6">
            <w:r>
              <w:t xml:space="preserve">Podpora </w:t>
            </w:r>
            <w:proofErr w:type="spellStart"/>
            <w:r>
              <w:t>f</w:t>
            </w:r>
            <w:r w:rsidR="00A10017">
              <w:t>orce</w:t>
            </w:r>
            <w:proofErr w:type="spellEnd"/>
            <w:r w:rsidR="00A10017">
              <w:t xml:space="preserve"> </w:t>
            </w:r>
            <w:proofErr w:type="spellStart"/>
            <w:r w:rsidR="00A10017">
              <w:t>directed</w:t>
            </w:r>
            <w:proofErr w:type="spellEnd"/>
            <w:r w:rsidR="00A10017">
              <w:t xml:space="preserve"> rozložení</w:t>
            </w:r>
          </w:p>
        </w:tc>
        <w:tc>
          <w:tcPr>
            <w:tcW w:w="1040" w:type="dxa"/>
          </w:tcPr>
          <w:p w14:paraId="474EA13A" w14:textId="285A8BBD" w:rsidR="00747076" w:rsidRDefault="00A10017" w:rsidP="00743B09">
            <w:pPr>
              <w:jc w:val="right"/>
            </w:pPr>
            <w:r>
              <w:t>0</w:t>
            </w:r>
          </w:p>
        </w:tc>
        <w:tc>
          <w:tcPr>
            <w:tcW w:w="894" w:type="dxa"/>
          </w:tcPr>
          <w:p w14:paraId="2E8BFF12" w14:textId="264B0DBB" w:rsidR="00747076" w:rsidRDefault="00A10017" w:rsidP="00743B09">
            <w:pPr>
              <w:jc w:val="right"/>
            </w:pPr>
            <w:r>
              <w:t>5</w:t>
            </w:r>
          </w:p>
        </w:tc>
        <w:tc>
          <w:tcPr>
            <w:tcW w:w="891" w:type="dxa"/>
          </w:tcPr>
          <w:p w14:paraId="4BC51694" w14:textId="747FD0B7" w:rsidR="00747076" w:rsidRDefault="001034D0" w:rsidP="00743B09">
            <w:pPr>
              <w:jc w:val="right"/>
            </w:pPr>
            <w:r>
              <w:t>3</w:t>
            </w:r>
          </w:p>
        </w:tc>
      </w:tr>
      <w:tr w:rsidR="00747076" w14:paraId="6C518EF5" w14:textId="77777777" w:rsidTr="00743B09">
        <w:trPr>
          <w:jc w:val="center"/>
        </w:trPr>
        <w:tc>
          <w:tcPr>
            <w:tcW w:w="4175" w:type="dxa"/>
            <w:gridSpan w:val="2"/>
          </w:tcPr>
          <w:p w14:paraId="0E2405AC" w14:textId="4F606709" w:rsidR="00747076" w:rsidRDefault="00A10017" w:rsidP="007760D6">
            <w:r>
              <w:t>Dynamický přesun elementů</w:t>
            </w:r>
          </w:p>
        </w:tc>
        <w:tc>
          <w:tcPr>
            <w:tcW w:w="1040" w:type="dxa"/>
          </w:tcPr>
          <w:p w14:paraId="16FA49B0" w14:textId="4A6C4AB3" w:rsidR="00747076" w:rsidRDefault="00A10017" w:rsidP="00743B09">
            <w:pPr>
              <w:jc w:val="right"/>
            </w:pPr>
            <w:r>
              <w:t>0</w:t>
            </w:r>
          </w:p>
        </w:tc>
        <w:tc>
          <w:tcPr>
            <w:tcW w:w="894" w:type="dxa"/>
          </w:tcPr>
          <w:p w14:paraId="1AE9B33D" w14:textId="61C129C5" w:rsidR="00747076" w:rsidRDefault="00A10017" w:rsidP="00743B09">
            <w:pPr>
              <w:jc w:val="right"/>
            </w:pPr>
            <w:r>
              <w:t>5</w:t>
            </w:r>
          </w:p>
        </w:tc>
        <w:tc>
          <w:tcPr>
            <w:tcW w:w="891" w:type="dxa"/>
          </w:tcPr>
          <w:p w14:paraId="128DFDE2" w14:textId="405D98F1" w:rsidR="00747076" w:rsidRDefault="00A10017" w:rsidP="00743B09">
            <w:pPr>
              <w:jc w:val="right"/>
            </w:pPr>
            <w:r>
              <w:t>5</w:t>
            </w:r>
          </w:p>
        </w:tc>
      </w:tr>
      <w:tr w:rsidR="00747076" w14:paraId="1A7F0956" w14:textId="77777777" w:rsidTr="00743B09">
        <w:trPr>
          <w:jc w:val="center"/>
        </w:trPr>
        <w:tc>
          <w:tcPr>
            <w:tcW w:w="4175" w:type="dxa"/>
            <w:gridSpan w:val="2"/>
          </w:tcPr>
          <w:p w14:paraId="3804C1BF" w14:textId="50AF1767" w:rsidR="00747076" w:rsidRDefault="001034D0" w:rsidP="007760D6">
            <w:r>
              <w:t>Podpora palety</w:t>
            </w:r>
          </w:p>
        </w:tc>
        <w:tc>
          <w:tcPr>
            <w:tcW w:w="1040" w:type="dxa"/>
          </w:tcPr>
          <w:p w14:paraId="29899B9F" w14:textId="6821A66E" w:rsidR="00747076" w:rsidRDefault="001034D0" w:rsidP="00743B09">
            <w:pPr>
              <w:jc w:val="right"/>
            </w:pPr>
            <w:r>
              <w:t>3</w:t>
            </w:r>
          </w:p>
        </w:tc>
        <w:tc>
          <w:tcPr>
            <w:tcW w:w="894" w:type="dxa"/>
          </w:tcPr>
          <w:p w14:paraId="1F23F76F" w14:textId="46601C06" w:rsidR="00747076" w:rsidRDefault="001034D0" w:rsidP="00743B09">
            <w:pPr>
              <w:jc w:val="right"/>
            </w:pPr>
            <w:r>
              <w:t>0</w:t>
            </w:r>
          </w:p>
        </w:tc>
        <w:tc>
          <w:tcPr>
            <w:tcW w:w="891" w:type="dxa"/>
          </w:tcPr>
          <w:p w14:paraId="41D81A8A" w14:textId="43BB3D86" w:rsidR="00747076" w:rsidRDefault="001034D0" w:rsidP="00743B09">
            <w:pPr>
              <w:jc w:val="right"/>
            </w:pPr>
            <w:r>
              <w:t>5</w:t>
            </w:r>
          </w:p>
        </w:tc>
      </w:tr>
      <w:tr w:rsidR="001034D0" w14:paraId="4C5381E8" w14:textId="77777777" w:rsidTr="00743B09">
        <w:trPr>
          <w:jc w:val="center"/>
        </w:trPr>
        <w:tc>
          <w:tcPr>
            <w:tcW w:w="4175" w:type="dxa"/>
            <w:gridSpan w:val="2"/>
          </w:tcPr>
          <w:p w14:paraId="4F8B6F3C" w14:textId="76A7BFD1" w:rsidR="001034D0" w:rsidRDefault="00657C3B" w:rsidP="007760D6">
            <w:r>
              <w:lastRenderedPageBreak/>
              <w:t>Podpora vrácení změn v diagramu</w:t>
            </w:r>
          </w:p>
        </w:tc>
        <w:tc>
          <w:tcPr>
            <w:tcW w:w="1040" w:type="dxa"/>
          </w:tcPr>
          <w:p w14:paraId="33372E02" w14:textId="6EBBC64C" w:rsidR="001034D0" w:rsidRDefault="00657C3B" w:rsidP="00743B09">
            <w:pPr>
              <w:jc w:val="right"/>
            </w:pPr>
            <w:r>
              <w:t>0</w:t>
            </w:r>
          </w:p>
        </w:tc>
        <w:tc>
          <w:tcPr>
            <w:tcW w:w="894" w:type="dxa"/>
          </w:tcPr>
          <w:p w14:paraId="66ECDB11" w14:textId="1B3EFA62" w:rsidR="001034D0" w:rsidRDefault="00657C3B" w:rsidP="00743B09">
            <w:pPr>
              <w:jc w:val="right"/>
            </w:pPr>
            <w:r>
              <w:t>0</w:t>
            </w:r>
          </w:p>
        </w:tc>
        <w:tc>
          <w:tcPr>
            <w:tcW w:w="891" w:type="dxa"/>
          </w:tcPr>
          <w:p w14:paraId="279CFAF0" w14:textId="76705E06" w:rsidR="001034D0" w:rsidRDefault="001034D0" w:rsidP="00743B09">
            <w:pPr>
              <w:jc w:val="right"/>
            </w:pPr>
            <w:r>
              <w:t>5</w:t>
            </w:r>
          </w:p>
        </w:tc>
      </w:tr>
      <w:tr w:rsidR="001034D0" w14:paraId="6B484E44" w14:textId="77777777" w:rsidTr="00743B09">
        <w:trPr>
          <w:jc w:val="center"/>
        </w:trPr>
        <w:tc>
          <w:tcPr>
            <w:tcW w:w="4175" w:type="dxa"/>
            <w:gridSpan w:val="2"/>
          </w:tcPr>
          <w:p w14:paraId="2EF533E0" w14:textId="221B88E3" w:rsidR="001034D0" w:rsidRDefault="001034D0" w:rsidP="007760D6">
            <w:r>
              <w:t>Kvalita a počet příkladů</w:t>
            </w:r>
          </w:p>
        </w:tc>
        <w:tc>
          <w:tcPr>
            <w:tcW w:w="1040" w:type="dxa"/>
          </w:tcPr>
          <w:p w14:paraId="0FD3F211" w14:textId="2EE56DF3" w:rsidR="001034D0" w:rsidRDefault="001034D0" w:rsidP="00743B09">
            <w:pPr>
              <w:jc w:val="right"/>
            </w:pPr>
            <w:r>
              <w:t>3</w:t>
            </w:r>
          </w:p>
        </w:tc>
        <w:tc>
          <w:tcPr>
            <w:tcW w:w="894" w:type="dxa"/>
          </w:tcPr>
          <w:p w14:paraId="50FA39E9" w14:textId="4DE4F089" w:rsidR="001034D0" w:rsidRDefault="001034D0" w:rsidP="00743B09">
            <w:pPr>
              <w:jc w:val="right"/>
            </w:pPr>
            <w:r>
              <w:t>2</w:t>
            </w:r>
          </w:p>
        </w:tc>
        <w:tc>
          <w:tcPr>
            <w:tcW w:w="891" w:type="dxa"/>
          </w:tcPr>
          <w:p w14:paraId="2A8C8147" w14:textId="155F3DB1" w:rsidR="001034D0" w:rsidRDefault="001034D0" w:rsidP="00743B09">
            <w:pPr>
              <w:jc w:val="right"/>
            </w:pPr>
            <w:r>
              <w:t>5</w:t>
            </w:r>
          </w:p>
        </w:tc>
      </w:tr>
      <w:tr w:rsidR="00657C3B" w14:paraId="46C82ACB" w14:textId="77777777" w:rsidTr="00743B09">
        <w:trPr>
          <w:jc w:val="center"/>
        </w:trPr>
        <w:tc>
          <w:tcPr>
            <w:tcW w:w="4175" w:type="dxa"/>
            <w:gridSpan w:val="2"/>
          </w:tcPr>
          <w:p w14:paraId="7692FE87" w14:textId="0CB7F032" w:rsidR="00657C3B" w:rsidRDefault="00657C3B" w:rsidP="00657C3B">
            <w:r>
              <w:t>Přehlednost dokumentace</w:t>
            </w:r>
          </w:p>
        </w:tc>
        <w:tc>
          <w:tcPr>
            <w:tcW w:w="1040" w:type="dxa"/>
          </w:tcPr>
          <w:p w14:paraId="003B7E8D" w14:textId="07866F22" w:rsidR="00657C3B" w:rsidRDefault="00657C3B" w:rsidP="00743B09">
            <w:pPr>
              <w:jc w:val="right"/>
            </w:pPr>
            <w:r>
              <w:t>2</w:t>
            </w:r>
          </w:p>
        </w:tc>
        <w:tc>
          <w:tcPr>
            <w:tcW w:w="894" w:type="dxa"/>
          </w:tcPr>
          <w:p w14:paraId="0572A44B" w14:textId="4B621679" w:rsidR="00657C3B" w:rsidRDefault="00657C3B" w:rsidP="00743B09">
            <w:pPr>
              <w:jc w:val="right"/>
            </w:pPr>
            <w:r>
              <w:t>4</w:t>
            </w:r>
          </w:p>
        </w:tc>
        <w:tc>
          <w:tcPr>
            <w:tcW w:w="891" w:type="dxa"/>
          </w:tcPr>
          <w:p w14:paraId="1A158626" w14:textId="0D04FB1C" w:rsidR="00657C3B" w:rsidRDefault="00657C3B" w:rsidP="00743B09">
            <w:pPr>
              <w:jc w:val="right"/>
            </w:pPr>
            <w:r>
              <w:t>5</w:t>
            </w:r>
          </w:p>
        </w:tc>
      </w:tr>
      <w:tr w:rsidR="00657C3B" w14:paraId="1C366D69" w14:textId="77777777" w:rsidTr="00743B09">
        <w:trPr>
          <w:gridBefore w:val="1"/>
          <w:wBefore w:w="3402" w:type="dxa"/>
          <w:jc w:val="center"/>
        </w:trPr>
        <w:tc>
          <w:tcPr>
            <w:tcW w:w="773" w:type="dxa"/>
          </w:tcPr>
          <w:p w14:paraId="6F4C554D" w14:textId="01AE12C6" w:rsidR="00657C3B" w:rsidRDefault="00657C3B" w:rsidP="00657C3B">
            <w:pPr>
              <w:jc w:val="right"/>
            </w:pPr>
            <w:r>
              <w:t>Suma:</w:t>
            </w:r>
          </w:p>
        </w:tc>
        <w:tc>
          <w:tcPr>
            <w:tcW w:w="1040" w:type="dxa"/>
          </w:tcPr>
          <w:p w14:paraId="5E71567E" w14:textId="0693EC54" w:rsidR="00657C3B" w:rsidRDefault="00657C3B" w:rsidP="00743B09">
            <w:pPr>
              <w:jc w:val="right"/>
            </w:pPr>
            <w:r>
              <w:t>26</w:t>
            </w:r>
          </w:p>
        </w:tc>
        <w:tc>
          <w:tcPr>
            <w:tcW w:w="894" w:type="dxa"/>
          </w:tcPr>
          <w:p w14:paraId="3D1012CA" w14:textId="2A5BD322" w:rsidR="00657C3B" w:rsidRDefault="00657C3B" w:rsidP="00743B09">
            <w:pPr>
              <w:jc w:val="right"/>
            </w:pPr>
            <w:r>
              <w:t>25</w:t>
            </w:r>
          </w:p>
        </w:tc>
        <w:tc>
          <w:tcPr>
            <w:tcW w:w="891" w:type="dxa"/>
          </w:tcPr>
          <w:p w14:paraId="2CADA241" w14:textId="11E0DB72" w:rsidR="00657C3B" w:rsidRDefault="00657C3B" w:rsidP="00743B09">
            <w:pPr>
              <w:jc w:val="right"/>
            </w:pPr>
            <w:r>
              <w:t>53</w:t>
            </w:r>
          </w:p>
        </w:tc>
      </w:tr>
    </w:tbl>
    <w:p w14:paraId="65EE2CB7" w14:textId="77777777" w:rsidR="00657C3B" w:rsidRDefault="00657C3B" w:rsidP="007760D6"/>
    <w:p w14:paraId="3AC10E4E" w14:textId="0A0889FB" w:rsidR="00D32FE3" w:rsidRDefault="00657C3B" w:rsidP="007760D6">
      <w:r>
        <w:t xml:space="preserve">Na základě charakteristik knihoven si autor pro implementaci zvolil </w:t>
      </w:r>
      <w:proofErr w:type="spellStart"/>
      <w:r>
        <w:t>GoJS</w:t>
      </w:r>
      <w:proofErr w:type="spellEnd"/>
      <w:r>
        <w:t xml:space="preserve">. </w:t>
      </w:r>
      <w:r w:rsidR="00BC3AB7">
        <w:t>Jedná se o placený produkt a je proto zřejmé, že podpora uživatele a kvalita funkcionalit bude na vysoké úrovni</w:t>
      </w:r>
      <w:r w:rsidR="00D32FE3">
        <w:t xml:space="preserve">. Výhodou je však bezplatné použití pro akademické účely. </w:t>
      </w:r>
    </w:p>
    <w:p w14:paraId="354668A3" w14:textId="14528794" w:rsidR="007760D6" w:rsidRDefault="00D32FE3" w:rsidP="007760D6">
      <w:r>
        <w:t xml:space="preserve">Knihovna </w:t>
      </w:r>
      <w:proofErr w:type="spellStart"/>
      <w:r>
        <w:t>mxGraph</w:t>
      </w:r>
      <w:proofErr w:type="spellEnd"/>
      <w:r>
        <w:t xml:space="preserve"> byla vyhodnocena jako dostatečná pro vizualizaci PURO modelu a pro zobrazování slučování dvou grafů. Nebyla však zvolena kvůli potenciálně složitější implementaci a méně přehledné dokumentaci.</w:t>
      </w:r>
      <w:r w:rsidR="00BC3AB7">
        <w:t xml:space="preserve"> Kontextová menu a možnosti tvorby složek jsou oproti knihovně </w:t>
      </w:r>
      <w:proofErr w:type="spellStart"/>
      <w:r w:rsidR="00BC3AB7">
        <w:t>GoJS</w:t>
      </w:r>
      <w:proofErr w:type="spellEnd"/>
      <w:r w:rsidR="00BC3AB7">
        <w:t xml:space="preserve"> na mnohem nižší úrovni.</w:t>
      </w:r>
    </w:p>
    <w:p w14:paraId="4B320481" w14:textId="3824B528" w:rsidR="00D32FE3" w:rsidRPr="007760D6" w:rsidRDefault="00D32FE3" w:rsidP="007760D6">
      <w:r>
        <w:t xml:space="preserve">Vis.JS je užitečnou knihovnou pro dynamické zobrazování velkého množství uzlů. </w:t>
      </w:r>
      <w:r w:rsidR="00BC3AB7">
        <w:t>Přesun uzlů a interakce mezi nimi působí velmi moderně a knihovna se tak jeví jako vhodnou volbou pro interaktivní zobrazování již vytvořených modelů</w:t>
      </w:r>
      <w:r w:rsidR="00743B09">
        <w:t xml:space="preserve"> bez dalšího tvůrčího vstupu uživatele. P</w:t>
      </w:r>
      <w:r w:rsidR="00BC3AB7">
        <w:t>ro tvorbu nového modelu</w:t>
      </w:r>
      <w:r w:rsidR="00743B09">
        <w:t xml:space="preserve"> </w:t>
      </w:r>
      <w:r w:rsidR="00BC3AB7">
        <w:t xml:space="preserve">a </w:t>
      </w:r>
      <w:r w:rsidR="00743B09">
        <w:t>strukturování do</w:t>
      </w:r>
      <w:r w:rsidR="00BC3AB7">
        <w:t xml:space="preserve"> hierarchie složek v rozsáhlejším PURO modelu</w:t>
      </w:r>
      <w:r w:rsidR="00743B09">
        <w:t xml:space="preserve"> však</w:t>
      </w:r>
      <w:r w:rsidR="00BC3AB7">
        <w:t xml:space="preserve"> není podle autorova hodnocení příliš vhodná.</w:t>
      </w:r>
    </w:p>
    <w:p w14:paraId="4DBBD4C3" w14:textId="6CDDC54E" w:rsidR="005B25C0" w:rsidRDefault="005B25C0" w:rsidP="005B25C0">
      <w:pPr>
        <w:pStyle w:val="Nadpis1"/>
      </w:pPr>
      <w:bookmarkStart w:id="72" w:name="_Toc89548793"/>
      <w:r>
        <w:t>Návrh algoritmů pro slučování PURO Modelů</w:t>
      </w:r>
      <w:bookmarkEnd w:id="72"/>
    </w:p>
    <w:p w14:paraId="12E742D1" w14:textId="36A6738A" w:rsidR="00082755" w:rsidRPr="00082755" w:rsidRDefault="00082755" w:rsidP="00082755">
      <w:r>
        <w:t xml:space="preserve">Na obrázku </w:t>
      </w:r>
      <w:r w:rsidR="00130E0E">
        <w:t xml:space="preserve">je </w:t>
      </w:r>
      <w:r w:rsidR="00AD2E79">
        <w:t>sc</w:t>
      </w:r>
      <w:r w:rsidR="006C46AC">
        <w:t xml:space="preserve">héma </w:t>
      </w:r>
      <w:r w:rsidR="00343BA9">
        <w:t>popisující proces importu, mapování na základě textové podobnosti a synonymie</w:t>
      </w:r>
      <w:r w:rsidR="000A2F72">
        <w:t xml:space="preserve"> a následné slučování.</w:t>
      </w:r>
    </w:p>
    <w:p w14:paraId="48664CC2" w14:textId="44E6576A" w:rsidR="00DC0FC4" w:rsidRDefault="00E25193" w:rsidP="001B6AD6">
      <w:pPr>
        <w:jc w:val="center"/>
      </w:pPr>
      <w:r>
        <w:rPr>
          <w:noProof/>
        </w:rPr>
        <w:lastRenderedPageBreak/>
        <w:drawing>
          <wp:inline distT="0" distB="0" distL="0" distR="0" wp14:anchorId="5B04B845" wp14:editId="4AA206A9">
            <wp:extent cx="4895850" cy="7238400"/>
            <wp:effectExtent l="0" t="0" r="0" b="63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0473" cy="7245235"/>
                    </a:xfrm>
                    <a:prstGeom prst="rect">
                      <a:avLst/>
                    </a:prstGeom>
                    <a:noFill/>
                    <a:ln>
                      <a:noFill/>
                    </a:ln>
                  </pic:spPr>
                </pic:pic>
              </a:graphicData>
            </a:graphic>
          </wp:inline>
        </w:drawing>
      </w:r>
    </w:p>
    <w:p w14:paraId="53B44510" w14:textId="45CA628F" w:rsidR="00E25193" w:rsidRDefault="00E25193">
      <w:pPr>
        <w:spacing w:after="160" w:line="259" w:lineRule="auto"/>
      </w:pPr>
      <w:r>
        <w:br w:type="page"/>
      </w:r>
    </w:p>
    <w:p w14:paraId="0033E96F" w14:textId="5DE7D4D8" w:rsidR="00E25193" w:rsidRDefault="005137E2" w:rsidP="00E25193">
      <w:r>
        <w:lastRenderedPageBreak/>
        <w:t xml:space="preserve">Schéma je rozděleno do tří částí. </w:t>
      </w:r>
      <w:r w:rsidR="00F73872">
        <w:t xml:space="preserve">Ve fázi importu je nutné </w:t>
      </w:r>
      <w:r w:rsidR="00AB2D5F">
        <w:t>vytvořit, či importovat první model. Druhý model musí být již vytvořen a uložen. Po</w:t>
      </w:r>
      <w:r w:rsidR="0088569A">
        <w:t xml:space="preserve"> nahrání druhého modelu nastává fáze mapování.</w:t>
      </w:r>
      <w:r w:rsidR="00FA66FA">
        <w:t xml:space="preserve"> Uživatel nastavuje práh textové podobnosti dvou entit</w:t>
      </w:r>
      <w:r w:rsidR="00BD40B1">
        <w:t xml:space="preserve"> viz obrázek</w:t>
      </w:r>
      <w:r w:rsidR="00FA66FA">
        <w:t>.</w:t>
      </w:r>
    </w:p>
    <w:p w14:paraId="3B3CD7EC" w14:textId="5767F789" w:rsidR="00AA297A" w:rsidRDefault="00657E9D" w:rsidP="00AA297A">
      <w:pPr>
        <w:jc w:val="center"/>
      </w:pPr>
      <w:r w:rsidRPr="00657E9D">
        <w:rPr>
          <w:noProof/>
        </w:rPr>
        <w:drawing>
          <wp:inline distT="0" distB="0" distL="0" distR="0" wp14:anchorId="4A902CA5" wp14:editId="2D25F5B7">
            <wp:extent cx="2924175" cy="2092792"/>
            <wp:effectExtent l="0" t="0" r="0" b="317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4047" cy="2107014"/>
                    </a:xfrm>
                    <a:prstGeom prst="rect">
                      <a:avLst/>
                    </a:prstGeom>
                  </pic:spPr>
                </pic:pic>
              </a:graphicData>
            </a:graphic>
          </wp:inline>
        </w:drawing>
      </w:r>
    </w:p>
    <w:p w14:paraId="6B36BCFA" w14:textId="5457F5A7" w:rsidR="00AA297A" w:rsidRDefault="00616B72" w:rsidP="00AA297A">
      <w:r>
        <w:t>Uživatel vybírá míru</w:t>
      </w:r>
      <w:r w:rsidR="00983CD5">
        <w:t xml:space="preserve"> textové</w:t>
      </w:r>
      <w:r>
        <w:t xml:space="preserve"> podobnosti od nuly do jedné. </w:t>
      </w:r>
      <w:r w:rsidR="00F41413">
        <w:t xml:space="preserve">Číslo </w:t>
      </w:r>
      <w:r w:rsidR="00F41413" w:rsidRPr="00FB6F04">
        <w:t xml:space="preserve">vyjadřuje </w:t>
      </w:r>
      <w:commentRangeStart w:id="73"/>
      <w:proofErr w:type="spellStart"/>
      <w:r w:rsidR="00F41413" w:rsidRPr="00FB6F04">
        <w:t>Diceho</w:t>
      </w:r>
      <w:proofErr w:type="spellEnd"/>
      <w:r w:rsidR="00F41413" w:rsidRPr="00FB6F04">
        <w:t xml:space="preserve"> míru podobnosti </w:t>
      </w:r>
      <w:commentRangeEnd w:id="73"/>
      <w:r w:rsidR="00BB5204" w:rsidRPr="00FB6F04">
        <w:rPr>
          <w:rStyle w:val="Odkaznakoment"/>
        </w:rPr>
        <w:commentReference w:id="73"/>
      </w:r>
      <w:r w:rsidR="000F2484">
        <w:t>vypočítanou</w:t>
      </w:r>
      <w:r w:rsidR="0027761B">
        <w:t xml:space="preserve"> algoritm</w:t>
      </w:r>
      <w:r w:rsidR="000F2484">
        <w:t>em</w:t>
      </w:r>
      <w:r w:rsidR="0027761B">
        <w:t xml:space="preserve"> </w:t>
      </w:r>
      <w:commentRangeStart w:id="74"/>
      <w:proofErr w:type="spellStart"/>
      <w:r w:rsidR="000F2484" w:rsidRPr="000F2484">
        <w:t>string-similarity</w:t>
      </w:r>
      <w:commentRangeEnd w:id="74"/>
      <w:proofErr w:type="spellEnd"/>
      <w:r w:rsidR="000F2484">
        <w:rPr>
          <w:rStyle w:val="Odkaznakoment"/>
        </w:rPr>
        <w:commentReference w:id="74"/>
      </w:r>
      <w:r w:rsidR="00584C5B">
        <w:t>, který je volně dostupný pod licencí ISC.</w:t>
      </w:r>
      <w:r w:rsidR="00792081">
        <w:t xml:space="preserve"> Pokud je podobnost </w:t>
      </w:r>
      <w:r w:rsidR="00D40F95">
        <w:t>vetší nebo rovna prahu, budou entity vyhodnoceny jako potenciálně shodné.</w:t>
      </w:r>
    </w:p>
    <w:p w14:paraId="1D5290CD" w14:textId="6155009D" w:rsidR="00443B8A" w:rsidRDefault="00105FA4" w:rsidP="00443B8A">
      <w:r>
        <w:t>Poku</w:t>
      </w:r>
      <w:r w:rsidR="00DB371F">
        <w:t xml:space="preserve">d je však mezi dvěma entitami nalezen vztah synonymie, </w:t>
      </w:r>
      <w:r w:rsidR="00983CD5">
        <w:t>je porovnávání textového řetězce ignorováno a entita je nabízena jako potenciálně shodná i přes nesplnění prahu minimální podobnosti textu.</w:t>
      </w:r>
    </w:p>
    <w:p w14:paraId="15D54CEB" w14:textId="305898FF" w:rsidR="000E053B" w:rsidRDefault="005246E1" w:rsidP="00443B8A">
      <w:r>
        <w:t xml:space="preserve">Uživatel poté </w:t>
      </w:r>
      <w:r w:rsidR="00626987">
        <w:t xml:space="preserve">pro entity ve slučovaném modelu </w:t>
      </w:r>
      <w:r w:rsidR="00F8235C">
        <w:t>vybírá ze seznamu potenciálně shodných entit původního modelu takovou, která má být s</w:t>
      </w:r>
      <w:r w:rsidR="00AB1E26">
        <w:t>loučena. Zároveň je možné entitu ponechat jako unikátní</w:t>
      </w:r>
      <w:r w:rsidR="009D4599">
        <w:t>. Více v kapitole 9.</w:t>
      </w:r>
    </w:p>
    <w:p w14:paraId="15057781" w14:textId="05D286A3" w:rsidR="005246E1" w:rsidRPr="00DC0FC4" w:rsidRDefault="00FC7D9C" w:rsidP="00443B8A">
      <w:pPr>
        <w:jc w:val="left"/>
      </w:pPr>
      <w:r>
        <w:t>Poté už je možné přejít k samotnému sloučení modelů, které probíhá automaticky</w:t>
      </w:r>
      <w:r w:rsidR="00026680">
        <w:t xml:space="preserve"> (viz kapitola 8.2)</w:t>
      </w:r>
      <w:r w:rsidR="00B659FC">
        <w:t>.</w:t>
      </w:r>
    </w:p>
    <w:p w14:paraId="777AE815" w14:textId="3C6E0952" w:rsidR="005530C3" w:rsidRDefault="005530C3" w:rsidP="005B25C0">
      <w:pPr>
        <w:pStyle w:val="Nadpis2"/>
      </w:pPr>
      <w:bookmarkStart w:id="75" w:name="_Toc89548794"/>
      <w:r>
        <w:t>Prerekvizity slučování</w:t>
      </w:r>
      <w:bookmarkEnd w:id="75"/>
    </w:p>
    <w:p w14:paraId="3BAE09F1" w14:textId="45879382" w:rsidR="000E2DBE" w:rsidRDefault="00E64870" w:rsidP="00E64870">
      <w:r>
        <w:t xml:space="preserve">Před samotným slučováním je nutné vytvořit, či importovat </w:t>
      </w:r>
      <w:r w:rsidR="00F40717">
        <w:t>první model a následně naimportovat i druhý, tedy slučovaný model.</w:t>
      </w:r>
      <w:r w:rsidR="007B3E6B">
        <w:t xml:space="preserve"> Druhý model by měl být </w:t>
      </w:r>
      <w:r w:rsidR="00E67D14">
        <w:t xml:space="preserve">již </w:t>
      </w:r>
      <w:r w:rsidR="007B3E6B">
        <w:t>vytvořený</w:t>
      </w:r>
      <w:r w:rsidR="007A22B0">
        <w:t>. Model může být importován</w:t>
      </w:r>
      <w:r w:rsidR="004F0081">
        <w:t xml:space="preserve"> z původního</w:t>
      </w:r>
      <w:r w:rsidR="007B3E6B">
        <w:t xml:space="preserve"> PURO Modeleru, či </w:t>
      </w:r>
      <w:r w:rsidR="00CE1476">
        <w:t xml:space="preserve">ze souboru uloženého z aplikace </w:t>
      </w:r>
      <w:r w:rsidR="007A62E9">
        <w:t>(</w:t>
      </w:r>
      <w:r w:rsidR="00CE1476">
        <w:t>vyvíjené v rámci této práce</w:t>
      </w:r>
      <w:r w:rsidR="007A62E9">
        <w:t>)</w:t>
      </w:r>
      <w:r w:rsidR="00E67D14">
        <w:t>.</w:t>
      </w:r>
    </w:p>
    <w:p w14:paraId="4D71BEDF" w14:textId="06CC32F4" w:rsidR="00550581" w:rsidRDefault="00051514" w:rsidP="00E64870">
      <w:r>
        <w:t xml:space="preserve">Tyto </w:t>
      </w:r>
      <w:r w:rsidR="00890C39">
        <w:t xml:space="preserve">modely </w:t>
      </w:r>
      <w:r>
        <w:t>mohou být</w:t>
      </w:r>
      <w:r w:rsidR="009927B8">
        <w:t xml:space="preserve"> vytvořeny nezávisle a je tedy nutné </w:t>
      </w:r>
      <w:r w:rsidR="0023440A">
        <w:t xml:space="preserve">předejít případné kolizi </w:t>
      </w:r>
      <w:r w:rsidR="000E2DBE">
        <w:t>identifikátorů entit.</w:t>
      </w:r>
      <w:r w:rsidR="00744168">
        <w:t xml:space="preserve"> Entity jsou totiž popisovány unikátním identifikátorem a ten zároveň slouží pro vyjádření </w:t>
      </w:r>
      <w:r w:rsidR="00550581">
        <w:t>propojení s jinou entitou (více v kapitole 8.1.1)</w:t>
      </w:r>
    </w:p>
    <w:p w14:paraId="3A9529AA" w14:textId="604FD25A" w:rsidR="00550581" w:rsidRPr="00E64870" w:rsidRDefault="009A5BBC" w:rsidP="00E64870">
      <w:r>
        <w:t>Při importu</w:t>
      </w:r>
      <w:r w:rsidR="002C7C58">
        <w:t xml:space="preserve"> druhého modelu</w:t>
      </w:r>
      <w:r>
        <w:t xml:space="preserve"> je zároveň nutné vyhledat shodné entity na základě textové podobnosti a případné synonymie. Tyto </w:t>
      </w:r>
      <w:r w:rsidR="002B0B2C">
        <w:t xml:space="preserve">shodné entity jsou pak nabízeny </w:t>
      </w:r>
      <w:r w:rsidR="002C7C58">
        <w:t>uživateli</w:t>
      </w:r>
      <w:r w:rsidR="002B0B2C">
        <w:t>. Ten může</w:t>
      </w:r>
      <w:r w:rsidR="008034B8">
        <w:t xml:space="preserve"> prohlédnout obě entity v grafickém prostředí</w:t>
      </w:r>
      <w:r w:rsidR="00662CEB">
        <w:t xml:space="preserve"> a poté </w:t>
      </w:r>
      <w:r w:rsidR="002C7C58">
        <w:t xml:space="preserve">usoudit, zdali se </w:t>
      </w:r>
      <w:r w:rsidR="00662CEB">
        <w:t xml:space="preserve">opravdu </w:t>
      </w:r>
      <w:r w:rsidR="002C7C58">
        <w:t>mají sloučit.</w:t>
      </w:r>
    </w:p>
    <w:p w14:paraId="12956687" w14:textId="77777777" w:rsidR="005530C3" w:rsidRDefault="005530C3" w:rsidP="005B25C0">
      <w:pPr>
        <w:pStyle w:val="Nadpis3"/>
      </w:pPr>
      <w:bookmarkStart w:id="76" w:name="_Toc89548795"/>
      <w:r>
        <w:t>Import</w:t>
      </w:r>
      <w:bookmarkEnd w:id="76"/>
    </w:p>
    <w:p w14:paraId="088AF94D" w14:textId="77777777" w:rsidR="005530C3" w:rsidRPr="005B25C0" w:rsidRDefault="005530C3" w:rsidP="005B25C0">
      <w:pPr>
        <w:rPr>
          <w:b/>
          <w:bCs/>
          <w:sz w:val="24"/>
          <w:szCs w:val="24"/>
        </w:rPr>
      </w:pPr>
      <w:r w:rsidRPr="005B25C0">
        <w:rPr>
          <w:b/>
          <w:bCs/>
          <w:sz w:val="24"/>
          <w:szCs w:val="24"/>
        </w:rPr>
        <w:t>Analýza</w:t>
      </w:r>
    </w:p>
    <w:p w14:paraId="568AB18C" w14:textId="77777777" w:rsidR="005530C3" w:rsidRDefault="005530C3" w:rsidP="005530C3">
      <w:r>
        <w:lastRenderedPageBreak/>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Pr="005B25C0" w:rsidRDefault="00216025" w:rsidP="005B25C0">
      <w:pPr>
        <w:rPr>
          <w:b/>
          <w:bCs/>
          <w:sz w:val="28"/>
          <w:szCs w:val="28"/>
        </w:rPr>
      </w:pPr>
      <w:r w:rsidRPr="005B25C0">
        <w:rPr>
          <w:b/>
          <w:bCs/>
          <w:sz w:val="24"/>
          <w:szCs w:val="24"/>
        </w:rPr>
        <w:t>Návrh</w:t>
      </w:r>
    </w:p>
    <w:p w14:paraId="4383FEC7" w14:textId="77777777" w:rsidR="00216025" w:rsidRDefault="00216025" w:rsidP="00216025">
      <w:r>
        <w:t xml:space="preserve">Již při samotném importu dvou modelů je nutné pracovat s předpokladem, že uzly obou grafů mají jedinečný </w:t>
      </w:r>
      <w:r w:rsidRPr="00FD53DA">
        <w:t xml:space="preserve">identifikátor (dále ID). ID </w:t>
      </w:r>
      <w:r>
        <w:t>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proofErr w:type="spellStart"/>
      <w:r w:rsidRPr="004D2383">
        <w:rPr>
          <w:i/>
          <w:iCs/>
        </w:rPr>
        <w:t>novéID</w:t>
      </w:r>
      <w:proofErr w:type="spellEnd"/>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proofErr w:type="spellStart"/>
      <w:r w:rsidRPr="007663B8">
        <w:rPr>
          <w:i/>
          <w:iCs/>
        </w:rPr>
        <w:t>p</w:t>
      </w:r>
      <w:r>
        <w:rPr>
          <w:i/>
          <w:iCs/>
        </w:rPr>
        <w:t>ů</w:t>
      </w:r>
      <w:r w:rsidRPr="007663B8">
        <w:rPr>
          <w:i/>
          <w:iCs/>
        </w:rPr>
        <w:t>vodníID</w:t>
      </w:r>
      <w:proofErr w:type="spellEnd"/>
      <w:r>
        <w:t>.</w:t>
      </w:r>
    </w:p>
    <w:p w14:paraId="67F0CF93" w14:textId="77777777" w:rsidR="00216025" w:rsidRDefault="00216025" w:rsidP="00172494">
      <w:pPr>
        <w:pStyle w:val="Odstavecseseznamem"/>
        <w:numPr>
          <w:ilvl w:val="1"/>
          <w:numId w:val="8"/>
        </w:numPr>
      </w:pPr>
      <w:r>
        <w:t xml:space="preserve">Nahraď jeho ID číslem </w:t>
      </w:r>
      <w:proofErr w:type="spellStart"/>
      <w:r w:rsidRPr="004D2383">
        <w:rPr>
          <w:i/>
          <w:iCs/>
        </w:rPr>
        <w:t>novéID</w:t>
      </w:r>
      <w:proofErr w:type="spellEnd"/>
      <w:r>
        <w:t>.</w:t>
      </w:r>
    </w:p>
    <w:p w14:paraId="1C583331" w14:textId="77777777" w:rsidR="00216025" w:rsidRDefault="00216025" w:rsidP="00172494">
      <w:pPr>
        <w:pStyle w:val="Odstavecseseznamem"/>
        <w:numPr>
          <w:ilvl w:val="1"/>
          <w:numId w:val="8"/>
        </w:numPr>
      </w:pPr>
      <w:r>
        <w:t>Přičti k </w:t>
      </w:r>
      <w:proofErr w:type="spellStart"/>
      <w:r w:rsidRPr="004D2383">
        <w:rPr>
          <w:i/>
          <w:iCs/>
        </w:rPr>
        <w:t>novéID</w:t>
      </w:r>
      <w:proofErr w:type="spellEnd"/>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počátku </w:t>
      </w:r>
      <w:proofErr w:type="spellStart"/>
      <w:r>
        <w:t>propoje</w:t>
      </w:r>
      <w:proofErr w:type="spellEnd"/>
      <w:r>
        <w:t>.</w:t>
      </w:r>
    </w:p>
    <w:p w14:paraId="5B5E7110" w14:textId="77777777" w:rsidR="00216025" w:rsidRDefault="00216025" w:rsidP="00172494">
      <w:pPr>
        <w:pStyle w:val="Odstavecseseznamem"/>
        <w:numPr>
          <w:ilvl w:val="2"/>
          <w:numId w:val="8"/>
        </w:numPr>
      </w:pPr>
      <w:r>
        <w:t xml:space="preserve">Nahraď ID počátku </w:t>
      </w:r>
      <w:proofErr w:type="spellStart"/>
      <w:r>
        <w:t>propoje</w:t>
      </w:r>
      <w:proofErr w:type="spellEnd"/>
      <w:r>
        <w:t xml:space="preserve"> proměnnou </w:t>
      </w:r>
      <w:proofErr w:type="spellStart"/>
      <w:r w:rsidRPr="00E22B2B">
        <w:rPr>
          <w:i/>
          <w:iCs/>
        </w:rPr>
        <w:t>novéID</w:t>
      </w:r>
      <w:proofErr w:type="spellEnd"/>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konce </w:t>
      </w:r>
      <w:proofErr w:type="spellStart"/>
      <w:r>
        <w:t>propoje</w:t>
      </w:r>
      <w:proofErr w:type="spellEnd"/>
      <w:r>
        <w:t>.</w:t>
      </w:r>
    </w:p>
    <w:p w14:paraId="780ADAEF" w14:textId="77777777" w:rsidR="00216025" w:rsidRDefault="00216025" w:rsidP="00172494">
      <w:pPr>
        <w:pStyle w:val="Odstavecseseznamem"/>
        <w:numPr>
          <w:ilvl w:val="2"/>
          <w:numId w:val="8"/>
        </w:numPr>
      </w:pPr>
      <w:r>
        <w:t xml:space="preserve">Nahraď ID konce </w:t>
      </w:r>
      <w:proofErr w:type="spellStart"/>
      <w:r>
        <w:t>propoje</w:t>
      </w:r>
      <w:proofErr w:type="spellEnd"/>
      <w:r>
        <w:t xml:space="preserve"> proměnnou </w:t>
      </w:r>
      <w:proofErr w:type="spellStart"/>
      <w:r w:rsidRPr="00E22B2B">
        <w:rPr>
          <w:i/>
          <w:iCs/>
        </w:rPr>
        <w:t>novéID</w:t>
      </w:r>
      <w:proofErr w:type="spellEnd"/>
      <w:r>
        <w:t xml:space="preserve"> nalezeného uzlu.</w:t>
      </w:r>
    </w:p>
    <w:p w14:paraId="4322E8FF" w14:textId="7C907ED6" w:rsidR="005530C3" w:rsidRDefault="00216025" w:rsidP="005530C3">
      <w:r>
        <w:t>Tímto je zaručena jedinečnost každého uzlu a jeho propojení.</w:t>
      </w:r>
    </w:p>
    <w:p w14:paraId="4E5EE056" w14:textId="1AD87EF1" w:rsidR="00CF58A2" w:rsidRDefault="00072BA0" w:rsidP="006C72FB">
      <w:pPr>
        <w:pStyle w:val="Nadpis3"/>
      </w:pPr>
      <w:bookmarkStart w:id="77" w:name="_Toc89548796"/>
      <w:r>
        <w:t>Mapování</w:t>
      </w:r>
      <w:bookmarkEnd w:id="77"/>
    </w:p>
    <w:p w14:paraId="797D8552" w14:textId="25DD1190" w:rsidR="006C72FB" w:rsidRDefault="006C72FB" w:rsidP="006C72FB">
      <w:pPr>
        <w:rPr>
          <w:b/>
          <w:bCs/>
          <w:sz w:val="24"/>
          <w:szCs w:val="24"/>
        </w:rPr>
      </w:pPr>
      <w:r w:rsidRPr="006C72FB">
        <w:rPr>
          <w:b/>
          <w:bCs/>
          <w:sz w:val="24"/>
          <w:szCs w:val="24"/>
        </w:rPr>
        <w:t>Analýza</w:t>
      </w:r>
    </w:p>
    <w:p w14:paraId="2CF78BB8" w14:textId="1C55F528" w:rsidR="006C72FB" w:rsidRDefault="007F1A88" w:rsidP="006C72FB">
      <w:r>
        <w:t xml:space="preserve">Pro nabízení potenciálně shodných </w:t>
      </w:r>
      <w:r w:rsidR="00237A2D">
        <w:t>entit</w:t>
      </w:r>
      <w:r>
        <w:t xml:space="preserve"> je nutné </w:t>
      </w:r>
      <w:r w:rsidR="00821E66">
        <w:t>vyhodnocovat míru podobnosti</w:t>
      </w:r>
      <w:r w:rsidR="00CA16A7">
        <w:t xml:space="preserve"> textových řetězců názvů </w:t>
      </w:r>
      <w:r w:rsidR="00821E66">
        <w:t>a</w:t>
      </w:r>
      <w:r w:rsidR="008830D6">
        <w:t xml:space="preserve"> zároveň</w:t>
      </w:r>
      <w:r w:rsidR="00821E66">
        <w:t xml:space="preserve"> </w:t>
      </w:r>
      <w:r w:rsidR="00043059">
        <w:t xml:space="preserve">zjistit, zdali </w:t>
      </w:r>
      <w:r w:rsidR="000614D9">
        <w:t>jsou synonymy</w:t>
      </w:r>
      <w:r w:rsidR="00CA16A7">
        <w:t>.</w:t>
      </w:r>
      <w:r w:rsidR="008830D6">
        <w:t xml:space="preserve"> Postup reflektuje diagram popsaný</w:t>
      </w:r>
      <w:r w:rsidR="0043568D">
        <w:t xml:space="preserve"> na obrázku v kapitole 8.</w:t>
      </w:r>
    </w:p>
    <w:p w14:paraId="28AAB34F" w14:textId="3BAF5388" w:rsidR="00564E5D" w:rsidRDefault="00564E5D" w:rsidP="006C72FB">
      <w:r>
        <w:t>Před samotným sloučením je tedy</w:t>
      </w:r>
      <w:r w:rsidR="00DE5BA9">
        <w:t xml:space="preserve"> vhodné</w:t>
      </w:r>
      <w:r>
        <w:t xml:space="preserve"> nabízet uživateli </w:t>
      </w:r>
      <w:r w:rsidR="005B1B81">
        <w:t xml:space="preserve">entity, které by mohly být potenciálně shodné. Zvolením těchto entit by </w:t>
      </w:r>
      <w:r w:rsidR="00DE5BA9">
        <w:t>uživatel rozhodoval o jejich sloučení.</w:t>
      </w:r>
    </w:p>
    <w:p w14:paraId="69913C52" w14:textId="75ABF6B0" w:rsidR="00773931" w:rsidRPr="00773931" w:rsidRDefault="00773931" w:rsidP="006C72FB">
      <w:r w:rsidRPr="00773931">
        <w:rPr>
          <w:b/>
          <w:bCs/>
          <w:sz w:val="24"/>
          <w:szCs w:val="24"/>
        </w:rPr>
        <w:lastRenderedPageBreak/>
        <w:t>Návrh</w:t>
      </w:r>
    </w:p>
    <w:p w14:paraId="120809E1" w14:textId="4211527D" w:rsidR="0043568D" w:rsidRDefault="0043568D" w:rsidP="006C72FB">
      <w:r>
        <w:t>Při importu</w:t>
      </w:r>
      <w:r w:rsidR="00502F4B">
        <w:t xml:space="preserve"> původního i slučovaného modelu</w:t>
      </w:r>
      <w:r>
        <w:t xml:space="preserve"> je třeba </w:t>
      </w:r>
      <w:r w:rsidR="00DF2299">
        <w:t xml:space="preserve">projít každou entitu modelu a </w:t>
      </w:r>
      <w:r w:rsidR="00350219">
        <w:t xml:space="preserve">pokusit se její název vyhledat v seznamu slov s přiřazenými synonymy. </w:t>
      </w:r>
      <w:r w:rsidR="00502F4B">
        <w:t>Při</w:t>
      </w:r>
      <w:r w:rsidR="009A428C">
        <w:t xml:space="preserve"> vkládání druhého modelu ke slučování je pak třeba </w:t>
      </w:r>
      <w:r w:rsidR="00502F4B">
        <w:t>porovnávat seznam synonym</w:t>
      </w:r>
      <w:r w:rsidR="00396570">
        <w:t xml:space="preserve"> každé entity ze </w:t>
      </w:r>
      <w:r w:rsidR="00502F4B">
        <w:t>slučovaného modelu s</w:t>
      </w:r>
      <w:r w:rsidR="00396570">
        <w:t>e seznamem synonym entit z původního modelu. Pokud bude synonymie nalezena, není již nutné brát ohled na potenciální textovou podobnost. Je zřejmé, že například slovo „člověk“ a „osoba“ jsou synonyma, ale podobnost textového řetězce je velmi nízká.</w:t>
      </w:r>
      <w:r w:rsidR="00C365E7">
        <w:t xml:space="preserve"> Synonymie se tedy jeví jako důležitější než porovnávání samotného textu</w:t>
      </w:r>
      <w:r w:rsidR="00A16AA5">
        <w:t xml:space="preserve"> a</w:t>
      </w:r>
      <w:r w:rsidR="00BC6647">
        <w:t xml:space="preserve"> nabízení </w:t>
      </w:r>
      <w:r w:rsidR="00A16AA5">
        <w:t xml:space="preserve">entit, jejichž názvy jsou </w:t>
      </w:r>
      <w:r w:rsidR="00BC6647">
        <w:t>synonym</w:t>
      </w:r>
      <w:r w:rsidR="00A16AA5">
        <w:t>a</w:t>
      </w:r>
      <w:r w:rsidR="00BC6647">
        <w:t xml:space="preserve"> je prakticky vždy žádoucí.</w:t>
      </w:r>
    </w:p>
    <w:p w14:paraId="149473B9" w14:textId="14155A45" w:rsidR="000614D9" w:rsidRDefault="00EF4E39" w:rsidP="006C72FB">
      <w:r>
        <w:t xml:space="preserve">Při vkládání druhého modelu se zároveň na základě zvoleného prahu textové podobnosti porovnají </w:t>
      </w:r>
      <w:r w:rsidR="00834109">
        <w:t>všechny entity slučovaného a původního modelu.</w:t>
      </w:r>
    </w:p>
    <w:p w14:paraId="1234BA5F" w14:textId="3E24A652" w:rsidR="00834109" w:rsidRDefault="00834109" w:rsidP="006C72FB">
      <w:r>
        <w:t xml:space="preserve">Pokud je textová podobnost vyšší nebo rovna prahu, </w:t>
      </w:r>
      <w:r w:rsidR="00E939BA">
        <w:t>nebo</w:t>
      </w:r>
      <w:r>
        <w:t xml:space="preserve"> pokud se jedná o synon</w:t>
      </w:r>
      <w:r w:rsidR="0013262E">
        <w:t>ymum, je entita z původního grafu zvolena jako potenciálně shodná s entitou slučovaného grafu.</w:t>
      </w:r>
      <w:r w:rsidR="00727F42">
        <w:t xml:space="preserve"> </w:t>
      </w:r>
      <w:r w:rsidR="008A52CC">
        <w:t>Potenciálně shodné entity jsou</w:t>
      </w:r>
      <w:r w:rsidR="00727F42">
        <w:t xml:space="preserve"> pak uživateli </w:t>
      </w:r>
      <w:r w:rsidR="008A52CC">
        <w:t>nabízeny</w:t>
      </w:r>
      <w:r w:rsidR="007B1B28">
        <w:t xml:space="preserve"> jako seznam v kontextovém menu</w:t>
      </w:r>
      <w:r w:rsidR="008A52CC">
        <w:t xml:space="preserve"> </w:t>
      </w:r>
      <w:r w:rsidR="00727F42">
        <w:t xml:space="preserve">při </w:t>
      </w:r>
      <w:r w:rsidR="007B1B28">
        <w:t>kliknutí na entitu</w:t>
      </w:r>
      <w:r w:rsidR="00727F42">
        <w:t xml:space="preserve"> ze slučovaného grafu.</w:t>
      </w:r>
      <w:r w:rsidR="00EC0E42">
        <w:t xml:space="preserve"> Z tohoto seznamu může uživatel vybírat, se kterou entitou </w:t>
      </w:r>
      <w:r w:rsidR="001A456A">
        <w:t xml:space="preserve">se právě </w:t>
      </w:r>
      <w:r w:rsidR="00820E0B">
        <w:t>nahlížená entita sloučí.</w:t>
      </w:r>
    </w:p>
    <w:p w14:paraId="3F6AE96F" w14:textId="7B663E85" w:rsidR="00D33B94" w:rsidRDefault="00D33B94" w:rsidP="006C72FB">
      <w:pPr>
        <w:rPr>
          <w:b/>
          <w:bCs/>
          <w:sz w:val="24"/>
          <w:szCs w:val="24"/>
        </w:rPr>
      </w:pPr>
      <w:r w:rsidRPr="00D33B94">
        <w:rPr>
          <w:b/>
          <w:bCs/>
          <w:sz w:val="24"/>
          <w:szCs w:val="24"/>
        </w:rPr>
        <w:t>Implementace</w:t>
      </w:r>
    </w:p>
    <w:p w14:paraId="31BDF60F" w14:textId="0B2A64B0" w:rsidR="00482373" w:rsidRDefault="004873A0" w:rsidP="00D33B94">
      <w:r>
        <w:t xml:space="preserve">Pro vyhledávání synonym byla použita </w:t>
      </w:r>
      <w:proofErr w:type="spellStart"/>
      <w:r>
        <w:t>offline</w:t>
      </w:r>
      <w:proofErr w:type="spellEnd"/>
      <w:r>
        <w:t xml:space="preserve"> databáze </w:t>
      </w:r>
      <w:commentRangeStart w:id="78"/>
      <w:proofErr w:type="spellStart"/>
      <w:r>
        <w:t>WordNet</w:t>
      </w:r>
      <w:commentRangeEnd w:id="78"/>
      <w:proofErr w:type="spellEnd"/>
      <w:r w:rsidR="0080039C">
        <w:rPr>
          <w:rStyle w:val="Odkaznakoment"/>
        </w:rPr>
        <w:commentReference w:id="78"/>
      </w:r>
      <w:r>
        <w:t xml:space="preserve">. Databáze je uložena ve formátu JSON a při spuštění aplikace je nahrána do objektu </w:t>
      </w:r>
      <w:r w:rsidRPr="004873A0">
        <w:rPr>
          <w:u w:val="single"/>
        </w:rPr>
        <w:t>Synonyma</w:t>
      </w:r>
      <w:r>
        <w:t>. Při importu modelu je</w:t>
      </w:r>
      <w:r w:rsidR="0080039C">
        <w:t xml:space="preserve"> </w:t>
      </w:r>
      <w:r w:rsidR="0080039C">
        <w:t>procházena</w:t>
      </w:r>
      <w:r>
        <w:t xml:space="preserve"> každá entita</w:t>
      </w:r>
      <w:r w:rsidR="0080039C">
        <w:t xml:space="preserve"> </w:t>
      </w:r>
      <w:r>
        <w:t>a</w:t>
      </w:r>
      <w:r w:rsidR="00482373">
        <w:t xml:space="preserve"> v objektu Synonyma</w:t>
      </w:r>
      <w:r>
        <w:t xml:space="preserve"> je vyhledáváno slovo na základě názvu entity</w:t>
      </w:r>
      <w:r w:rsidR="00482373">
        <w:t>. Příslušná synonyma jsou nahrána do pole „</w:t>
      </w:r>
      <w:proofErr w:type="spellStart"/>
      <w:r w:rsidR="00482373">
        <w:t>synonymaUzlu</w:t>
      </w:r>
      <w:proofErr w:type="spellEnd"/>
      <w:r w:rsidR="00482373">
        <w:t>“ entity. Při změně názvu entity je tato synonymie opět aktualizována.</w:t>
      </w:r>
    </w:p>
    <w:p w14:paraId="2B76A1F3" w14:textId="77777777" w:rsidR="005B1502" w:rsidRDefault="00482373" w:rsidP="00D33B94">
      <w:r>
        <w:t>Při importu druhého modelu je spuštěn algoritmus, který porovnává každou entitu slučovaného modelu s každou entitou původního modelu. Předpokladem je, že entity jsou shodné kategorie. Například b-typ je porovnáván pouze s b-typem.</w:t>
      </w:r>
    </w:p>
    <w:p w14:paraId="315F6FA8" w14:textId="77777777" w:rsidR="00FB6F04" w:rsidRDefault="00482373" w:rsidP="00D33B94">
      <w:r>
        <w:t>Nejprve je</w:t>
      </w:r>
      <w:r w:rsidR="005B1502">
        <w:t xml:space="preserve"> zjištěno, zdali pole synonym obou porovnávaných entit obsahuje alespoň nějaký shodný záznam. Dále je porovnána textová podobnost názvů entit.</w:t>
      </w:r>
    </w:p>
    <w:p w14:paraId="5E7DB25C" w14:textId="61AD1157" w:rsidR="00FB6F04" w:rsidRPr="006C72FB" w:rsidRDefault="00FB6F04" w:rsidP="00D33B94">
      <w:r>
        <w:t>Pokud je nalezeno synonymum, či pokud je podobnost vyšší nebo rovna nastavenému prahu, je porovnávaná entita z původního modelu uložena do seznamu potenciálně shodných entit pro entitu ze slučovaného modelu. Tento seznam potenciálně shodných entit je pak nabízen uživateli (viz kapitola 9, obrázek kontextového menu)</w:t>
      </w:r>
    </w:p>
    <w:p w14:paraId="227C9857" w14:textId="489850DE" w:rsidR="00FC2531" w:rsidRDefault="00727ADE" w:rsidP="005B25C0">
      <w:pPr>
        <w:pStyle w:val="Nadpis2"/>
      </w:pPr>
      <w:bookmarkStart w:id="79" w:name="_Toc89548797"/>
      <w:r w:rsidRPr="005530C3">
        <w:t>Slučování</w:t>
      </w:r>
      <w:bookmarkEnd w:id="79"/>
    </w:p>
    <w:p w14:paraId="0E240A97" w14:textId="6793AAB4" w:rsidR="00727ADE" w:rsidRDefault="00727ADE" w:rsidP="005B25C0">
      <w:pPr>
        <w:pStyle w:val="Nadpis3"/>
      </w:pPr>
      <w:bookmarkStart w:id="80" w:name="_Toc89548798"/>
      <w:r>
        <w:t>Analýza</w:t>
      </w:r>
      <w:bookmarkEnd w:id="80"/>
    </w:p>
    <w:p w14:paraId="2708B0E2" w14:textId="417590A7" w:rsidR="00727ADE" w:rsidRDefault="00727ADE" w:rsidP="00727ADE">
      <w:r>
        <w:t xml:space="preserve">Slučování </w:t>
      </w:r>
      <w:r w:rsidR="001911D5">
        <w:t xml:space="preserve">z hlediska </w:t>
      </w:r>
      <w:r w:rsidR="003E6829">
        <w:t>tříd</w:t>
      </w:r>
      <w:r w:rsidR="00617B91">
        <w:t xml:space="preserve"> bylo již popsáno </w:t>
      </w:r>
      <w:r w:rsidR="0004240C">
        <w:t xml:space="preserve">v kapitole 3.2 </w:t>
      </w:r>
      <w:r w:rsidR="00617B91">
        <w:t>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lastRenderedPageBreak/>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w:t>
      </w:r>
      <w:proofErr w:type="spellStart"/>
      <w:r w:rsidR="00E20BD0">
        <w:t>granularitu</w:t>
      </w:r>
      <w:proofErr w:type="spellEnd"/>
      <w:r w:rsidR="00E20BD0">
        <w:t xml:space="preserve">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191AAA09" w14:textId="18FFB628" w:rsidR="005334CC" w:rsidRDefault="002246AA" w:rsidP="00FD53D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5205EA2F" w14:textId="25D4ACD5" w:rsidR="000950D0"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5B25C0">
      <w:pPr>
        <w:pStyle w:val="Nadpis3"/>
      </w:pPr>
      <w:bookmarkStart w:id="81" w:name="_Toc89548799"/>
      <w:r>
        <w:t>Návrh</w:t>
      </w:r>
      <w:bookmarkEnd w:id="81"/>
    </w:p>
    <w:p w14:paraId="623972AA" w14:textId="45D4735D" w:rsidR="00BC4098" w:rsidRDefault="00F84002" w:rsidP="00727ADE">
      <w:r>
        <w:t>V</w:t>
      </w:r>
      <w:r w:rsidR="00C85C49">
        <w:t> </w:t>
      </w:r>
      <w:r>
        <w:t>kapitole</w:t>
      </w:r>
      <w:r w:rsidR="00C85C49">
        <w:t xml:space="preserve"> 3.2</w:t>
      </w:r>
      <w:r>
        <w:t xml:space="preserv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2E22DCE3" w:rsidR="00617B91" w:rsidRDefault="00982C59" w:rsidP="00727ADE">
      <w:r>
        <w:lastRenderedPageBreak/>
        <w:t xml:space="preserve">V kapitole 3.2 </w:t>
      </w:r>
      <w:r w:rsidR="003417FD">
        <w:t>byl</w:t>
      </w:r>
      <w:r w:rsidR="00B46596">
        <w:t>o</w:t>
      </w:r>
      <w:r w:rsidR="00C85C49">
        <w:t xml:space="preserve"> také</w:t>
      </w:r>
      <w:r w:rsidR="00B46596">
        <w:t xml:space="preserve">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w:t>
      </w:r>
      <w:r w:rsidR="00781F75">
        <w:t>V PURO by to pak znamenalo</w:t>
      </w:r>
      <w:r w:rsidR="006953FF">
        <w:t xml:space="preserve">,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w:t>
      </w:r>
      <w:proofErr w:type="spellStart"/>
      <w:r w:rsidR="002D2CA9">
        <w:t>granularitu</w:t>
      </w:r>
      <w:proofErr w:type="spellEnd"/>
      <w:r w:rsidR="002D2CA9">
        <w:t xml:space="preserve">,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w:t>
      </w:r>
      <w:r w:rsidR="005D2FF3">
        <w:lastRenderedPageBreak/>
        <w:t xml:space="preserve">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w:t>
      </w:r>
      <w:proofErr w:type="spellStart"/>
      <w:r w:rsidR="00B1020A">
        <w:t>granularitu</w:t>
      </w:r>
      <w:proofErr w:type="spellEnd"/>
      <w:r w:rsidR="00B1020A">
        <w:t xml:space="preserve">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4D874719" w:rsidR="001E4BEF" w:rsidRDefault="00D45E4C" w:rsidP="001729A5">
      <w:r>
        <w:t>Ná</w:t>
      </w:r>
      <w:r w:rsidR="00F51962">
        <w:t>sleduj</w:t>
      </w:r>
      <w:r w:rsidR="003B56FF">
        <w:t>ící</w:t>
      </w:r>
      <w:r w:rsidR="00F51962">
        <w:t xml:space="preserve"> návrh řešení </w:t>
      </w:r>
      <w:r w:rsidR="00ED416F">
        <w:t xml:space="preserve">popisuje </w:t>
      </w:r>
      <w:r w:rsidR="00F51962">
        <w:t xml:space="preserve">slučování podle </w:t>
      </w:r>
      <w:r w:rsidR="00ED416F">
        <w:t>zdroje.</w:t>
      </w:r>
      <w:r w:rsidR="00F51962">
        <w:t xml:space="preserve"> </w:t>
      </w:r>
      <w:r w:rsidR="00ED416F">
        <w:t>Algoritmy</w:t>
      </w:r>
      <w:r w:rsidR="00F51962">
        <w:t xml:space="preserve"> je</w:t>
      </w:r>
      <w:r w:rsidR="00372DF6">
        <w:t xml:space="preserve"> však</w:t>
      </w:r>
      <w:r w:rsidR="00F51962">
        <w:t xml:space="preserve"> možné využít i pro slučování </w:t>
      </w:r>
      <w:r w:rsidR="003B56FF">
        <w:t xml:space="preserve">podle </w:t>
      </w:r>
      <w:r w:rsidR="00ED416F">
        <w:t>cíle</w:t>
      </w:r>
      <w:r w:rsidR="003B56FF">
        <w:t xml:space="preserve"> pouhým vyměněním pořadí modelů.</w:t>
      </w:r>
    </w:p>
    <w:p w14:paraId="07A56EF1" w14:textId="78584908" w:rsidR="00F46678" w:rsidRPr="005B25C0" w:rsidRDefault="00F46678" w:rsidP="005B25C0">
      <w:pPr>
        <w:rPr>
          <w:b/>
          <w:bCs/>
          <w:sz w:val="24"/>
          <w:szCs w:val="24"/>
        </w:rPr>
      </w:pPr>
      <w:r w:rsidRPr="005B25C0">
        <w:rPr>
          <w:b/>
          <w:bCs/>
          <w:sz w:val="24"/>
          <w:szCs w:val="24"/>
        </w:rPr>
        <w:t xml:space="preserve">Nalezení uzlů v hierarchii </w:t>
      </w:r>
      <w:r w:rsidR="00446E7B" w:rsidRPr="005B25C0">
        <w:rPr>
          <w:b/>
          <w:bCs/>
          <w:sz w:val="24"/>
          <w:szCs w:val="24"/>
        </w:rPr>
        <w:t>typů</w:t>
      </w:r>
    </w:p>
    <w:p w14:paraId="580FB01A" w14:textId="37548263" w:rsidR="00CF1E8C" w:rsidRDefault="00F23A73" w:rsidP="001729A5">
      <w:r>
        <w:t xml:space="preserve">Prvním krokem je </w:t>
      </w:r>
      <w:r w:rsidR="00CF0092">
        <w:t xml:space="preserve">průchod všemi uzly </w:t>
      </w:r>
      <w:r w:rsidR="00446E7B">
        <w:t>typ</w:t>
      </w:r>
      <w:r w:rsidR="00A8377A">
        <w:t>ů</w:t>
      </w:r>
      <w:r w:rsidR="0077437B">
        <w:t xml:space="preserve"> v</w:t>
      </w:r>
      <w:r w:rsidR="005949C6">
        <w:t xml:space="preserve"> </w:t>
      </w:r>
      <w:r w:rsidR="0077437B">
        <w:t>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w:t>
      </w:r>
      <w:proofErr w:type="spellStart"/>
      <w:r w:rsidR="00B703D1">
        <w:t>subtypeOf</w:t>
      </w:r>
      <w:proofErr w:type="spellEnd"/>
      <w:r w:rsidR="00B703D1">
        <w:t>“.</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lastRenderedPageBreak/>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nevstupuje žádná hrana grafu typu „b-</w:t>
      </w:r>
      <w:proofErr w:type="spellStart"/>
      <w:r w:rsidR="00376A8C">
        <w:t>subtypeOf</w:t>
      </w:r>
      <w:proofErr w:type="spellEnd"/>
      <w:r w:rsidR="00376A8C">
        <w:t xml:space="preserve">“. </w:t>
      </w:r>
      <w:r w:rsidR="00821C3A">
        <w:t>Toto je tedy nutnou podmínkou pro určení nejvyšších uzlů.</w:t>
      </w:r>
    </w:p>
    <w:p w14:paraId="370BBF72" w14:textId="550E774F" w:rsidR="00F63496" w:rsidRPr="005B25C0" w:rsidRDefault="00F63496" w:rsidP="005B25C0">
      <w:pPr>
        <w:rPr>
          <w:b/>
          <w:bCs/>
          <w:sz w:val="24"/>
          <w:szCs w:val="24"/>
        </w:rPr>
      </w:pPr>
      <w:r w:rsidRPr="005B25C0">
        <w:rPr>
          <w:b/>
          <w:bCs/>
          <w:sz w:val="24"/>
          <w:szCs w:val="24"/>
        </w:rPr>
        <w:t>Vytvoření cest grafem</w:t>
      </w:r>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 xml:space="preserve">-&gt; </w:t>
      </w:r>
      <w:proofErr w:type="spellStart"/>
      <w:r w:rsidR="002C64B3">
        <w:rPr>
          <w:lang w:val="en-US"/>
        </w:rPr>
        <w:t>mléčný</w:t>
      </w:r>
      <w:proofErr w:type="spellEnd"/>
      <w:r w:rsidR="002C64B3">
        <w:t xml:space="preserve"> výrobek -</w:t>
      </w:r>
      <w:r w:rsidR="002C64B3">
        <w:rPr>
          <w:lang w:val="en-US"/>
        </w:rPr>
        <w:t xml:space="preserve">&gt; </w:t>
      </w:r>
      <w:proofErr w:type="spellStart"/>
      <w:r w:rsidR="002C64B3">
        <w:rPr>
          <w:lang w:val="en-US"/>
        </w:rPr>
        <w:t>mléko</w:t>
      </w:r>
      <w:proofErr w:type="spellEnd"/>
    </w:p>
    <w:p w14:paraId="56A66C0D" w14:textId="1E6BE604" w:rsidR="002C64B3" w:rsidRDefault="002C64B3" w:rsidP="00172494">
      <w:pPr>
        <w:pStyle w:val="Odstavecseseznamem"/>
        <w:numPr>
          <w:ilvl w:val="0"/>
          <w:numId w:val="15"/>
        </w:numPr>
      </w:pPr>
      <w:r>
        <w:t xml:space="preserve">kapalina </w:t>
      </w:r>
      <w:r>
        <w:rPr>
          <w:lang w:val="en-US"/>
        </w:rPr>
        <w:t xml:space="preserve">-&gt; </w:t>
      </w:r>
      <w:proofErr w:type="spellStart"/>
      <w:r>
        <w:rPr>
          <w:lang w:val="en-US"/>
        </w:rPr>
        <w:t>mléko</w:t>
      </w:r>
      <w:proofErr w:type="spellEnd"/>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lastRenderedPageBreak/>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1EBD956F" w:rsidR="00F63496" w:rsidRPr="005B25C0" w:rsidRDefault="0080039C" w:rsidP="005B25C0">
      <w:pPr>
        <w:rPr>
          <w:b/>
          <w:bCs/>
          <w:sz w:val="24"/>
          <w:szCs w:val="24"/>
        </w:rPr>
      </w:pPr>
      <w:r>
        <w:rPr>
          <w:b/>
          <w:bCs/>
          <w:sz w:val="24"/>
          <w:szCs w:val="24"/>
        </w:rPr>
        <w:t>Shodnost entit</w:t>
      </w:r>
    </w:p>
    <w:p w14:paraId="16445278" w14:textId="34B142E3" w:rsidR="00841D09" w:rsidRDefault="00552208" w:rsidP="00035436">
      <w:r>
        <w:t xml:space="preserve">Dalším krokem je </w:t>
      </w:r>
      <w:r w:rsidR="0080039C">
        <w:t>vyhodnocení mapování</w:t>
      </w:r>
      <w:r>
        <w:t xml:space="preserve"> </w:t>
      </w:r>
      <w:r w:rsidR="00DB0B1B">
        <w:t xml:space="preserve">shodných uzlů </w:t>
      </w:r>
      <w:r w:rsidR="00A8377A">
        <w:t>mezi modely</w:t>
      </w:r>
      <w:r w:rsidR="00DB0B1B">
        <w:t xml:space="preserve">.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Pokud je nalezen </w:t>
      </w:r>
      <w:r w:rsidR="0080039C">
        <w:t>uživatelem vybraný shodný uzel</w:t>
      </w:r>
      <w:r w:rsidR="00535EF5">
        <w:t xml:space="preserve"> na základě textového řetězce, sémantiky a typu, je </w:t>
      </w:r>
      <w:r w:rsidR="007A339D">
        <w:t>uzlu z</w:t>
      </w:r>
      <w:r w:rsidR="00A8377A">
        <w:t xml:space="preserve"> cílového </w:t>
      </w:r>
      <w:r w:rsidR="007A339D">
        <w:t>grafu tato informace uložena.</w:t>
      </w:r>
    </w:p>
    <w:p w14:paraId="151C240D" w14:textId="53173D06" w:rsidR="006126A2" w:rsidRPr="005B25C0" w:rsidRDefault="006126A2" w:rsidP="005B25C0">
      <w:pPr>
        <w:rPr>
          <w:b/>
          <w:bCs/>
          <w:sz w:val="24"/>
          <w:szCs w:val="24"/>
        </w:rPr>
      </w:pPr>
      <w:r w:rsidRPr="005B25C0">
        <w:rPr>
          <w:b/>
          <w:bCs/>
          <w:sz w:val="24"/>
          <w:szCs w:val="24"/>
        </w:rPr>
        <w:t>Hledání kandidátů na odstranění</w:t>
      </w:r>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Pr="005B25C0" w:rsidRDefault="00BB15CB" w:rsidP="005B25C0">
      <w:pPr>
        <w:rPr>
          <w:b/>
          <w:bCs/>
          <w:sz w:val="24"/>
          <w:szCs w:val="24"/>
        </w:rPr>
      </w:pPr>
      <w:r w:rsidRPr="005B25C0">
        <w:rPr>
          <w:b/>
          <w:bCs/>
          <w:sz w:val="24"/>
          <w:szCs w:val="24"/>
        </w:rPr>
        <w:t>Průchod cestami nahoru</w:t>
      </w:r>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lastRenderedPageBreak/>
        <w:drawing>
          <wp:inline distT="0" distB="0" distL="0" distR="0" wp14:anchorId="4B4ACFB2" wp14:editId="7BFBBC83">
            <wp:extent cx="3813054" cy="3943350"/>
            <wp:effectExtent l="0" t="0" r="0"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054" cy="3943350"/>
                    </a:xfrm>
                    <a:prstGeom prst="rect">
                      <a:avLst/>
                    </a:prstGeom>
                  </pic:spPr>
                </pic:pic>
              </a:graphicData>
            </a:graphic>
          </wp:inline>
        </w:drawing>
      </w:r>
    </w:p>
    <w:p w14:paraId="760124EF" w14:textId="4F1986B4"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w:t>
      </w:r>
      <w:proofErr w:type="spellStart"/>
      <w:r w:rsidR="00CB2564">
        <w:t>bmw</w:t>
      </w:r>
      <w:proofErr w:type="spellEnd"/>
      <w:r w:rsidR="00CB2564">
        <w:t>“ a „</w:t>
      </w:r>
      <w:proofErr w:type="spellStart"/>
      <w:r w:rsidR="00CB2564">
        <w:t>audi</w:t>
      </w:r>
      <w:proofErr w:type="spellEnd"/>
      <w:r w:rsidR="00CB2564">
        <w:t xml:space="preserve">“ jako uzly, které budou dědit </w:t>
      </w:r>
      <w:r w:rsidR="00874879">
        <w:t xml:space="preserve">jeho relace a atributy </w:t>
      </w:r>
      <w:r w:rsidR="00CB2564">
        <w:t>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Pr="005B25C0" w:rsidRDefault="00270054" w:rsidP="005B25C0">
      <w:pPr>
        <w:rPr>
          <w:b/>
          <w:bCs/>
          <w:sz w:val="24"/>
          <w:szCs w:val="24"/>
        </w:rPr>
      </w:pPr>
      <w:r w:rsidRPr="005B25C0">
        <w:rPr>
          <w:b/>
          <w:bCs/>
          <w:sz w:val="24"/>
          <w:szCs w:val="24"/>
        </w:rPr>
        <w:t xml:space="preserve">Odstraňování </w:t>
      </w:r>
      <w:r w:rsidR="001863D4" w:rsidRPr="005B25C0">
        <w:rPr>
          <w:b/>
          <w:bCs/>
          <w:sz w:val="24"/>
          <w:szCs w:val="24"/>
        </w:rPr>
        <w:t>typů</w:t>
      </w:r>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4043CF97" w:rsidR="00A423AF" w:rsidRDefault="00024DE1" w:rsidP="004A461E">
      <w:pPr>
        <w:jc w:val="center"/>
      </w:pPr>
      <w:r w:rsidRPr="00024DE1">
        <w:lastRenderedPageBreak/>
        <w:drawing>
          <wp:inline distT="0" distB="0" distL="0" distR="0" wp14:anchorId="047F987E" wp14:editId="2EC1F567">
            <wp:extent cx="3409950" cy="2707437"/>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0109" cy="2715503"/>
                    </a:xfrm>
                    <a:prstGeom prst="rect">
                      <a:avLst/>
                    </a:prstGeom>
                  </pic:spPr>
                </pic:pic>
              </a:graphicData>
            </a:graphic>
          </wp:inline>
        </w:drawing>
      </w:r>
    </w:p>
    <w:p w14:paraId="0E7532A3" w14:textId="389AB5FA" w:rsidR="004A461E" w:rsidRDefault="004A461E" w:rsidP="00045E62">
      <w:r>
        <w:t>Na obrázku je zjednodušen</w:t>
      </w:r>
      <w:r w:rsidR="00F15EDD">
        <w:t xml:space="preserve">ý model </w:t>
      </w:r>
      <w:r>
        <w:t>z příkladu výše</w:t>
      </w:r>
      <w:r w:rsidR="00CD4D9E">
        <w:t>. Jedná se o situaci</w:t>
      </w:r>
      <w:r>
        <w:t xml:space="preserve"> před sloučením s</w:t>
      </w:r>
      <w:r w:rsidR="00024DE1">
        <w:t>e zdrojovým</w:t>
      </w:r>
      <w:r>
        <w:t xml:space="preserve"> grafem </w:t>
      </w:r>
      <w:r w:rsidR="00024DE1">
        <w:t>vlevo</w:t>
      </w:r>
      <w:r>
        <w:t xml:space="preserve">. Červeně </w:t>
      </w:r>
      <w:r w:rsidR="00F15EDD">
        <w:t>je</w:t>
      </w:r>
      <w:r>
        <w:t xml:space="preserve"> označen uz</w:t>
      </w:r>
      <w:r w:rsidR="00F15EDD">
        <w:t>el</w:t>
      </w:r>
      <w:r>
        <w:t>, kter</w:t>
      </w:r>
      <w:r w:rsidR="00F15EDD">
        <w:t>ý</w:t>
      </w:r>
      <w:r w:rsidR="00CD4D9E">
        <w:t xml:space="preserve"> nebyl v</w:t>
      </w:r>
      <w:r w:rsidR="00024DE1">
        <w:t>e zdrojovém</w:t>
      </w:r>
      <w:r w:rsidR="00CD4D9E">
        <w:t xml:space="preserve">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drawing>
          <wp:inline distT="0" distB="0" distL="0" distR="0" wp14:anchorId="1FF96BF6" wp14:editId="4E6335D1">
            <wp:extent cx="4362450" cy="2663579"/>
            <wp:effectExtent l="0" t="0" r="0" b="381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72054" cy="2669443"/>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Pr="005B25C0" w:rsidRDefault="00292413" w:rsidP="005B25C0">
      <w:pPr>
        <w:rPr>
          <w:b/>
          <w:bCs/>
          <w:sz w:val="24"/>
          <w:szCs w:val="24"/>
        </w:rPr>
      </w:pPr>
      <w:r w:rsidRPr="005B25C0">
        <w:rPr>
          <w:b/>
          <w:bCs/>
          <w:sz w:val="24"/>
          <w:szCs w:val="24"/>
        </w:rPr>
        <w:t xml:space="preserve">Odstraňování redundantních </w:t>
      </w:r>
      <w:r w:rsidR="00E96A27" w:rsidRPr="005B25C0">
        <w:rPr>
          <w:b/>
          <w:bCs/>
          <w:sz w:val="24"/>
          <w:szCs w:val="24"/>
        </w:rPr>
        <w:t>vztahů</w:t>
      </w:r>
    </w:p>
    <w:p w14:paraId="2E305F56" w14:textId="7A480137" w:rsidR="00DE13B5" w:rsidRDefault="006544E8" w:rsidP="00024DE1">
      <w:r>
        <w:lastRenderedPageBreak/>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0417024F" w14:textId="77777777" w:rsidR="00024DE1" w:rsidRDefault="00C73C8D" w:rsidP="000C6DC4">
      <w:pPr>
        <w:jc w:val="center"/>
      </w:pPr>
      <w:r w:rsidRPr="00C73C8D">
        <w:rPr>
          <w:noProof/>
        </w:rPr>
        <w:drawing>
          <wp:inline distT="0" distB="0" distL="0" distR="0" wp14:anchorId="04B8CE31" wp14:editId="19DAC1E0">
            <wp:extent cx="4562475" cy="2470288"/>
            <wp:effectExtent l="0" t="0" r="0"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4690" cy="2471487"/>
                    </a:xfrm>
                    <a:prstGeom prst="rect">
                      <a:avLst/>
                    </a:prstGeom>
                  </pic:spPr>
                </pic:pic>
              </a:graphicData>
            </a:graphic>
          </wp:inline>
        </w:drawing>
      </w:r>
    </w:p>
    <w:p w14:paraId="7CD17B7A" w14:textId="3763A0A7" w:rsidR="0002127C" w:rsidRDefault="00024DE1" w:rsidP="000C6DC4">
      <w:pPr>
        <w:jc w:val="center"/>
      </w:pPr>
      <w:r w:rsidRPr="0002127C">
        <w:rPr>
          <w:noProof/>
        </w:rPr>
        <w:drawing>
          <wp:inline distT="0" distB="0" distL="0" distR="0" wp14:anchorId="6974B62B" wp14:editId="14DE6822">
            <wp:extent cx="4448175" cy="1519851"/>
            <wp:effectExtent l="0" t="0" r="0" b="4445"/>
            <wp:docPr id="24" name="Obrázek 24" descr="Obsah obrázku text, řetěz, kovové nádobí, měřít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řetěz, kovové nádobí, měřítko&#10;&#10;Popis byl vytvořen automaticky"/>
                    <pic:cNvPicPr/>
                  </pic:nvPicPr>
                  <pic:blipFill>
                    <a:blip r:embed="rId72"/>
                    <a:stretch>
                      <a:fillRect/>
                    </a:stretch>
                  </pic:blipFill>
                  <pic:spPr>
                    <a:xfrm>
                      <a:off x="0" y="0"/>
                      <a:ext cx="4457355" cy="1522988"/>
                    </a:xfrm>
                    <a:prstGeom prst="rect">
                      <a:avLst/>
                    </a:prstGeom>
                  </pic:spPr>
                </pic:pic>
              </a:graphicData>
            </a:graphic>
          </wp:inline>
        </w:drawing>
      </w:r>
    </w:p>
    <w:p w14:paraId="2A2BA65A" w14:textId="59121961" w:rsidR="000C6DC4" w:rsidRDefault="00024DE1" w:rsidP="000C6DC4">
      <w:r>
        <w:t>První</w:t>
      </w:r>
      <w:r w:rsidR="000C6DC4">
        <w:t xml:space="preserve"> model, tedy </w:t>
      </w:r>
      <w:r>
        <w:t>zdrojový</w:t>
      </w:r>
      <w:r w:rsidR="000C6DC4">
        <w:t xml:space="preserve">, obsahuje stejné uzly, jako </w:t>
      </w:r>
      <w:r>
        <w:t>cílový</w:t>
      </w:r>
      <w:r w:rsidR="000C6DC4">
        <w:t xml:space="preserve"> model. </w:t>
      </w:r>
      <w:r w:rsidR="002A5103">
        <w:t>J</w:t>
      </w:r>
      <w:r w:rsidR="000C6DC4">
        <w:t>e</w:t>
      </w:r>
      <w:r w:rsidR="002A5103">
        <w:t xml:space="preserve"> však</w:t>
      </w:r>
      <w:r w:rsidR="000C6DC4">
        <w:t xml:space="preserve"> zřejmé, že některé </w:t>
      </w:r>
      <w:r w:rsidR="001863D4">
        <w:t>typy</w:t>
      </w:r>
      <w:r w:rsidR="000C6DC4">
        <w:t xml:space="preserve"> v</w:t>
      </w:r>
      <w:r w:rsidR="005949C6">
        <w:t>e druhém</w:t>
      </w:r>
      <w:r w:rsidR="000C6DC4">
        <w:t xml:space="preserve"> modelu spolu souvisejí </w:t>
      </w:r>
      <w:r w:rsidR="00141ACE">
        <w:t>přímo, ačkoli v </w:t>
      </w:r>
      <w:r w:rsidR="005949C6">
        <w:t>původním</w:t>
      </w:r>
      <w:r w:rsidR="00141ACE">
        <w:t xml:space="preserve">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155C2079">
            <wp:extent cx="4762500" cy="257542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6236" cy="2577442"/>
                    </a:xfrm>
                    <a:prstGeom prst="rect">
                      <a:avLst/>
                    </a:prstGeom>
                  </pic:spPr>
                </pic:pic>
              </a:graphicData>
            </a:graphic>
          </wp:inline>
        </w:drawing>
      </w:r>
    </w:p>
    <w:p w14:paraId="6CD2E8F8" w14:textId="16852C37" w:rsidR="00CD5BFA" w:rsidRDefault="00BC0435" w:rsidP="00CD5BFA">
      <w:r>
        <w:lastRenderedPageBreak/>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drawing>
          <wp:inline distT="0" distB="0" distL="0" distR="0" wp14:anchorId="31D12414" wp14:editId="2DE41F6C">
            <wp:extent cx="4791075" cy="257760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6228" cy="2580377"/>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w:t>
      </w:r>
      <w:proofErr w:type="spellStart"/>
      <w:r>
        <w:rPr>
          <w:lang w:val="en-US"/>
        </w:rPr>
        <w:t>potraviny</w:t>
      </w:r>
      <w:proofErr w:type="spellEnd"/>
      <w:r>
        <w:rPr>
          <w:lang w:val="en-US"/>
        </w:rPr>
        <w:t xml:space="preserve"> </w:t>
      </w:r>
      <w:r>
        <w:t>-</w:t>
      </w:r>
      <w:r>
        <w:rPr>
          <w:lang w:val="en-US"/>
        </w:rPr>
        <w:t>&gt;</w:t>
      </w:r>
      <w:r>
        <w:t xml:space="preserve"> bio potravina -</w:t>
      </w:r>
      <w:r>
        <w:rPr>
          <w:lang w:val="en-US"/>
        </w:rPr>
        <w:t xml:space="preserve">&gt; bio </w:t>
      </w:r>
      <w:proofErr w:type="spellStart"/>
      <w:r w:rsidR="00CE1B7F">
        <w:rPr>
          <w:lang w:val="en-US"/>
        </w:rPr>
        <w:t>rýže</w:t>
      </w:r>
      <w:proofErr w:type="spellEnd"/>
    </w:p>
    <w:p w14:paraId="5D049506" w14:textId="0561289C" w:rsidR="00E62C11" w:rsidRPr="00453222" w:rsidRDefault="00E62C11"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w:t>
      </w:r>
      <w:proofErr w:type="spellStart"/>
      <w:r w:rsidR="000A4942">
        <w:rPr>
          <w:lang w:val="en-US"/>
        </w:rPr>
        <w:t>potraviny</w:t>
      </w:r>
      <w:proofErr w:type="spellEnd"/>
      <w:r w:rsidR="000A4942">
        <w:rPr>
          <w:lang w:val="en-US"/>
        </w:rPr>
        <w:t xml:space="preserve"> </w:t>
      </w:r>
      <w:r w:rsidR="000A4942">
        <w:t>-</w:t>
      </w:r>
      <w:r w:rsidR="000A4942">
        <w:rPr>
          <w:lang w:val="en-US"/>
        </w:rPr>
        <w:t xml:space="preserve">&gt; </w:t>
      </w:r>
      <w:proofErr w:type="spellStart"/>
      <w:r w:rsidR="00CE1B7F">
        <w:rPr>
          <w:lang w:val="en-US"/>
        </w:rPr>
        <w:t>rýže</w:t>
      </w:r>
      <w:proofErr w:type="spellEnd"/>
      <w:r w:rsidR="00CE1B7F">
        <w:t xml:space="preserve"> </w:t>
      </w:r>
      <w:r w:rsidR="00453222">
        <w:t>-</w:t>
      </w:r>
      <w:r w:rsidR="00453222">
        <w:rPr>
          <w:lang w:val="en-US"/>
        </w:rPr>
        <w:t xml:space="preserve">&gt; bio </w:t>
      </w:r>
      <w:proofErr w:type="spellStart"/>
      <w:r w:rsidR="00CE1B7F">
        <w:rPr>
          <w:lang w:val="en-US"/>
        </w:rPr>
        <w:t>rýže</w:t>
      </w:r>
      <w:proofErr w:type="spellEnd"/>
    </w:p>
    <w:p w14:paraId="2CDCAD8F" w14:textId="04F8A6CD" w:rsidR="00453222" w:rsidRPr="00CE1B7F" w:rsidRDefault="00453222"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bio </w:t>
      </w:r>
      <w:proofErr w:type="spellStart"/>
      <w:r w:rsidR="00CE1B7F">
        <w:rPr>
          <w:lang w:val="en-US"/>
        </w:rPr>
        <w:t>rýže</w:t>
      </w:r>
      <w:proofErr w:type="spellEnd"/>
    </w:p>
    <w:p w14:paraId="5223AF62" w14:textId="657E8436" w:rsidR="00CE1B7F" w:rsidRDefault="00CE1B7F" w:rsidP="00172494">
      <w:pPr>
        <w:pStyle w:val="Odstavecseseznamem"/>
        <w:numPr>
          <w:ilvl w:val="0"/>
          <w:numId w:val="19"/>
        </w:numPr>
      </w:pPr>
      <w:proofErr w:type="spellStart"/>
      <w:r>
        <w:rPr>
          <w:lang w:val="en-US"/>
        </w:rPr>
        <w:t>rostlina</w:t>
      </w:r>
      <w:proofErr w:type="spellEnd"/>
      <w:r>
        <w:rPr>
          <w:lang w:val="en-US"/>
        </w:rPr>
        <w:t xml:space="preserve">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Pr="005B25C0" w:rsidRDefault="000E110B" w:rsidP="005B25C0">
      <w:pPr>
        <w:rPr>
          <w:b/>
          <w:bCs/>
          <w:sz w:val="24"/>
          <w:szCs w:val="24"/>
        </w:rPr>
      </w:pPr>
      <w:r w:rsidRPr="005B25C0">
        <w:rPr>
          <w:b/>
          <w:bCs/>
          <w:sz w:val="24"/>
          <w:szCs w:val="24"/>
        </w:rPr>
        <w:t>Konečné sloučení</w:t>
      </w:r>
    </w:p>
    <w:p w14:paraId="57BB4167" w14:textId="77777777" w:rsidR="00055990" w:rsidRDefault="006F7014" w:rsidP="000950D0">
      <w:r>
        <w:lastRenderedPageBreak/>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087A5554" w14:textId="27E0020C" w:rsidR="00280F76" w:rsidRDefault="000950D0" w:rsidP="000950D0">
      <w:r>
        <w:t>Při tomto slučování jsou procházeny uzly kategorie b-typ a b-objekt v cílovém grafu</w:t>
      </w:r>
      <w:r w:rsidR="00280F76">
        <w:t>. Pro každý z uzlů je nutné zjistit, jestli má být sloučen se svým ekvivalentem, či jestli má být v konečném grafu unikátní.</w:t>
      </w:r>
    </w:p>
    <w:p w14:paraId="3670D458" w14:textId="2F88D9B0" w:rsidR="00280F76" w:rsidRDefault="00280F76" w:rsidP="000950D0">
      <w:r>
        <w:t xml:space="preserve">Pokud má být uzel unikátní, je třeba přenést i jeho okolí popsané v kapitole </w:t>
      </w:r>
      <w:commentRangeStart w:id="82"/>
      <w:r w:rsidRPr="00280F76">
        <w:t>5.4 Okolí uzlu</w:t>
      </w:r>
      <w:commentRangeEnd w:id="82"/>
      <w:r>
        <w:rPr>
          <w:rStyle w:val="Odkaznakoment"/>
        </w:rPr>
        <w:commentReference w:id="82"/>
      </w:r>
      <w:r>
        <w:t>. Pro každý uzel z okolí je nutné zjistit, jestli už jejich přidání není určeno jiným uzlem b-typu, či b-objektu. Tímto se předejde duplikátům uzlů a linků.</w:t>
      </w:r>
    </w:p>
    <w:p w14:paraId="6984C113" w14:textId="35A35DAB" w:rsidR="00280F76" w:rsidRDefault="00280F76" w:rsidP="000950D0">
      <w:r>
        <w:t xml:space="preserve">Pokud má být uzel sloučen, je nutné porovnat jeho okolí s okolím ekvivalentního uzlu z původního grafu. </w:t>
      </w:r>
      <w:r w:rsidR="00055990">
        <w:t>Pro každý takovýto uzel z okolí je třeba vyhodnotit, zdali se již v grafu nachází. Pokud ano, nesmí být znovu přidán, jelikož by tak mohlo dojít k duplikaci atributů a relací.</w:t>
      </w:r>
    </w:p>
    <w:p w14:paraId="24FC21EC" w14:textId="5FC8B3B4" w:rsidR="000E110B" w:rsidRDefault="005A1A0D" w:rsidP="005B25C0">
      <w:pPr>
        <w:pStyle w:val="Nadpis3"/>
      </w:pPr>
      <w:bookmarkStart w:id="83" w:name="_Toc89548800"/>
      <w:r>
        <w:t>Implementace</w:t>
      </w:r>
      <w:bookmarkEnd w:id="83"/>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0C6F0CA4" w:rsidR="00E41B5C" w:rsidRDefault="009D570C" w:rsidP="00172494">
      <w:pPr>
        <w:pStyle w:val="Odstavecseseznamem"/>
        <w:numPr>
          <w:ilvl w:val="0"/>
          <w:numId w:val="20"/>
        </w:numPr>
      </w:pPr>
      <w:r>
        <w:t>Pro každý uzel</w:t>
      </w:r>
      <w:r w:rsidR="003D5007">
        <w:t xml:space="preserve"> </w:t>
      </w:r>
      <w:r w:rsidR="003D5007" w:rsidRPr="00556768">
        <w:rPr>
          <w:u w:val="single"/>
        </w:rPr>
        <w:t>U</w:t>
      </w:r>
      <w:r>
        <w:t xml:space="preserve"> </w:t>
      </w:r>
      <w:r w:rsidR="00E41B5C">
        <w:t>zjisti, jestli z něj, či do něj vede link typu „</w:t>
      </w:r>
      <w:r w:rsidR="00E41B5C" w:rsidRPr="00556768">
        <w:t>b-</w:t>
      </w:r>
      <w:proofErr w:type="spellStart"/>
      <w:r w:rsidR="00E41B5C" w:rsidRPr="00556768">
        <w:t>subtypeOf</w:t>
      </w:r>
      <w:proofErr w:type="spellEnd"/>
      <w:r w:rsidR="00E41B5C">
        <w:t xml:space="preserve">“. </w:t>
      </w:r>
      <w:r w:rsidR="00762860">
        <w:t>Pokud link b-</w:t>
      </w:r>
      <w:proofErr w:type="spellStart"/>
      <w:r w:rsidR="00762860">
        <w:t>subtypeOf</w:t>
      </w:r>
      <w:proofErr w:type="spellEnd"/>
      <w:r w:rsidR="00762860">
        <w:t xml:space="preserve"> vede pouze do uzlu</w:t>
      </w:r>
      <w:r w:rsidR="00556768">
        <w:t xml:space="preserve"> </w:t>
      </w:r>
      <w:r w:rsidR="00556768">
        <w:rPr>
          <w:u w:val="single"/>
        </w:rPr>
        <w:t>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2CEF7D81"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w:t>
      </w:r>
      <w:r w:rsidR="007761D3">
        <w:t xml:space="preserve"> </w:t>
      </w:r>
      <w:r w:rsidR="007761D3">
        <w:rPr>
          <w:u w:val="single"/>
        </w:rPr>
        <w:t>U</w:t>
      </w:r>
      <w:r w:rsidR="00CD3834">
        <w:t>.</w:t>
      </w:r>
      <w:r w:rsidR="00AD3E54">
        <w:t xml:space="preserve"> Přidej do něj</w:t>
      </w:r>
      <w:r w:rsidR="003257D9">
        <w:t xml:space="preserve"> uzel</w:t>
      </w:r>
      <w:r w:rsidR="00AD3E54">
        <w:t xml:space="preserve"> </w:t>
      </w:r>
      <w:r w:rsidR="007761D3" w:rsidRPr="007761D3">
        <w:rPr>
          <w:u w:val="single"/>
        </w:rPr>
        <w:t>U</w:t>
      </w:r>
      <w:r w:rsidR="00AD3E54">
        <w:t>.</w:t>
      </w:r>
    </w:p>
    <w:p w14:paraId="3B796EA7" w14:textId="5D66A1F7" w:rsidR="00CD3834" w:rsidRDefault="00D44566" w:rsidP="00172494">
      <w:pPr>
        <w:pStyle w:val="Odstavecseseznamem"/>
        <w:numPr>
          <w:ilvl w:val="1"/>
          <w:numId w:val="20"/>
        </w:numPr>
      </w:pPr>
      <w:r>
        <w:t>Vytvoř</w:t>
      </w:r>
      <w:r w:rsidR="000270B4">
        <w:t xml:space="preserve"> pole </w:t>
      </w:r>
      <w:r w:rsidR="00886113">
        <w:t>„</w:t>
      </w:r>
      <w:proofErr w:type="spellStart"/>
      <w:r w:rsidR="00C81B32" w:rsidRPr="00EA50CA">
        <w:rPr>
          <w:u w:val="single"/>
        </w:rPr>
        <w:t>uzly</w:t>
      </w:r>
      <w:r w:rsidR="004F49A0" w:rsidRPr="00EA50CA">
        <w:rPr>
          <w:u w:val="single"/>
        </w:rPr>
        <w:t>Úrovně</w:t>
      </w:r>
      <w:proofErr w:type="spellEnd"/>
      <w:r w:rsidR="00886113">
        <w:t xml:space="preserve">“ </w:t>
      </w:r>
      <w:r w:rsidR="00C81B32">
        <w:t xml:space="preserve">obsahující uzly, které se </w:t>
      </w:r>
      <w:r w:rsidR="004F49A0">
        <w:t>nacházejí v určité úrovni, která se právě prochází.</w:t>
      </w:r>
      <w:r w:rsidR="00AD3E54">
        <w:t xml:space="preserve"> Přidej do něj </w:t>
      </w:r>
      <w:r w:rsidR="003257D9">
        <w:t>uzel</w:t>
      </w:r>
      <w:r w:rsidR="007761D3">
        <w:t xml:space="preserve"> </w:t>
      </w:r>
      <w:r w:rsidR="007761D3" w:rsidRPr="007761D3">
        <w:rPr>
          <w:u w:val="single"/>
        </w:rPr>
        <w:t>U</w:t>
      </w:r>
      <w:r w:rsidR="00AD3E54">
        <w:t>.</w:t>
      </w:r>
    </w:p>
    <w:p w14:paraId="310E1CEC" w14:textId="01E37B70"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číselně od nejvyššího uzlu</w:t>
      </w:r>
      <w:r w:rsidR="0018081C">
        <w:t xml:space="preserve"> </w:t>
      </w:r>
      <w:r w:rsidR="0018081C">
        <w:rPr>
          <w:u w:val="single"/>
        </w:rPr>
        <w:t>U</w:t>
      </w:r>
      <w:r w:rsidR="007B29DE">
        <w:t xml:space="preserve">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proofErr w:type="spellStart"/>
      <w:r w:rsidRPr="00EA50CA">
        <w:rPr>
          <w:u w:val="single"/>
        </w:rPr>
        <w:t>uzlyÚrovně</w:t>
      </w:r>
      <w:proofErr w:type="spellEnd"/>
      <w:r>
        <w:t>“ nerovná nule, prováděj následující:</w:t>
      </w:r>
    </w:p>
    <w:p w14:paraId="5C24F9E0" w14:textId="5BED511E" w:rsidR="00D848C1" w:rsidRDefault="000227EA" w:rsidP="00172494">
      <w:pPr>
        <w:pStyle w:val="Odstavecseseznamem"/>
        <w:numPr>
          <w:ilvl w:val="2"/>
          <w:numId w:val="20"/>
        </w:numPr>
      </w:pPr>
      <w:r>
        <w:t>Vytvoř pole „</w:t>
      </w:r>
      <w:proofErr w:type="spellStart"/>
      <w:r w:rsidRPr="00EA50CA">
        <w:rPr>
          <w:u w:val="single"/>
        </w:rPr>
        <w:t>budoucíÚroveň</w:t>
      </w:r>
      <w:proofErr w:type="spellEnd"/>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proofErr w:type="spellStart"/>
      <w:r w:rsidR="00C94C6A" w:rsidRPr="00EA50CA">
        <w:rPr>
          <w:u w:val="single"/>
        </w:rPr>
        <w:t>uzlyÚrovně</w:t>
      </w:r>
      <w:proofErr w:type="spellEnd"/>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w:t>
      </w:r>
      <w:proofErr w:type="spellStart"/>
      <w:r w:rsidR="00EA2DA0">
        <w:t>subtypeOf</w:t>
      </w:r>
      <w:proofErr w:type="spellEnd"/>
      <w:r w:rsidR="00EA2DA0">
        <w:t>“</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w:t>
      </w:r>
      <w:proofErr w:type="spellStart"/>
      <w:r>
        <w:t>subtypeOf</w:t>
      </w:r>
      <w:proofErr w:type="spellEnd"/>
      <w:r>
        <w:t>“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proofErr w:type="spellStart"/>
      <w:r w:rsidRPr="00EA50CA">
        <w:rPr>
          <w:u w:val="single"/>
        </w:rPr>
        <w:t>budoucíÚroveň</w:t>
      </w:r>
      <w:proofErr w:type="spellEnd"/>
      <w:r>
        <w:t>“</w:t>
      </w:r>
    </w:p>
    <w:p w14:paraId="66AACAE1" w14:textId="0B48C7C5" w:rsidR="00235BF9" w:rsidRDefault="00103726" w:rsidP="00172494">
      <w:pPr>
        <w:pStyle w:val="Odstavecseseznamem"/>
        <w:numPr>
          <w:ilvl w:val="4"/>
          <w:numId w:val="20"/>
        </w:numPr>
      </w:pPr>
      <w:r>
        <w:lastRenderedPageBreak/>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proofErr w:type="spellStart"/>
      <w:r w:rsidRPr="00EA50CA">
        <w:rPr>
          <w:u w:val="single"/>
        </w:rPr>
        <w:t>uzlyÚrovně</w:t>
      </w:r>
      <w:proofErr w:type="spellEnd"/>
      <w:r>
        <w:t>“ polem „</w:t>
      </w:r>
      <w:proofErr w:type="spellStart"/>
      <w:r w:rsidRPr="00EA50CA">
        <w:rPr>
          <w:u w:val="single"/>
        </w:rPr>
        <w:t>budoucíÚroveň</w:t>
      </w:r>
      <w:proofErr w:type="spellEnd"/>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1D7EAC8A" w14:textId="2F874ABF" w:rsidR="0096577B" w:rsidRDefault="002F0CF2" w:rsidP="00A60F4F">
      <w:r>
        <w:t xml:space="preserve">Následujícím krokem je určení uzlů </w:t>
      </w:r>
      <w:r w:rsidR="00826D8F">
        <w:t>typů</w:t>
      </w:r>
      <w:r>
        <w:t xml:space="preserve"> k odstranění:</w:t>
      </w:r>
    </w:p>
    <w:p w14:paraId="42222FCD" w14:textId="551F1EEE" w:rsidR="004F5B2D" w:rsidRDefault="004B5272" w:rsidP="00172494">
      <w:pPr>
        <w:pStyle w:val="Odstavecseseznamem"/>
        <w:numPr>
          <w:ilvl w:val="0"/>
          <w:numId w:val="26"/>
        </w:numPr>
      </w:pPr>
      <w:r>
        <w:t>Pro každý uzel</w:t>
      </w:r>
      <w:r w:rsidR="00BA0208">
        <w:t xml:space="preserve"> </w:t>
      </w:r>
      <w:r w:rsidR="00BA0208">
        <w:rPr>
          <w:u w:val="single"/>
        </w:rPr>
        <w:t>U</w:t>
      </w:r>
      <w:r>
        <w:t xml:space="preserve"> z hierarchie </w:t>
      </w:r>
      <w:r w:rsidR="00826D8F">
        <w:t>typů</w:t>
      </w:r>
      <w:r>
        <w:t xml:space="preserve"> proveď následující:</w:t>
      </w:r>
    </w:p>
    <w:p w14:paraId="33B074AE" w14:textId="61E1A6C1" w:rsidR="004B5272" w:rsidRDefault="004B5272" w:rsidP="00172494">
      <w:pPr>
        <w:pStyle w:val="Odstavecseseznamem"/>
        <w:numPr>
          <w:ilvl w:val="1"/>
          <w:numId w:val="26"/>
        </w:numPr>
      </w:pPr>
      <w:r>
        <w:t>Pokud je uzel</w:t>
      </w:r>
      <w:r w:rsidR="00BA0208">
        <w:t xml:space="preserve"> </w:t>
      </w:r>
      <w:r w:rsidR="00BA0208">
        <w:rPr>
          <w:u w:val="single"/>
        </w:rPr>
        <w:t>U</w:t>
      </w:r>
      <w:r>
        <w:t xml:space="preserve"> nalezen v původním grafu, ulož do jeho proměnné „</w:t>
      </w:r>
      <w:r>
        <w:rPr>
          <w:u w:val="single"/>
        </w:rPr>
        <w:t>kandidát</w:t>
      </w:r>
      <w:r>
        <w:t>“ hodnotu „</w:t>
      </w:r>
      <w:proofErr w:type="spellStart"/>
      <w:r w:rsidRPr="004B5272">
        <w:rPr>
          <w:u w:val="single"/>
        </w:rPr>
        <w:t>false</w:t>
      </w:r>
      <w:proofErr w:type="spellEnd"/>
      <w:r>
        <w:t>“</w:t>
      </w:r>
    </w:p>
    <w:p w14:paraId="0F4B821C" w14:textId="782FEAFE" w:rsidR="004B5272" w:rsidRDefault="004B5272" w:rsidP="00172494">
      <w:pPr>
        <w:pStyle w:val="Odstavecseseznamem"/>
        <w:numPr>
          <w:ilvl w:val="1"/>
          <w:numId w:val="26"/>
        </w:numPr>
      </w:pPr>
      <w:r>
        <w:t>Pokud je uzel</w:t>
      </w:r>
      <w:r w:rsidR="00BA0208">
        <w:t xml:space="preserve"> </w:t>
      </w:r>
      <w:r w:rsidR="00BA0208">
        <w:rPr>
          <w:u w:val="single"/>
        </w:rPr>
        <w:t>U</w:t>
      </w:r>
      <w:r>
        <w:t xml:space="preserve"> instancí, nebo má sám instance,</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22ABF6F0" w14:textId="60E32CBA" w:rsidR="004B5272" w:rsidRDefault="004B5272" w:rsidP="00172494">
      <w:pPr>
        <w:pStyle w:val="Odstavecseseznamem"/>
        <w:numPr>
          <w:ilvl w:val="1"/>
          <w:numId w:val="26"/>
        </w:numPr>
      </w:pPr>
      <w:r>
        <w:t>Pokud uzel</w:t>
      </w:r>
      <w:r w:rsidR="00BA0208">
        <w:t xml:space="preserve"> </w:t>
      </w:r>
      <w:r w:rsidR="00BA0208">
        <w:rPr>
          <w:u w:val="single"/>
        </w:rPr>
        <w:t>U</w:t>
      </w:r>
      <w:r>
        <w:t xml:space="preserve">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w:t>
      </w:r>
      <w:proofErr w:type="spellStart"/>
      <w:r w:rsidRPr="004B5272">
        <w:rPr>
          <w:u w:val="single"/>
        </w:rPr>
        <w:t>true</w:t>
      </w:r>
      <w:proofErr w:type="spellEnd"/>
      <w:r w:rsidRPr="004B5272">
        <w:rPr>
          <w:u w:val="single"/>
        </w:rPr>
        <w:t>“</w:t>
      </w:r>
    </w:p>
    <w:p w14:paraId="07DA438C" w14:textId="6BCD3C44" w:rsidR="00916FAF" w:rsidRDefault="00916FAF" w:rsidP="00916FAF">
      <w:r>
        <w:t xml:space="preserve">Následuje algoritmus vyhodnocující počet závislých </w:t>
      </w:r>
      <w:r w:rsidR="00826D8F">
        <w:t>podtypů</w:t>
      </w:r>
      <w:r>
        <w:t>:</w:t>
      </w:r>
    </w:p>
    <w:p w14:paraId="469704FB" w14:textId="22E33669" w:rsidR="00916FAF" w:rsidRDefault="00916FAF" w:rsidP="00172494">
      <w:pPr>
        <w:pStyle w:val="Odstavecseseznamem"/>
        <w:numPr>
          <w:ilvl w:val="0"/>
          <w:numId w:val="27"/>
        </w:numPr>
      </w:pPr>
      <w:r>
        <w:t xml:space="preserve">Pro každou cestu každého nejnižšího uzlu </w:t>
      </w:r>
      <w:r w:rsidR="00CF2A86" w:rsidRPr="00CF2A86">
        <w:rPr>
          <w:u w:val="single"/>
        </w:rPr>
        <w:t>U</w:t>
      </w:r>
      <w:r w:rsidR="00CF2A86">
        <w:t xml:space="preserve"> </w:t>
      </w:r>
      <w:r w:rsidRPr="00CF2A86">
        <w:t>procházej</w:t>
      </w:r>
      <w:r>
        <w:t xml:space="preserve"> od nejnižší</w:t>
      </w:r>
      <w:r w:rsidR="00826D8F">
        <w:t xml:space="preserve">ho typu </w:t>
      </w:r>
      <w:r>
        <w:t>po nejvyšší:</w:t>
      </w:r>
    </w:p>
    <w:p w14:paraId="6C59DF94" w14:textId="1A645C5E" w:rsidR="00916FAF" w:rsidRDefault="00916FAF" w:rsidP="00172494">
      <w:pPr>
        <w:pStyle w:val="Odstavecseseznamem"/>
        <w:numPr>
          <w:ilvl w:val="1"/>
          <w:numId w:val="27"/>
        </w:numPr>
      </w:pPr>
      <w:r>
        <w:t>Pokud má uzel</w:t>
      </w:r>
      <w:r w:rsidR="00CF2A86">
        <w:t xml:space="preserve"> </w:t>
      </w:r>
      <w:r w:rsidR="00CF2A86">
        <w:rPr>
          <w:u w:val="single"/>
        </w:rPr>
        <w:t>U</w:t>
      </w:r>
      <w:r>
        <w:t xml:space="preserve"> po cestě</w:t>
      </w:r>
      <w:r w:rsidR="0055364B">
        <w:t xml:space="preserve"> „</w:t>
      </w:r>
      <w:proofErr w:type="spellStart"/>
      <w:r w:rsidR="0055364B" w:rsidRPr="0055364B">
        <w:rPr>
          <w:u w:val="single"/>
        </w:rPr>
        <w:t>uzelCesty</w:t>
      </w:r>
      <w:proofErr w:type="spellEnd"/>
      <w:r w:rsidR="0055364B">
        <w:rPr>
          <w:u w:val="single"/>
        </w:rPr>
        <w:t>“</w:t>
      </w:r>
      <w:r>
        <w:t xml:space="preserve"> hodnotu </w:t>
      </w:r>
      <w:r>
        <w:rPr>
          <w:u w:val="single"/>
        </w:rPr>
        <w:t xml:space="preserve">kandidát </w:t>
      </w:r>
      <w:r>
        <w:t xml:space="preserve">= </w:t>
      </w:r>
      <w:proofErr w:type="spellStart"/>
      <w:r>
        <w:rPr>
          <w:u w:val="single"/>
        </w:rPr>
        <w:t>true</w:t>
      </w:r>
      <w:proofErr w:type="spellEnd"/>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proofErr w:type="spellStart"/>
      <w:r w:rsidR="0055364B" w:rsidRPr="0055364B">
        <w:rPr>
          <w:u w:val="single"/>
        </w:rPr>
        <w:t>uzelCesty</w:t>
      </w:r>
      <w:proofErr w:type="spellEnd"/>
      <w:r w:rsidR="0055364B">
        <w:t xml:space="preserve"> zkontroluj hodnotu </w:t>
      </w:r>
      <w:r w:rsidR="0055364B" w:rsidRPr="0055364B">
        <w:rPr>
          <w:u w:val="single"/>
        </w:rPr>
        <w:t>kandidát</w:t>
      </w:r>
      <w:r w:rsidR="0055364B">
        <w:t xml:space="preserve">. Pokud je </w:t>
      </w:r>
      <w:proofErr w:type="spellStart"/>
      <w:r w:rsidR="0055364B" w:rsidRPr="0055364B">
        <w:rPr>
          <w:u w:val="single"/>
        </w:rPr>
        <w:t>true</w:t>
      </w:r>
      <w:proofErr w:type="spellEnd"/>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proofErr w:type="spellStart"/>
      <w:r w:rsidR="0055364B" w:rsidRPr="0055364B">
        <w:rPr>
          <w:u w:val="single"/>
        </w:rPr>
        <w:t>uzelCesty</w:t>
      </w:r>
      <w:proofErr w:type="spellEnd"/>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w:t>
      </w:r>
      <w:proofErr w:type="spellStart"/>
      <w:r>
        <w:t>subtypeOf</w:t>
      </w:r>
      <w:proofErr w:type="spellEnd"/>
      <w:r>
        <w:t>,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w:t>
      </w:r>
      <w:proofErr w:type="spellStart"/>
      <w:r w:rsidRPr="00C776A7">
        <w:rPr>
          <w:u w:val="single"/>
        </w:rPr>
        <w:t>odstraňovanýUzel</w:t>
      </w:r>
      <w:proofErr w:type="spellEnd"/>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lastRenderedPageBreak/>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proofErr w:type="spellStart"/>
      <w:r w:rsidRPr="00C776A7">
        <w:rPr>
          <w:u w:val="single"/>
        </w:rPr>
        <w:t>odstraňovanýUzel</w:t>
      </w:r>
      <w:proofErr w:type="spellEnd"/>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proofErr w:type="spellStart"/>
      <w:r w:rsidR="00C776A7" w:rsidRPr="00C776A7">
        <w:rPr>
          <w:u w:val="single"/>
        </w:rPr>
        <w:t>odstraňovanýUzel</w:t>
      </w:r>
      <w:proofErr w:type="spellEnd"/>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proofErr w:type="spellStart"/>
      <w:r w:rsidRPr="006B14DE">
        <w:rPr>
          <w:u w:val="single"/>
        </w:rPr>
        <w:t>dočasnéOkolí</w:t>
      </w:r>
      <w:proofErr w:type="spellEnd"/>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proofErr w:type="spellStart"/>
      <w:r w:rsidRPr="006B14DE">
        <w:rPr>
          <w:u w:val="single"/>
        </w:rPr>
        <w:t>dočasnéOkolí</w:t>
      </w:r>
      <w:proofErr w:type="spellEnd"/>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proofErr w:type="spellStart"/>
      <w:r>
        <w:rPr>
          <w:u w:val="single"/>
        </w:rPr>
        <w:t>dočasnýGraf</w:t>
      </w:r>
      <w:proofErr w:type="spellEnd"/>
      <w:r>
        <w:t>.</w:t>
      </w:r>
    </w:p>
    <w:p w14:paraId="76504088" w14:textId="442917E3" w:rsidR="006B14DE" w:rsidRDefault="006B14DE" w:rsidP="00172494">
      <w:pPr>
        <w:pStyle w:val="Odstavecseseznamem"/>
        <w:numPr>
          <w:ilvl w:val="1"/>
          <w:numId w:val="28"/>
        </w:numPr>
      </w:pPr>
      <w:r>
        <w:t xml:space="preserve">Přeindexuj </w:t>
      </w:r>
      <w:proofErr w:type="spellStart"/>
      <w:r w:rsidR="00042251">
        <w:rPr>
          <w:u w:val="single"/>
        </w:rPr>
        <w:t>dočasnýGraf</w:t>
      </w:r>
      <w:proofErr w:type="spellEnd"/>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proofErr w:type="spellStart"/>
      <w:r w:rsidRPr="00C776A7">
        <w:rPr>
          <w:u w:val="single"/>
        </w:rPr>
        <w:t>odstraňovanýUzel</w:t>
      </w:r>
      <w:proofErr w:type="spellEnd"/>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proofErr w:type="spellStart"/>
      <w:r>
        <w:rPr>
          <w:u w:val="single"/>
        </w:rPr>
        <w:t>dočasnýGraf</w:t>
      </w:r>
      <w:proofErr w:type="spellEnd"/>
      <w:r>
        <w:t xml:space="preserve"> do původního grafu.</w:t>
      </w:r>
    </w:p>
    <w:p w14:paraId="1D3344D8" w14:textId="61A6612B" w:rsidR="00042251" w:rsidRDefault="00042251" w:rsidP="00172494">
      <w:pPr>
        <w:pStyle w:val="Odstavecseseznamem"/>
        <w:numPr>
          <w:ilvl w:val="0"/>
          <w:numId w:val="28"/>
        </w:numPr>
      </w:pPr>
      <w:r>
        <w:t xml:space="preserve">Odstraň uzel </w:t>
      </w:r>
      <w:proofErr w:type="spellStart"/>
      <w:r w:rsidRPr="00C776A7">
        <w:rPr>
          <w:u w:val="single"/>
        </w:rPr>
        <w:t>odstraňovanýUzel</w:t>
      </w:r>
      <w:proofErr w:type="spellEnd"/>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B90293C">
            <wp:extent cx="4533900" cy="3321461"/>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5796" cy="3330176"/>
                    </a:xfrm>
                    <a:prstGeom prst="rect">
                      <a:avLst/>
                    </a:prstGeom>
                  </pic:spPr>
                </pic:pic>
              </a:graphicData>
            </a:graphic>
          </wp:inline>
        </w:drawing>
      </w:r>
    </w:p>
    <w:p w14:paraId="4CEAA519" w14:textId="5D52BFD3"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6EDD4BF7" w:rsidR="007F0314" w:rsidRDefault="002E7009" w:rsidP="007F0314">
      <w:r>
        <w:rPr>
          <w:lang w:val="en-US"/>
        </w:rPr>
        <w:lastRenderedPageBreak/>
        <w:t xml:space="preserve">Je </w:t>
      </w:r>
      <w:proofErr w:type="spellStart"/>
      <w:r>
        <w:rPr>
          <w:lang w:val="en-US"/>
        </w:rPr>
        <w:t>nutné</w:t>
      </w:r>
      <w:proofErr w:type="spellEnd"/>
      <w:r>
        <w:rPr>
          <w:lang w:val="en-US"/>
        </w:rPr>
        <w:t xml:space="preserve">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33DB0BC5" w14:textId="77777777" w:rsidR="004940FE" w:rsidRDefault="004940FE" w:rsidP="007F0314"/>
    <w:p w14:paraId="3AB82A82" w14:textId="58B85D2A" w:rsidR="004940FE" w:rsidRDefault="004940FE" w:rsidP="007F0314">
      <w:r>
        <w:t>Algoritmus vyhledávání redundantních cest probíhá následovně:</w:t>
      </w:r>
    </w:p>
    <w:p w14:paraId="3DBA71BF" w14:textId="3168D184" w:rsidR="004940FE" w:rsidRDefault="004940FE" w:rsidP="004940FE">
      <w:pPr>
        <w:pStyle w:val="Odstavecseseznamem"/>
        <w:numPr>
          <w:ilvl w:val="0"/>
          <w:numId w:val="47"/>
        </w:numPr>
      </w:pPr>
      <w:r>
        <w:t>Vytvoř pole všech cest „</w:t>
      </w:r>
      <w:proofErr w:type="spellStart"/>
      <w:r w:rsidRPr="004940FE">
        <w:rPr>
          <w:u w:val="single"/>
        </w:rPr>
        <w:t>všechnyCesty</w:t>
      </w:r>
      <w:proofErr w:type="spellEnd"/>
      <w:r>
        <w:t>“.</w:t>
      </w:r>
    </w:p>
    <w:p w14:paraId="2A7A3469" w14:textId="0C05021F" w:rsidR="00307729" w:rsidRDefault="00307729" w:rsidP="00307729">
      <w:pPr>
        <w:pStyle w:val="Odstavecseseznamem"/>
        <w:numPr>
          <w:ilvl w:val="0"/>
          <w:numId w:val="47"/>
        </w:numPr>
      </w:pPr>
      <w:r>
        <w:t xml:space="preserve">Dokud není pole </w:t>
      </w:r>
      <w:proofErr w:type="spellStart"/>
      <w:r w:rsidRPr="00870CCB">
        <w:rPr>
          <w:u w:val="single"/>
        </w:rPr>
        <w:t>všechnyCesty</w:t>
      </w:r>
      <w:proofErr w:type="spellEnd"/>
      <w:r>
        <w:t xml:space="preserve"> prázdné, prováděj následující:</w:t>
      </w:r>
    </w:p>
    <w:p w14:paraId="7F4C0806" w14:textId="4B18E382" w:rsidR="004940FE" w:rsidRDefault="004940FE" w:rsidP="00307729">
      <w:pPr>
        <w:pStyle w:val="Odstavecseseznamem"/>
        <w:numPr>
          <w:ilvl w:val="1"/>
          <w:numId w:val="47"/>
        </w:numPr>
      </w:pPr>
      <w:r>
        <w:t>Najdi nejdelší cestu</w:t>
      </w:r>
      <w:r w:rsidR="00307729">
        <w:t xml:space="preserve"> „</w:t>
      </w:r>
      <w:proofErr w:type="spellStart"/>
      <w:r w:rsidR="00307729" w:rsidRPr="00870CCB">
        <w:rPr>
          <w:u w:val="single"/>
        </w:rPr>
        <w:t>nejCesta</w:t>
      </w:r>
      <w:proofErr w:type="spellEnd"/>
      <w:r w:rsidR="00307729">
        <w:t>“ a odstraň ji z pole všech cest.</w:t>
      </w:r>
    </w:p>
    <w:p w14:paraId="17D715B7" w14:textId="7F5E11FF" w:rsidR="00307729" w:rsidRDefault="00307729" w:rsidP="00307729">
      <w:pPr>
        <w:pStyle w:val="Odstavecseseznamem"/>
        <w:numPr>
          <w:ilvl w:val="1"/>
          <w:numId w:val="47"/>
        </w:numPr>
      </w:pPr>
      <w:r>
        <w:t>Vytvoř pole „</w:t>
      </w:r>
      <w:proofErr w:type="spellStart"/>
      <w:r w:rsidRPr="00870CCB">
        <w:rPr>
          <w:u w:val="single"/>
        </w:rPr>
        <w:t>keSmazání</w:t>
      </w:r>
      <w:proofErr w:type="spellEnd"/>
      <w:r>
        <w:t xml:space="preserve">“ a nahraj do něj pole </w:t>
      </w:r>
      <w:proofErr w:type="spellStart"/>
      <w:r w:rsidRPr="00870CCB">
        <w:rPr>
          <w:u w:val="single"/>
        </w:rPr>
        <w:t>všechnyCesty</w:t>
      </w:r>
      <w:proofErr w:type="spellEnd"/>
      <w:r>
        <w:t>.</w:t>
      </w:r>
    </w:p>
    <w:p w14:paraId="56E56197" w14:textId="4881F86A" w:rsidR="00307729" w:rsidRDefault="00307729" w:rsidP="00307729">
      <w:pPr>
        <w:pStyle w:val="Odstavecseseznamem"/>
        <w:numPr>
          <w:ilvl w:val="1"/>
          <w:numId w:val="47"/>
        </w:numPr>
      </w:pPr>
      <w:r>
        <w:t>Proveď cyklus s </w:t>
      </w:r>
      <w:proofErr w:type="spellStart"/>
      <w:r>
        <w:t>iterátorem</w:t>
      </w:r>
      <w:proofErr w:type="spellEnd"/>
      <w:r>
        <w:t xml:space="preserve"> „</w:t>
      </w:r>
      <w:r w:rsidRPr="00870CCB">
        <w:rPr>
          <w:u w:val="single"/>
        </w:rPr>
        <w:t>i</w:t>
      </w:r>
      <w:r>
        <w:t xml:space="preserve">“ od 0 do délky </w:t>
      </w:r>
      <w:proofErr w:type="spellStart"/>
      <w:r w:rsidRPr="00870CCB">
        <w:rPr>
          <w:u w:val="single"/>
        </w:rPr>
        <w:t>nejCesta</w:t>
      </w:r>
      <w:proofErr w:type="spellEnd"/>
      <w:r>
        <w:t>:</w:t>
      </w:r>
    </w:p>
    <w:p w14:paraId="13CC096D" w14:textId="25172F2B" w:rsidR="00307729" w:rsidRDefault="00307729" w:rsidP="00307729">
      <w:pPr>
        <w:pStyle w:val="Odstavecseseznamem"/>
        <w:numPr>
          <w:ilvl w:val="2"/>
          <w:numId w:val="47"/>
        </w:numPr>
      </w:pPr>
      <w:r>
        <w:t xml:space="preserve">Pro každou </w:t>
      </w:r>
      <w:r w:rsidRPr="00870CCB">
        <w:t>cestu</w:t>
      </w:r>
      <w:r>
        <w:t xml:space="preserve"> v poli </w:t>
      </w:r>
      <w:proofErr w:type="spellStart"/>
      <w:r w:rsidRPr="00870CCB">
        <w:rPr>
          <w:u w:val="single"/>
        </w:rPr>
        <w:t>keSmazání</w:t>
      </w:r>
      <w:proofErr w:type="spellEnd"/>
      <w:r>
        <w:t xml:space="preserve"> proveď následující:</w:t>
      </w:r>
    </w:p>
    <w:p w14:paraId="36D806B2" w14:textId="5FF1B596" w:rsidR="00870CCB" w:rsidRDefault="00307729" w:rsidP="00870CCB">
      <w:pPr>
        <w:pStyle w:val="Odstavecseseznamem"/>
        <w:numPr>
          <w:ilvl w:val="3"/>
          <w:numId w:val="47"/>
        </w:numPr>
      </w:pPr>
      <w:r>
        <w:t xml:space="preserve">Pokud je délka </w:t>
      </w:r>
      <w:r w:rsidRPr="00870CCB">
        <w:t>cesty</w:t>
      </w:r>
      <w:r>
        <w:t xml:space="preserve"> o jednu kratší, než </w:t>
      </w:r>
      <w:r w:rsidR="00870CCB">
        <w:rPr>
          <w:u w:val="single"/>
        </w:rPr>
        <w:t>i</w:t>
      </w:r>
      <w:r w:rsidR="00870CCB">
        <w:t xml:space="preserve">, odstraň ji z modelu, i ze seznamů </w:t>
      </w:r>
      <w:proofErr w:type="spellStart"/>
      <w:r w:rsidR="00870CCB" w:rsidRPr="00870CCB">
        <w:rPr>
          <w:u w:val="single"/>
        </w:rPr>
        <w:t>keSmazání</w:t>
      </w:r>
      <w:proofErr w:type="spellEnd"/>
      <w:r w:rsidR="00870CCB">
        <w:t xml:space="preserve"> a </w:t>
      </w:r>
      <w:proofErr w:type="spellStart"/>
      <w:r w:rsidR="00870CCB" w:rsidRPr="00870CCB">
        <w:rPr>
          <w:u w:val="single"/>
        </w:rPr>
        <w:t>všechnyCesty</w:t>
      </w:r>
      <w:proofErr w:type="spellEnd"/>
      <w:r w:rsidR="00870CCB">
        <w:t>.</w:t>
      </w:r>
    </w:p>
    <w:p w14:paraId="56D02C55" w14:textId="749005E4" w:rsidR="00870CCB" w:rsidRDefault="00870CCB" w:rsidP="00870CCB">
      <w:pPr>
        <w:pStyle w:val="Odstavecseseznamem"/>
        <w:numPr>
          <w:ilvl w:val="3"/>
          <w:numId w:val="47"/>
        </w:numPr>
      </w:pPr>
      <w:r>
        <w:t xml:space="preserve">Pokud délka není o jednu kratší a uzel na pozici </w:t>
      </w:r>
      <w:r w:rsidRPr="00870CCB">
        <w:rPr>
          <w:u w:val="single"/>
        </w:rPr>
        <w:t>i</w:t>
      </w:r>
      <w:r>
        <w:t xml:space="preserve"> v </w:t>
      </w:r>
      <w:r w:rsidRPr="00870CCB">
        <w:t>cestě</w:t>
      </w:r>
      <w:r>
        <w:t xml:space="preserve"> se nerovná uzlu na pozici </w:t>
      </w:r>
      <w:r w:rsidRPr="00870CCB">
        <w:rPr>
          <w:u w:val="single"/>
        </w:rPr>
        <w:t>i</w:t>
      </w:r>
      <w:r>
        <w:t xml:space="preserve"> v cestě </w:t>
      </w:r>
      <w:proofErr w:type="spellStart"/>
      <w:r w:rsidRPr="00870CCB">
        <w:rPr>
          <w:u w:val="single"/>
        </w:rPr>
        <w:t>nejCesta</w:t>
      </w:r>
      <w:proofErr w:type="spellEnd"/>
      <w:r>
        <w:t xml:space="preserve">, odstraň cestu z pole </w:t>
      </w:r>
      <w:proofErr w:type="spellStart"/>
      <w:r w:rsidRPr="00870CCB">
        <w:rPr>
          <w:u w:val="single"/>
        </w:rPr>
        <w:t>keSmazání</w:t>
      </w:r>
      <w:proofErr w:type="spellEnd"/>
      <w:r>
        <w:t>.</w:t>
      </w:r>
    </w:p>
    <w:p w14:paraId="5F5F3B88" w14:textId="77777777" w:rsidR="001352A2" w:rsidRDefault="00870CCB" w:rsidP="00870CCB">
      <w:r>
        <w:t>Pro výše uvedený příklad to znamená</w:t>
      </w:r>
      <w:r w:rsidR="001352A2">
        <w:t xml:space="preserve"> následující:</w:t>
      </w:r>
    </w:p>
    <w:p w14:paraId="66A188FA" w14:textId="6264A10C" w:rsidR="00870CCB" w:rsidRDefault="001352A2" w:rsidP="001352A2">
      <w:pPr>
        <w:pStyle w:val="Odstavecseseznamem"/>
        <w:numPr>
          <w:ilvl w:val="0"/>
          <w:numId w:val="48"/>
        </w:numPr>
        <w:rPr>
          <w:lang w:val="en-US"/>
        </w:rPr>
      </w:pPr>
      <w:r>
        <w:t>Nejdříve se</w:t>
      </w:r>
      <w:r w:rsidR="00870CCB">
        <w:t xml:space="preserve"> vybere cesta </w:t>
      </w:r>
      <w:r w:rsidR="00870CCB" w:rsidRPr="001352A2">
        <w:rPr>
          <w:lang w:val="en-US"/>
        </w:rPr>
        <w:t>[</w:t>
      </w:r>
      <w:r w:rsidR="00870CCB">
        <w:t>1,2,3</w:t>
      </w:r>
      <w:r w:rsidR="00870CCB" w:rsidRPr="001352A2">
        <w:rPr>
          <w:lang w:val="en-US"/>
        </w:rPr>
        <w:t>].</w:t>
      </w:r>
    </w:p>
    <w:p w14:paraId="7A9F24DA" w14:textId="759DCBCC" w:rsidR="001352A2" w:rsidRPr="001352A2" w:rsidRDefault="001352A2" w:rsidP="001352A2">
      <w:pPr>
        <w:pStyle w:val="Odstavecseseznamem"/>
        <w:numPr>
          <w:ilvl w:val="0"/>
          <w:numId w:val="48"/>
        </w:numPr>
        <w:rPr>
          <w:lang w:val="en-US"/>
        </w:rPr>
      </w:pPr>
      <w:proofErr w:type="spellStart"/>
      <w:r>
        <w:rPr>
          <w:lang w:val="en-US"/>
        </w:rPr>
        <w:t>Cesty</w:t>
      </w:r>
      <w:proofErr w:type="spellEnd"/>
      <w:r>
        <w:rPr>
          <w:lang w:val="en-US"/>
        </w:rPr>
        <w:t xml:space="preserve"> [A] a [</w:t>
      </w:r>
      <w:proofErr w:type="gramStart"/>
      <w:r>
        <w:t>A,B</w:t>
      </w:r>
      <w:proofErr w:type="gramEnd"/>
      <w:r>
        <w:rPr>
          <w:lang w:val="en-US"/>
        </w:rPr>
        <w:t>] se</w:t>
      </w:r>
      <w:r>
        <w:t xml:space="preserve"> již v prvním uzlu A nerovnají uzlu 1 a jsou z porovnávání vyřazeny, ostatní cesty mají jako první uzel 1 a zůstávají.</w:t>
      </w:r>
    </w:p>
    <w:p w14:paraId="41A04998" w14:textId="75E56BD0" w:rsidR="001352A2" w:rsidRPr="001352A2" w:rsidRDefault="001352A2" w:rsidP="001352A2">
      <w:pPr>
        <w:pStyle w:val="Odstavecseseznamem"/>
        <w:numPr>
          <w:ilvl w:val="0"/>
          <w:numId w:val="48"/>
        </w:numPr>
        <w:rPr>
          <w:lang w:val="en-US"/>
        </w:rPr>
      </w:pPr>
      <w:r>
        <w:t xml:space="preserve">V druhém cyklu se porovnává uzel 2 a zároveň se kontroluje, jestli nějaká z cest není kratší než 2 (jelikož se jedná o druhý cyklus). Cesta pouze s uzlem 1 je kratší a je smazána. Cesta </w:t>
      </w:r>
      <w:r>
        <w:rPr>
          <w:lang w:val="en-US"/>
        </w:rPr>
        <w:t>[1,4]</w:t>
      </w:r>
      <w:r>
        <w:t xml:space="preserve"> má na druhém místě 4 a dále se neporovnává. Ostatní cesty pokračují.</w:t>
      </w:r>
    </w:p>
    <w:p w14:paraId="027E9473" w14:textId="5574778A" w:rsidR="000950D0" w:rsidRPr="000950D0" w:rsidRDefault="001352A2" w:rsidP="000950D0">
      <w:pPr>
        <w:pStyle w:val="Odstavecseseznamem"/>
        <w:numPr>
          <w:ilvl w:val="0"/>
          <w:numId w:val="48"/>
        </w:numPr>
        <w:rPr>
          <w:lang w:val="en-US"/>
        </w:rPr>
      </w:pPr>
      <w:r>
        <w:t xml:space="preserve">Ve třetím cyklu se porovnává cesta </w:t>
      </w:r>
      <w:r>
        <w:rPr>
          <w:lang w:val="en-US"/>
        </w:rPr>
        <w:t xml:space="preserve">[1,2]. Cesta je </w:t>
      </w:r>
      <w:r>
        <w:t xml:space="preserve">kratší než </w:t>
      </w:r>
      <w:r w:rsidR="000950D0">
        <w:t>3 a bude smazána.</w:t>
      </w:r>
    </w:p>
    <w:p w14:paraId="701ABB7A" w14:textId="41EB2C9B" w:rsidR="000950D0" w:rsidRPr="000950D0" w:rsidRDefault="000950D0" w:rsidP="000950D0">
      <w:r>
        <w:t xml:space="preserve">Cyklus dále probíhá pro všechny ostatní cesty, které nebyly smazány. Takto se například odstraní cesta </w:t>
      </w:r>
      <w:r>
        <w:rPr>
          <w:lang w:val="en-US"/>
        </w:rPr>
        <w:t>[A].</w:t>
      </w:r>
    </w:p>
    <w:p w14:paraId="050A363E" w14:textId="6D66E76F" w:rsidR="00267878" w:rsidRDefault="00267878" w:rsidP="00692B75">
      <w:pPr>
        <w:pStyle w:val="Nadpis1"/>
      </w:pPr>
      <w:bookmarkStart w:id="84" w:name="_Toc89548801"/>
      <w:r>
        <w:t xml:space="preserve">Implementace </w:t>
      </w:r>
      <w:r w:rsidR="00315F15">
        <w:t>uživatelského rozhraní</w:t>
      </w:r>
      <w:bookmarkEnd w:id="84"/>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350770"/>
                    </a:xfrm>
                    <a:prstGeom prst="rect">
                      <a:avLst/>
                    </a:prstGeom>
                  </pic:spPr>
                </pic:pic>
              </a:graphicData>
            </a:graphic>
          </wp:inline>
        </w:drawing>
      </w:r>
    </w:p>
    <w:p w14:paraId="2148F15B" w14:textId="1282CAC9" w:rsidR="00EF5CC3" w:rsidRDefault="007E41BE" w:rsidP="0018653A">
      <w:r>
        <w:lastRenderedPageBreak/>
        <w:t xml:space="preserve">Grafické prostředí reflektuje původní PURO </w:t>
      </w:r>
      <w:proofErr w:type="spellStart"/>
      <w:r>
        <w:t>Modeler</w:t>
      </w:r>
      <w:proofErr w:type="spellEnd"/>
      <w:r>
        <w:t xml:space="preserve"> ve snaze o jeho </w:t>
      </w:r>
      <w:proofErr w:type="spellStart"/>
      <w:r>
        <w:t>reimplementaci</w:t>
      </w:r>
      <w:proofErr w:type="spellEnd"/>
      <w:r>
        <w:t xml:space="preserve">. </w:t>
      </w:r>
      <w:r w:rsidR="00EF5CC3">
        <w:t xml:space="preserve">Důvodem vytvoření nové aplikace je přehlednější a jednodušší implementace slučování. Autor se také snažil využít funkcionalit </w:t>
      </w:r>
      <w:proofErr w:type="spellStart"/>
      <w:r w:rsidR="00EF5CC3">
        <w:t>GoJS</w:t>
      </w:r>
      <w:proofErr w:type="spellEnd"/>
      <w:r w:rsidR="00EF5CC3">
        <w:t>, jako je například vytváření skupin uzlů.</w:t>
      </w:r>
    </w:p>
    <w:p w14:paraId="4D6B212A" w14:textId="3FFF5698" w:rsidR="00107260" w:rsidRDefault="00EF5CC3" w:rsidP="0018653A">
      <w:r>
        <w:t>V aplikaci má u</w:t>
      </w:r>
      <w:r w:rsidR="00107260">
        <w:t>živatel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w:t>
      </w:r>
      <w:proofErr w:type="spellStart"/>
      <w:r w:rsidR="009D1D0F">
        <w:t>GoJS</w:t>
      </w:r>
      <w:proofErr w:type="spellEnd"/>
      <w:r w:rsidR="009D1D0F">
        <w:t>.</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7"/>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8"/>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53055"/>
                    </a:xfrm>
                    <a:prstGeom prst="rect">
                      <a:avLst/>
                    </a:prstGeom>
                  </pic:spPr>
                </pic:pic>
              </a:graphicData>
            </a:graphic>
          </wp:inline>
        </w:drawing>
      </w:r>
    </w:p>
    <w:p w14:paraId="4D19295E" w14:textId="0E15C5F2"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7B7AA154" w:rsidR="00414731" w:rsidRDefault="0004240C" w:rsidP="0004240C">
      <w:pPr>
        <w:jc w:val="center"/>
      </w:pPr>
      <w:r w:rsidRPr="0004240C">
        <w:drawing>
          <wp:inline distT="0" distB="0" distL="0" distR="0" wp14:anchorId="2A8C0F60" wp14:editId="12159BB2">
            <wp:extent cx="1712768" cy="1752600"/>
            <wp:effectExtent l="0" t="0" r="1905"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21109" cy="1761135"/>
                    </a:xfrm>
                    <a:prstGeom prst="rect">
                      <a:avLst/>
                    </a:prstGeom>
                  </pic:spPr>
                </pic:pic>
              </a:graphicData>
            </a:graphic>
          </wp:inline>
        </w:drawing>
      </w:r>
      <w:r w:rsidR="00C44FA4" w:rsidRPr="00C44FA4">
        <w:drawing>
          <wp:inline distT="0" distB="0" distL="0" distR="0" wp14:anchorId="1A774EC7" wp14:editId="3D4B4B93">
            <wp:extent cx="2457450" cy="1508546"/>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9650" cy="1516035"/>
                    </a:xfrm>
                    <a:prstGeom prst="rect">
                      <a:avLst/>
                    </a:prstGeom>
                  </pic:spPr>
                </pic:pic>
              </a:graphicData>
            </a:graphic>
          </wp:inline>
        </w:drawing>
      </w:r>
      <w:r w:rsidR="00C44FA4" w:rsidRPr="00C44FA4">
        <w:drawing>
          <wp:inline distT="0" distB="0" distL="0" distR="0" wp14:anchorId="058AC134" wp14:editId="1B075376">
            <wp:extent cx="1520061" cy="2390775"/>
            <wp:effectExtent l="0" t="0" r="4445" b="0"/>
            <wp:docPr id="81" name="Obrázek 81"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81" descr="Obsah obrázku stůl&#10;&#10;Popis byl vytvořen automaticky"/>
                    <pic:cNvPicPr/>
                  </pic:nvPicPr>
                  <pic:blipFill>
                    <a:blip r:embed="rId82"/>
                    <a:stretch>
                      <a:fillRect/>
                    </a:stretch>
                  </pic:blipFill>
                  <pic:spPr>
                    <a:xfrm>
                      <a:off x="0" y="0"/>
                      <a:ext cx="1533914" cy="2412563"/>
                    </a:xfrm>
                    <a:prstGeom prst="rect">
                      <a:avLst/>
                    </a:prstGeom>
                  </pic:spPr>
                </pic:pic>
              </a:graphicData>
            </a:graphic>
          </wp:inline>
        </w:drawing>
      </w:r>
    </w:p>
    <w:p w14:paraId="5BFEE38A" w14:textId="67D0F759" w:rsidR="0004240C" w:rsidRDefault="00C44FA4" w:rsidP="0004240C">
      <w:r>
        <w:t>Obrázek popisuje původní model s</w:t>
      </w:r>
      <w:r w:rsidR="0004240C">
        <w:t> pěti různými entitami nalevo a slučovaný model s entitou „</w:t>
      </w:r>
      <w:proofErr w:type="spellStart"/>
      <w:r w:rsidR="0004240C">
        <w:t>Bird</w:t>
      </w:r>
      <w:proofErr w:type="spellEnd"/>
      <w:r w:rsidR="0004240C">
        <w:t>“. V kontextovém menu jsou uvedeny všechny potenciálně shodné entity. I přes nesplnění minimální podobnosti textu nastavenou na hodnotu 0,24 je nabízen uzel „</w:t>
      </w:r>
      <w:proofErr w:type="spellStart"/>
      <w:r w:rsidR="0004240C">
        <w:t>Shuttle</w:t>
      </w:r>
      <w:proofErr w:type="spellEnd"/>
      <w:r w:rsidR="0004240C">
        <w:t>“, jelikož se jedná o synonymum.</w:t>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w:t>
      </w:r>
      <w:proofErr w:type="spellStart"/>
      <w:r>
        <w:t>ctrl</w:t>
      </w:r>
      <w:proofErr w:type="spellEnd"/>
      <w:r>
        <w:t xml:space="preserve"> + g). Výsledkem je box obalující entity:</w:t>
      </w:r>
    </w:p>
    <w:p w14:paraId="7A9B9B60" w14:textId="39F424A3" w:rsidR="009D1D0F" w:rsidRDefault="009D1D0F" w:rsidP="00FD53DA">
      <w:pPr>
        <w:jc w:val="center"/>
      </w:pPr>
      <w:r w:rsidRPr="009D1D0F">
        <w:rPr>
          <w:noProof/>
        </w:rPr>
        <w:lastRenderedPageBreak/>
        <w:drawing>
          <wp:inline distT="0" distB="0" distL="0" distR="0" wp14:anchorId="59549703" wp14:editId="7F3FF692">
            <wp:extent cx="5333773" cy="2752725"/>
            <wp:effectExtent l="0" t="0" r="63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0777" cy="2761501"/>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FD53DA">
      <w:pPr>
        <w:jc w:val="center"/>
      </w:pPr>
      <w:r w:rsidRPr="00351B8A">
        <w:rPr>
          <w:noProof/>
        </w:rPr>
        <w:drawing>
          <wp:inline distT="0" distB="0" distL="0" distR="0" wp14:anchorId="3EBB6CC2" wp14:editId="7098D9DE">
            <wp:extent cx="4133850" cy="2594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1606" cy="2599460"/>
                    </a:xfrm>
                    <a:prstGeom prst="rect">
                      <a:avLst/>
                    </a:prstGeom>
                  </pic:spPr>
                </pic:pic>
              </a:graphicData>
            </a:graphic>
          </wp:inline>
        </w:drawing>
      </w:r>
    </w:p>
    <w:p w14:paraId="4D0A0135" w14:textId="77777777" w:rsidR="00FD53DA" w:rsidRDefault="00FD53DA">
      <w:pPr>
        <w:spacing w:after="160" w:line="259" w:lineRule="auto"/>
      </w:pPr>
      <w:r>
        <w:br w:type="page"/>
      </w:r>
    </w:p>
    <w:p w14:paraId="1D7CAFA5" w14:textId="53E32B89" w:rsidR="0065655C" w:rsidRDefault="0065655C" w:rsidP="0018653A">
      <w:r>
        <w:lastRenderedPageBreak/>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 xml:space="preserve">vyhledat, propojit a případně </w:t>
      </w:r>
      <w:r>
        <w:lastRenderedPageBreak/>
        <w:t>odstranit vytvořené boxy</w:t>
      </w:r>
      <w:r w:rsidR="007D7CED">
        <w:t>.</w:t>
      </w:r>
      <w:r w:rsidR="008644B9">
        <w:t xml:space="preserve"> Skupiny stejně jako uzly podléhají </w:t>
      </w:r>
      <w:proofErr w:type="spellStart"/>
      <w:r w:rsidR="008644B9">
        <w:t>force-directed</w:t>
      </w:r>
      <w:proofErr w:type="spellEnd"/>
      <w:r w:rsidR="008644B9">
        <w:t xml:space="preserve"> rozložení a jsou 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bookmarkStart w:id="85" w:name="_Toc89548802"/>
      <w:r>
        <w:t>Případová studie</w:t>
      </w:r>
      <w:bookmarkEnd w:id="85"/>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commentRangeStart w:id="86"/>
      <w:r>
        <w:t>Autor pro reprodukci vybral ontologii FOAF (</w:t>
      </w:r>
      <w:proofErr w:type="spellStart"/>
      <w:r w:rsidRPr="00C158A4">
        <w:t>Friend</w:t>
      </w:r>
      <w:proofErr w:type="spellEnd"/>
      <w:r w:rsidRPr="00C158A4">
        <w:t xml:space="preserve"> </w:t>
      </w:r>
      <w:proofErr w:type="spellStart"/>
      <w:r w:rsidRPr="00C158A4">
        <w:t>of</w:t>
      </w:r>
      <w:proofErr w:type="spellEnd"/>
      <w:r w:rsidRPr="00C158A4">
        <w:t xml:space="preserve"> a </w:t>
      </w:r>
      <w:proofErr w:type="spellStart"/>
      <w:r w:rsidRPr="00C158A4">
        <w:t>Friend</w:t>
      </w:r>
      <w:proofErr w:type="spellEnd"/>
      <w:r>
        <w:t xml:space="preserve">). </w:t>
      </w:r>
      <w:commentRangeEnd w:id="86"/>
      <w:r w:rsidR="00D959FF">
        <w:rPr>
          <w:rStyle w:val="Odkaznakoment"/>
        </w:rPr>
        <w:commentReference w:id="86"/>
      </w:r>
      <w:r>
        <w:t xml:space="preserve">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commentRangeStart w:id="87"/>
      <w:r>
        <w:t>Toto jádro (</w:t>
      </w:r>
      <w:proofErr w:type="spellStart"/>
      <w:r>
        <w:t>Core</w:t>
      </w:r>
      <w:proofErr w:type="spellEnd"/>
      <w:r>
        <w:t xml:space="preserve">) je tvořeno následující </w:t>
      </w:r>
      <w:r w:rsidR="003866F0">
        <w:t xml:space="preserve">základní </w:t>
      </w:r>
      <w:r>
        <w:t>sadou tříd a vlastností</w:t>
      </w:r>
      <w:r w:rsidR="00AC1F53">
        <w:t xml:space="preserve">. </w:t>
      </w:r>
      <w:commentRangeEnd w:id="87"/>
      <w:r w:rsidR="00D959FF">
        <w:rPr>
          <w:rStyle w:val="Odkaznakoment"/>
        </w:rPr>
        <w:commentReference w:id="87"/>
      </w:r>
      <w:r w:rsidR="00AC1F53">
        <w:t>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proofErr w:type="spellStart"/>
            <w:r w:rsidRPr="004B3EA4">
              <w:rPr>
                <w:b/>
                <w:bCs/>
              </w:rPr>
              <w:t>Organization</w:t>
            </w:r>
            <w:proofErr w:type="spellEnd"/>
            <w:r>
              <w:t>:</w:t>
            </w:r>
            <w:r w:rsidR="00482D00">
              <w:t xml:space="preserve"> Organizace je do určité míry podobná skupině, ale je více formální a trvalá. Jedná se o </w:t>
            </w:r>
            <w:proofErr w:type="spellStart"/>
            <w:r w:rsidR="00482D00">
              <w:t>fimy</w:t>
            </w:r>
            <w:proofErr w:type="spellEnd"/>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proofErr w:type="spellStart"/>
            <w:r w:rsidRPr="0049096B">
              <w:rPr>
                <w:b/>
                <w:bCs/>
              </w:rPr>
              <w:t>name</w:t>
            </w:r>
            <w:proofErr w:type="spellEnd"/>
            <w:r w:rsidR="004B3EA4">
              <w:t>: jméno (obecně všech věcí)</w:t>
            </w:r>
          </w:p>
          <w:p w14:paraId="56DBB3E4" w14:textId="6BB819E1" w:rsidR="00AC1F53" w:rsidRDefault="00AC1F53" w:rsidP="00AC1F53">
            <w:pPr>
              <w:pStyle w:val="Odstavecseseznamem"/>
              <w:numPr>
                <w:ilvl w:val="0"/>
                <w:numId w:val="44"/>
              </w:numPr>
            </w:pPr>
            <w:proofErr w:type="spellStart"/>
            <w:r w:rsidRPr="0049096B">
              <w:rPr>
                <w:b/>
                <w:bCs/>
              </w:rPr>
              <w:t>title</w:t>
            </w:r>
            <w:proofErr w:type="spellEnd"/>
            <w:r w:rsidR="004B3EA4">
              <w:t xml:space="preserve">: </w:t>
            </w:r>
            <w:r w:rsidR="007F14A3">
              <w:t xml:space="preserve">společenské </w:t>
            </w:r>
            <w:r w:rsidR="004D5F2D">
              <w:t xml:space="preserve">a akademické </w:t>
            </w:r>
            <w:r w:rsidR="007F14A3">
              <w:t>tituly (pan, paní</w:t>
            </w:r>
            <w:r w:rsidR="004D5F2D">
              <w:t>, Ing.)</w:t>
            </w:r>
          </w:p>
          <w:p w14:paraId="7A7ECFA9" w14:textId="21B3F93D" w:rsidR="00AC1F53" w:rsidRDefault="00AC1F53" w:rsidP="00AC1F53">
            <w:pPr>
              <w:pStyle w:val="Odstavecseseznamem"/>
              <w:numPr>
                <w:ilvl w:val="0"/>
                <w:numId w:val="44"/>
              </w:numPr>
            </w:pPr>
            <w:proofErr w:type="spellStart"/>
            <w:r w:rsidRPr="0049096B">
              <w:rPr>
                <w:b/>
                <w:bCs/>
              </w:rPr>
              <w:t>img</w:t>
            </w:r>
            <w:proofErr w:type="spellEnd"/>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proofErr w:type="spellStart"/>
            <w:r w:rsidRPr="0049096B">
              <w:rPr>
                <w:b/>
                <w:bCs/>
              </w:rPr>
              <w:t>depiction</w:t>
            </w:r>
            <w:proofErr w:type="spellEnd"/>
            <w:r w:rsidRPr="0049096B">
              <w:rPr>
                <w:b/>
                <w:bCs/>
              </w:rPr>
              <w:t xml:space="preserve"> (</w:t>
            </w:r>
            <w:proofErr w:type="spellStart"/>
            <w:r w:rsidRPr="0049096B">
              <w:rPr>
                <w:b/>
                <w:bCs/>
              </w:rPr>
              <w:t>depicts</w:t>
            </w:r>
            <w:proofErr w:type="spellEnd"/>
            <w:r w:rsidRPr="0049096B">
              <w:rPr>
                <w:b/>
                <w:bCs/>
              </w:rPr>
              <w:t>)</w:t>
            </w:r>
            <w:r w:rsidR="005D7DEF">
              <w:t>: odkazuje na obrázek popisující entitu.</w:t>
            </w:r>
          </w:p>
          <w:p w14:paraId="076E01D3" w14:textId="0396BDFC" w:rsidR="00AC1F53" w:rsidRDefault="00AC1F53" w:rsidP="00AC1F53">
            <w:pPr>
              <w:pStyle w:val="Odstavecseseznamem"/>
              <w:numPr>
                <w:ilvl w:val="0"/>
                <w:numId w:val="44"/>
              </w:numPr>
            </w:pPr>
            <w:proofErr w:type="spellStart"/>
            <w:r w:rsidRPr="0049096B">
              <w:rPr>
                <w:b/>
                <w:bCs/>
              </w:rPr>
              <w:t>familyName</w:t>
            </w:r>
            <w:proofErr w:type="spellEnd"/>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proofErr w:type="spellStart"/>
            <w:r w:rsidRPr="0049096B">
              <w:rPr>
                <w:b/>
                <w:bCs/>
              </w:rPr>
              <w:t>givenName</w:t>
            </w:r>
            <w:proofErr w:type="spellEnd"/>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proofErr w:type="spellStart"/>
            <w:r w:rsidRPr="0049096B">
              <w:rPr>
                <w:b/>
                <w:bCs/>
              </w:rPr>
              <w:t>knows</w:t>
            </w:r>
            <w:proofErr w:type="spellEnd"/>
            <w:r w:rsidR="0049096B">
              <w:t>:</w:t>
            </w:r>
            <w:r w:rsidR="006465BE">
              <w:t xml:space="preserve"> člověk zná člověka</w:t>
            </w:r>
          </w:p>
          <w:p w14:paraId="210D0C2E" w14:textId="6882CB11" w:rsidR="00AC1F53" w:rsidRDefault="00AC1F53" w:rsidP="00AC1F53">
            <w:pPr>
              <w:pStyle w:val="Odstavecseseznamem"/>
              <w:numPr>
                <w:ilvl w:val="0"/>
                <w:numId w:val="44"/>
              </w:numPr>
            </w:pPr>
            <w:proofErr w:type="spellStart"/>
            <w:r w:rsidRPr="0049096B">
              <w:rPr>
                <w:b/>
                <w:bCs/>
              </w:rPr>
              <w:t>based_near</w:t>
            </w:r>
            <w:proofErr w:type="spellEnd"/>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proofErr w:type="spellStart"/>
            <w:r w:rsidRPr="0049096B">
              <w:rPr>
                <w:b/>
                <w:bCs/>
              </w:rPr>
              <w:t>age</w:t>
            </w:r>
            <w:proofErr w:type="spellEnd"/>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proofErr w:type="spellStart"/>
            <w:r w:rsidRPr="0049096B">
              <w:rPr>
                <w:b/>
                <w:bCs/>
              </w:rPr>
              <w:t>primaryTopic</w:t>
            </w:r>
            <w:proofErr w:type="spellEnd"/>
            <w:r w:rsidRPr="0049096B">
              <w:rPr>
                <w:b/>
                <w:bCs/>
              </w:rPr>
              <w:t xml:space="preserve"> (</w:t>
            </w:r>
            <w:proofErr w:type="spellStart"/>
            <w:r w:rsidRPr="0049096B">
              <w:rPr>
                <w:b/>
                <w:bCs/>
              </w:rPr>
              <w:t>primaryTopicOf</w:t>
            </w:r>
            <w:proofErr w:type="spellEnd"/>
            <w:r w:rsidRPr="0049096B">
              <w:rPr>
                <w:b/>
                <w:bCs/>
              </w:rPr>
              <w:t>)</w:t>
            </w:r>
            <w:r w:rsidR="0049096B" w:rsidRPr="0049096B">
              <w:rPr>
                <w:b/>
                <w:bCs/>
              </w:rPr>
              <w:t>:</w:t>
            </w:r>
            <w:r w:rsidR="003866F0">
              <w:t xml:space="preserve"> věc, která je hlavním tématem dokumentu</w:t>
            </w:r>
          </w:p>
          <w:p w14:paraId="5D17527A" w14:textId="5A8A78CF" w:rsidR="005D6277" w:rsidRPr="000633EB" w:rsidRDefault="00AC1F53" w:rsidP="000633EB">
            <w:pPr>
              <w:pStyle w:val="Odstavecseseznamem"/>
              <w:numPr>
                <w:ilvl w:val="0"/>
                <w:numId w:val="44"/>
              </w:numPr>
              <w:rPr>
                <w:b/>
                <w:bCs/>
              </w:rPr>
            </w:pPr>
            <w:proofErr w:type="spellStart"/>
            <w:r w:rsidRPr="003866F0">
              <w:rPr>
                <w:b/>
                <w:bCs/>
              </w:rPr>
              <w:lastRenderedPageBreak/>
              <w:t>member</w:t>
            </w:r>
            <w:proofErr w:type="spellEnd"/>
            <w:r w:rsidR="003866F0">
              <w:rPr>
                <w:b/>
                <w:bCs/>
              </w:rPr>
              <w:t xml:space="preserve">: </w:t>
            </w:r>
            <w:r w:rsidR="003866F0">
              <w:t>agent je členem skupiny</w:t>
            </w:r>
          </w:p>
        </w:tc>
      </w:tr>
    </w:tbl>
    <w:p w14:paraId="4DA6C7C9" w14:textId="26E24DA9" w:rsidR="00E420C3" w:rsidRDefault="00E420C3" w:rsidP="00AC1F53"/>
    <w:p w14:paraId="69E8E1CA" w14:textId="77777777" w:rsidR="00443875" w:rsidRDefault="00E420C3" w:rsidP="00505FAB">
      <w:r w:rsidRPr="005D6277">
        <w:t xml:space="preserve">FOAF může být rozšířen další terminologií v podobě </w:t>
      </w:r>
      <w:proofErr w:type="spellStart"/>
      <w:r w:rsidR="003866F0" w:rsidRPr="005D6277">
        <w:t>Social</w:t>
      </w:r>
      <w:proofErr w:type="spellEnd"/>
      <w:r w:rsidR="003866F0" w:rsidRPr="005D6277">
        <w:t xml:space="preserve"> web, tedy vztahů týkajícíc</w:t>
      </w:r>
      <w:r w:rsidR="003D5BBE" w:rsidRPr="005D6277">
        <w:t>h se sociálních sítí a uživatelských účtů a entit na internetu.</w:t>
      </w:r>
      <w:r w:rsidR="005D6277">
        <w:t xml:space="preserve"> Zajímavými vlastnostmi jsou například </w:t>
      </w:r>
      <w:proofErr w:type="spellStart"/>
      <w:r w:rsidR="005D6277" w:rsidRPr="005D6277">
        <w:rPr>
          <w:u w:val="single"/>
        </w:rPr>
        <w:t>schoolHomepage</w:t>
      </w:r>
      <w:proofErr w:type="spellEnd"/>
      <w:r w:rsidR="005D6277">
        <w:t xml:space="preserve"> a </w:t>
      </w:r>
      <w:proofErr w:type="spellStart"/>
      <w:r w:rsidR="005D6277" w:rsidRPr="005D6277">
        <w:rPr>
          <w:u w:val="single"/>
        </w:rPr>
        <w:t>workplaceHomepage</w:t>
      </w:r>
      <w:proofErr w:type="spellEnd"/>
      <w:r w:rsidR="005D6277">
        <w:rPr>
          <w:u w:val="single"/>
        </w:rPr>
        <w:t>.</w:t>
      </w:r>
      <w:r w:rsidR="005D6277">
        <w:t xml:space="preserve"> Tyto vlastnosti odkazují na dokument, který je webovou stránkou organizací, ve kterých člověk pracuje, nebo kam chodí do školy. Organizace by tedy měla mít vlastnost </w:t>
      </w:r>
      <w:r w:rsidR="005D6277">
        <w:rPr>
          <w:u w:val="single"/>
        </w:rPr>
        <w:t>homepage</w:t>
      </w:r>
      <w:r w:rsidR="005D6277">
        <w:t>, která odkazuje na webovou stránku, která je třídou dokumentu.</w:t>
      </w:r>
      <w:r w:rsidR="000633EB">
        <w:t xml:space="preserve"> Další zajímavou vlastností je </w:t>
      </w:r>
      <w:r w:rsidR="000633EB" w:rsidRPr="000633EB">
        <w:rPr>
          <w:u w:val="single"/>
        </w:rPr>
        <w:t>currentProject</w:t>
      </w:r>
      <w:r w:rsidR="000633EB">
        <w:t>, odkazující na dokument, který je současným projektem nějakého člověka, například diplomová práce.</w:t>
      </w:r>
    </w:p>
    <w:p w14:paraId="31F19BBC" w14:textId="4350A557" w:rsidR="007F14A3" w:rsidRDefault="00392123" w:rsidP="00505FAB">
      <w:r>
        <w:t xml:space="preserve">V dokumentaci FOAF se popisuje problematický vztah mezi třídou Document a Project. </w:t>
      </w:r>
      <w:commentRangeStart w:id="88"/>
      <w:r>
        <w:t>V současné době není ustanoveno, jak propojovat dokumenty, které jsou projektem s třídou Project.</w:t>
      </w:r>
      <w:commentRangeEnd w:id="88"/>
      <w:r w:rsidR="00D959FF">
        <w:rPr>
          <w:rStyle w:val="Odkaznakoment"/>
        </w:rPr>
        <w:commentReference w:id="88"/>
      </w:r>
      <w:r>
        <w:t xml:space="preserve"> </w:t>
      </w:r>
      <w:commentRangeStart w:id="89"/>
      <w:r>
        <w:t xml:space="preserve">Zároveň nejsou specifikované spojení mezi </w:t>
      </w:r>
      <w:r w:rsidR="00123108">
        <w:t xml:space="preserve">třídou Project a vlastnostmi currentProject a </w:t>
      </w:r>
      <w:proofErr w:type="spellStart"/>
      <w:r w:rsidR="00123108" w:rsidRPr="008370BC">
        <w:rPr>
          <w:u w:val="single"/>
        </w:rPr>
        <w:t>pastProject</w:t>
      </w:r>
      <w:proofErr w:type="spellEnd"/>
      <w:r w:rsidR="00123108">
        <w:t>.</w:t>
      </w:r>
      <w:r w:rsidR="008370BC">
        <w:t xml:space="preserve"> </w:t>
      </w:r>
      <w:commentRangeEnd w:id="89"/>
      <w:r w:rsidR="00D959FF">
        <w:rPr>
          <w:rStyle w:val="Odkaznakoment"/>
        </w:rPr>
        <w:commentReference w:id="89"/>
      </w:r>
      <w:r w:rsidR="008370BC">
        <w:t xml:space="preserve">Autor si dovoluje pro názornost případové studie použít </w:t>
      </w:r>
      <w:r w:rsidR="008370BC" w:rsidRPr="002703B7">
        <w:rPr>
          <w:u w:val="single"/>
        </w:rPr>
        <w:t>currentProject</w:t>
      </w:r>
      <w:r w:rsidR="008370BC">
        <w:t xml:space="preserve"> jako vztah mezi člověkem a projektem. </w:t>
      </w:r>
      <w:r w:rsidR="002703B7">
        <w:t>Autor zároveň</w:t>
      </w:r>
      <w:r w:rsidR="008370BC">
        <w:t xml:space="preserve"> použije ve FOAF neexistující vztah </w:t>
      </w:r>
      <w:proofErr w:type="spellStart"/>
      <w:r w:rsidR="008370BC" w:rsidRPr="008370BC">
        <w:rPr>
          <w:u w:val="single"/>
        </w:rPr>
        <w:t>hasDocument</w:t>
      </w:r>
      <w:proofErr w:type="spellEnd"/>
      <w:r w:rsidR="008370BC">
        <w:t>, odkazující na dokument projektu.</w:t>
      </w:r>
    </w:p>
    <w:p w14:paraId="2419BC48" w14:textId="77777777" w:rsidR="0058548C" w:rsidRDefault="0058548C" w:rsidP="00505FAB">
      <w:r>
        <w:t>Autor vytvořil tři PURO modely na základě FOAF ontologie:</w:t>
      </w:r>
    </w:p>
    <w:p w14:paraId="07E3CC81" w14:textId="5B32AD9B" w:rsidR="0058548C" w:rsidRDefault="0058548C" w:rsidP="0058548C">
      <w:pPr>
        <w:pStyle w:val="Odstavecseseznamem"/>
        <w:numPr>
          <w:ilvl w:val="0"/>
          <w:numId w:val="46"/>
        </w:numPr>
      </w:pPr>
      <w:r>
        <w:t>Model popisující organizace a skupiny</w:t>
      </w:r>
    </w:p>
    <w:p w14:paraId="423AF1DE" w14:textId="01DB2AD0" w:rsidR="0058548C" w:rsidRDefault="0058548C" w:rsidP="0058548C">
      <w:pPr>
        <w:pStyle w:val="Odstavecseseznamem"/>
        <w:numPr>
          <w:ilvl w:val="0"/>
          <w:numId w:val="46"/>
        </w:numPr>
      </w:pPr>
      <w:r>
        <w:t>Model popisující osoby a jejich vlastnosti</w:t>
      </w:r>
    </w:p>
    <w:p w14:paraId="50060F0E" w14:textId="44062418" w:rsidR="0058548C" w:rsidRDefault="0058548C" w:rsidP="0058548C">
      <w:pPr>
        <w:pStyle w:val="Odstavecseseznamem"/>
        <w:numPr>
          <w:ilvl w:val="0"/>
          <w:numId w:val="46"/>
        </w:numPr>
      </w:pPr>
      <w:r>
        <w:t>Model vztahů mezi osobou dalšími entitami.</w:t>
      </w:r>
    </w:p>
    <w:p w14:paraId="3AA39492" w14:textId="1D61567A" w:rsidR="0027450F" w:rsidRDefault="0027450F">
      <w:pPr>
        <w:spacing w:after="160" w:line="259" w:lineRule="auto"/>
      </w:pPr>
      <w:r>
        <w:br w:type="page"/>
      </w:r>
    </w:p>
    <w:p w14:paraId="72CB784F" w14:textId="5BD81DAB" w:rsidR="0058548C" w:rsidRDefault="0058548C" w:rsidP="0027450F">
      <w:pPr>
        <w:jc w:val="center"/>
      </w:pPr>
      <w:r w:rsidRPr="0058548C">
        <w:rPr>
          <w:noProof/>
        </w:rPr>
        <w:lastRenderedPageBreak/>
        <w:drawing>
          <wp:inline distT="0" distB="0" distL="0" distR="0" wp14:anchorId="7B66CB98" wp14:editId="4CE8E335">
            <wp:extent cx="4405605" cy="3305175"/>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6822" cy="3313590"/>
                    </a:xfrm>
                    <a:prstGeom prst="rect">
                      <a:avLst/>
                    </a:prstGeom>
                  </pic:spPr>
                </pic:pic>
              </a:graphicData>
            </a:graphic>
          </wp:inline>
        </w:drawing>
      </w:r>
    </w:p>
    <w:p w14:paraId="0CF700F1" w14:textId="5E6715B3" w:rsidR="0058548C" w:rsidRDefault="0058548C" w:rsidP="0058548C">
      <w:r>
        <w:t>Na obrázku je model popisující školu a firmu jako organizace. Dále je zde modelářská skupina jakožto skupina. Entity mají atribut název. Dále je zde pak možnost vyjádřit vztah s</w:t>
      </w:r>
      <w:r w:rsidR="0027450F">
        <w:t> webovou stránkou organizace a vztah s obrázkem pro vizuální popis organizace (např. fotografie budovy školy).</w:t>
      </w:r>
    </w:p>
    <w:p w14:paraId="33B86D1D" w14:textId="27B5ABFB" w:rsidR="0027450F" w:rsidRDefault="0027450F" w:rsidP="0027450F">
      <w:pPr>
        <w:jc w:val="center"/>
      </w:pPr>
      <w:r w:rsidRPr="0027450F">
        <w:rPr>
          <w:noProof/>
        </w:rPr>
        <w:drawing>
          <wp:inline distT="0" distB="0" distL="0" distR="0" wp14:anchorId="736A3C51" wp14:editId="36785AEF">
            <wp:extent cx="4457700" cy="3527047"/>
            <wp:effectExtent l="0" t="0" r="0" b="0"/>
            <wp:docPr id="63" name="Obrázek 63" descr="Obsah obrázku obloha,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descr="Obsah obrázku obloha, mapa&#10;&#10;Popis byl vytvořen automaticky"/>
                    <pic:cNvPicPr/>
                  </pic:nvPicPr>
                  <pic:blipFill>
                    <a:blip r:embed="rId88"/>
                    <a:stretch>
                      <a:fillRect/>
                    </a:stretch>
                  </pic:blipFill>
                  <pic:spPr>
                    <a:xfrm>
                      <a:off x="0" y="0"/>
                      <a:ext cx="4471854" cy="3538246"/>
                    </a:xfrm>
                    <a:prstGeom prst="rect">
                      <a:avLst/>
                    </a:prstGeom>
                  </pic:spPr>
                </pic:pic>
              </a:graphicData>
            </a:graphic>
          </wp:inline>
        </w:drawing>
      </w:r>
    </w:p>
    <w:p w14:paraId="239AD7B1" w14:textId="0D5A979F" w:rsidR="0027450F" w:rsidRDefault="0027450F" w:rsidP="0027450F">
      <w:r>
        <w:t>Obrázek popisuje osoby a jejich atributy: jméno, příjmení, titul a věk. Dále jsou zde relace „zná“ pro vyjádření vztahu mezi dvěma osobami a obrázek, který je fotografií člověka.</w:t>
      </w:r>
    </w:p>
    <w:p w14:paraId="6777678E" w14:textId="77777777" w:rsidR="0027450F" w:rsidRDefault="0027450F">
      <w:pPr>
        <w:spacing w:after="160" w:line="259" w:lineRule="auto"/>
      </w:pPr>
      <w:r>
        <w:br w:type="page"/>
      </w:r>
    </w:p>
    <w:p w14:paraId="0B9FD27C" w14:textId="57A28F6D" w:rsidR="0027450F" w:rsidRDefault="0027450F" w:rsidP="0027450F">
      <w:pPr>
        <w:jc w:val="center"/>
      </w:pPr>
      <w:r w:rsidRPr="0027450F">
        <w:rPr>
          <w:noProof/>
        </w:rPr>
        <w:lastRenderedPageBreak/>
        <w:drawing>
          <wp:inline distT="0" distB="0" distL="0" distR="0" wp14:anchorId="6D502C4A" wp14:editId="3B4816E1">
            <wp:extent cx="5261920" cy="4086225"/>
            <wp:effectExtent l="0" t="0" r="0" b="0"/>
            <wp:docPr id="65" name="Obrázek 65" descr="Obsah obrázku text, obloha, map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ázek 65" descr="Obsah obrázku text, obloha, mapa, exteriér&#10;&#10;Popis byl vytvořen automaticky"/>
                    <pic:cNvPicPr/>
                  </pic:nvPicPr>
                  <pic:blipFill>
                    <a:blip r:embed="rId89"/>
                    <a:stretch>
                      <a:fillRect/>
                    </a:stretch>
                  </pic:blipFill>
                  <pic:spPr>
                    <a:xfrm>
                      <a:off x="0" y="0"/>
                      <a:ext cx="5270053" cy="4092541"/>
                    </a:xfrm>
                    <a:prstGeom prst="rect">
                      <a:avLst/>
                    </a:prstGeom>
                  </pic:spPr>
                </pic:pic>
              </a:graphicData>
            </a:graphic>
          </wp:inline>
        </w:drawing>
      </w:r>
    </w:p>
    <w:p w14:paraId="126532B3" w14:textId="7DB29F2D" w:rsidR="0027450F" w:rsidRDefault="0027450F" w:rsidP="0027450F">
      <w:r>
        <w:t>Poslední model popisuje člověka, který chodí do školy, pracuje ve firmě a tvoří projekt. Tento projekt má svůj dokument, který má nějaké hlavní téma. Zároveň je osoba členem skupiny.</w:t>
      </w:r>
    </w:p>
    <w:p w14:paraId="48918F30" w14:textId="1E0A9CA8" w:rsidR="006C7FFA" w:rsidRDefault="006C7FFA" w:rsidP="0027450F">
      <w:r w:rsidRPr="006C7FFA">
        <w:rPr>
          <w:noProof/>
        </w:rPr>
        <w:drawing>
          <wp:inline distT="0" distB="0" distL="0" distR="0" wp14:anchorId="65A5C227" wp14:editId="53527977">
            <wp:extent cx="5760720" cy="2700655"/>
            <wp:effectExtent l="0" t="0" r="0" b="4445"/>
            <wp:docPr id="66" name="Obrázek 66"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mapa&#10;&#10;Popis byl vytvořen automaticky"/>
                    <pic:cNvPicPr/>
                  </pic:nvPicPr>
                  <pic:blipFill>
                    <a:blip r:embed="rId90"/>
                    <a:stretch>
                      <a:fillRect/>
                    </a:stretch>
                  </pic:blipFill>
                  <pic:spPr>
                    <a:xfrm>
                      <a:off x="0" y="0"/>
                      <a:ext cx="5760720" cy="2700655"/>
                    </a:xfrm>
                    <a:prstGeom prst="rect">
                      <a:avLst/>
                    </a:prstGeom>
                  </pic:spPr>
                </pic:pic>
              </a:graphicData>
            </a:graphic>
          </wp:inline>
        </w:drawing>
      </w:r>
    </w:p>
    <w:p w14:paraId="1828907B" w14:textId="5C281A5D" w:rsidR="006C7FFA" w:rsidRDefault="006C7FFA" w:rsidP="0027450F">
      <w:r>
        <w:t>Na obrázku je náhled slučování dvou výše uvedených modelů. Při slučování má autor možnost rozhodovat, které entity jsou shodné a mají být sloučeny. Na obrázku je vidět kontextové menu.</w:t>
      </w:r>
    </w:p>
    <w:p w14:paraId="0988582D" w14:textId="0FDC533C" w:rsidR="006C7FFA" w:rsidRDefault="006C7FFA" w:rsidP="006C7FFA">
      <w:pPr>
        <w:jc w:val="center"/>
      </w:pPr>
      <w:r w:rsidRPr="006C7FFA">
        <w:rPr>
          <w:noProof/>
        </w:rPr>
        <w:lastRenderedPageBreak/>
        <w:drawing>
          <wp:inline distT="0" distB="0" distL="0" distR="0" wp14:anchorId="7A5A4174" wp14:editId="461B7B9E">
            <wp:extent cx="1885950" cy="2508832"/>
            <wp:effectExtent l="0" t="0" r="0" b="6350"/>
            <wp:docPr id="69" name="Obrázek 6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69" descr="Obsah obrázku text&#10;&#10;Popis byl vytvořen automaticky"/>
                    <pic:cNvPicPr/>
                  </pic:nvPicPr>
                  <pic:blipFill>
                    <a:blip r:embed="rId91"/>
                    <a:stretch>
                      <a:fillRect/>
                    </a:stretch>
                  </pic:blipFill>
                  <pic:spPr>
                    <a:xfrm>
                      <a:off x="0" y="0"/>
                      <a:ext cx="1894094" cy="2519666"/>
                    </a:xfrm>
                    <a:prstGeom prst="rect">
                      <a:avLst/>
                    </a:prstGeom>
                  </pic:spPr>
                </pic:pic>
              </a:graphicData>
            </a:graphic>
          </wp:inline>
        </w:drawing>
      </w:r>
    </w:p>
    <w:p w14:paraId="1271CE9C" w14:textId="2652A8F6" w:rsidR="006C7FFA" w:rsidRDefault="006C7FFA" w:rsidP="006C7FFA">
      <w:r>
        <w:t>Toto kontextové menu</w:t>
      </w:r>
      <w:r w:rsidR="00A32F6A">
        <w:t xml:space="preserve"> je zobrazeno, protože uživatel vybral uzel b-objektu popisujícího </w:t>
      </w:r>
      <w:proofErr w:type="spellStart"/>
      <w:r w:rsidR="00AF2C3B">
        <w:t>url</w:t>
      </w:r>
      <w:proofErr w:type="spellEnd"/>
      <w:r w:rsidR="00AF2C3B">
        <w:t xml:space="preserve"> </w:t>
      </w:r>
      <w:r w:rsidR="00A32F6A">
        <w:t>obráz</w:t>
      </w:r>
      <w:r w:rsidR="00AF2C3B">
        <w:t>ku</w:t>
      </w:r>
      <w:r w:rsidR="00A32F6A">
        <w:t xml:space="preserve"> školní budovy. V možných ekvivalentech je nabízen b-objekt obrázku člověka. Podobnost byla vyhodnocena jako 0,6 na škále od 0 do 1. Uživatel měl zvolen nižší práh</w:t>
      </w:r>
      <w:r w:rsidR="00A32F6A" w:rsidRPr="00A32F6A">
        <w:t xml:space="preserve"> </w:t>
      </w:r>
      <w:r w:rsidR="00A32F6A">
        <w:t xml:space="preserve">než 0,6 pro nutnou podobnost dvou entit, a proto byl uzel vyhodnocen jako vhodný ke sloučení. </w:t>
      </w:r>
      <w:r>
        <w:t>Na základě zvoleného prahu podobnosti dvou entit lze toto chování upravovat. Pokud uživatel nemá zájem tyto entity sloučit, může tak učinit pomocí tlačítka „</w:t>
      </w:r>
      <w:proofErr w:type="spellStart"/>
      <w:r>
        <w:t>clear</w:t>
      </w:r>
      <w:proofErr w:type="spellEnd"/>
      <w:r>
        <w:t>“.</w:t>
      </w:r>
    </w:p>
    <w:p w14:paraId="4D373FBC" w14:textId="77777777" w:rsidR="00827520" w:rsidRDefault="00827520" w:rsidP="00827520">
      <w:r>
        <w:t>Autor ve všech případech slučoval pouze entity, které byly textově naprosto shodné. Jedná se o následující entity:</w:t>
      </w:r>
    </w:p>
    <w:p w14:paraId="5B94E95C" w14:textId="77777777" w:rsidR="00827520" w:rsidRDefault="00827520" w:rsidP="00827520">
      <w:pPr>
        <w:pStyle w:val="Odstavecseseznamem"/>
        <w:numPr>
          <w:ilvl w:val="0"/>
          <w:numId w:val="49"/>
        </w:numPr>
      </w:pPr>
      <w:r>
        <w:t>B-typy</w:t>
      </w:r>
    </w:p>
    <w:p w14:paraId="7AC954FF" w14:textId="77777777" w:rsidR="00827520" w:rsidRDefault="00827520" w:rsidP="00827520">
      <w:pPr>
        <w:pStyle w:val="Odstavecseseznamem"/>
        <w:numPr>
          <w:ilvl w:val="1"/>
          <w:numId w:val="49"/>
        </w:numPr>
      </w:pPr>
      <w:proofErr w:type="spellStart"/>
      <w:r>
        <w:t>Thing</w:t>
      </w:r>
      <w:proofErr w:type="spellEnd"/>
    </w:p>
    <w:p w14:paraId="18CEAE07" w14:textId="77777777" w:rsidR="00827520" w:rsidRDefault="00827520" w:rsidP="00827520">
      <w:pPr>
        <w:pStyle w:val="Odstavecseseznamem"/>
        <w:numPr>
          <w:ilvl w:val="1"/>
          <w:numId w:val="49"/>
        </w:numPr>
      </w:pPr>
      <w:r>
        <w:t>Person</w:t>
      </w:r>
    </w:p>
    <w:p w14:paraId="4BF711E4" w14:textId="77777777" w:rsidR="00827520" w:rsidRDefault="00827520" w:rsidP="00827520">
      <w:pPr>
        <w:pStyle w:val="Odstavecseseznamem"/>
        <w:numPr>
          <w:ilvl w:val="1"/>
          <w:numId w:val="49"/>
        </w:numPr>
      </w:pPr>
      <w:r>
        <w:t>Group</w:t>
      </w:r>
    </w:p>
    <w:p w14:paraId="60763F61" w14:textId="77777777" w:rsidR="00827520" w:rsidRDefault="00827520" w:rsidP="00827520">
      <w:pPr>
        <w:pStyle w:val="Odstavecseseznamem"/>
        <w:numPr>
          <w:ilvl w:val="1"/>
          <w:numId w:val="49"/>
        </w:numPr>
      </w:pPr>
      <w:r>
        <w:t>Document</w:t>
      </w:r>
    </w:p>
    <w:p w14:paraId="336A4721" w14:textId="77777777" w:rsidR="00827520" w:rsidRDefault="00827520" w:rsidP="00827520">
      <w:pPr>
        <w:pStyle w:val="Odstavecseseznamem"/>
        <w:numPr>
          <w:ilvl w:val="1"/>
          <w:numId w:val="49"/>
        </w:numPr>
      </w:pPr>
      <w:r>
        <w:t>Image</w:t>
      </w:r>
    </w:p>
    <w:p w14:paraId="0F377D21" w14:textId="77777777" w:rsidR="00827520" w:rsidRDefault="00827520" w:rsidP="00827520">
      <w:pPr>
        <w:pStyle w:val="Odstavecseseznamem"/>
        <w:numPr>
          <w:ilvl w:val="1"/>
          <w:numId w:val="49"/>
        </w:numPr>
      </w:pPr>
      <w:r>
        <w:t>Agent</w:t>
      </w:r>
    </w:p>
    <w:p w14:paraId="5EC8210B" w14:textId="77777777" w:rsidR="00827520" w:rsidRDefault="00827520" w:rsidP="00827520">
      <w:pPr>
        <w:pStyle w:val="Odstavecseseznamem"/>
        <w:numPr>
          <w:ilvl w:val="0"/>
          <w:numId w:val="49"/>
        </w:numPr>
      </w:pPr>
      <w:r>
        <w:t>B-objekty</w:t>
      </w:r>
    </w:p>
    <w:p w14:paraId="3EA89CD4" w14:textId="77777777" w:rsidR="00827520" w:rsidRDefault="00827520" w:rsidP="00827520">
      <w:pPr>
        <w:pStyle w:val="Odstavecseseznamem"/>
        <w:numPr>
          <w:ilvl w:val="1"/>
          <w:numId w:val="49"/>
        </w:numPr>
      </w:pPr>
      <w:r>
        <w:t xml:space="preserve">Hobby </w:t>
      </w:r>
      <w:proofErr w:type="spellStart"/>
      <w:r>
        <w:t>modelers</w:t>
      </w:r>
      <w:proofErr w:type="spellEnd"/>
    </w:p>
    <w:p w14:paraId="65955831" w14:textId="77777777" w:rsidR="00827520" w:rsidRDefault="00827520" w:rsidP="00827520">
      <w:pPr>
        <w:pStyle w:val="Odstavecseseznamem"/>
        <w:numPr>
          <w:ilvl w:val="1"/>
          <w:numId w:val="49"/>
        </w:numPr>
      </w:pPr>
      <w:r>
        <w:t>abccomp.com</w:t>
      </w:r>
    </w:p>
    <w:p w14:paraId="4C289DB6" w14:textId="65F83818" w:rsidR="00827520" w:rsidRDefault="00827520" w:rsidP="006C7FFA">
      <w:pPr>
        <w:pStyle w:val="Odstavecseseznamem"/>
        <w:numPr>
          <w:ilvl w:val="1"/>
          <w:numId w:val="49"/>
        </w:numPr>
      </w:pPr>
      <w:r w:rsidRPr="00982244">
        <w:t>www.vse.cz</w:t>
      </w:r>
    </w:p>
    <w:p w14:paraId="34E7E938" w14:textId="69C7B621" w:rsidR="006C7FFA" w:rsidRDefault="00A62E02" w:rsidP="00A62E02">
      <w:pPr>
        <w:jc w:val="center"/>
      </w:pPr>
      <w:r w:rsidRPr="00A62E02">
        <w:rPr>
          <w:noProof/>
        </w:rPr>
        <w:lastRenderedPageBreak/>
        <w:drawing>
          <wp:inline distT="0" distB="0" distL="0" distR="0" wp14:anchorId="3CA10093" wp14:editId="0181C0A2">
            <wp:extent cx="5010150" cy="408234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5500" cy="4086704"/>
                    </a:xfrm>
                    <a:prstGeom prst="rect">
                      <a:avLst/>
                    </a:prstGeom>
                  </pic:spPr>
                </pic:pic>
              </a:graphicData>
            </a:graphic>
          </wp:inline>
        </w:drawing>
      </w:r>
    </w:p>
    <w:p w14:paraId="2DA3016F" w14:textId="77251001" w:rsidR="00A62E02" w:rsidRDefault="00A62E02" w:rsidP="00A62E02">
      <w:r>
        <w:t xml:space="preserve">Na obrázku je náhled modelu po plném sloučení všech tří původních částí a po následném přesunutí uzlů a zabalení relevantních entit do logických skupin. V této fázi má autor modelu možnost sloučit všechny instance shodných tříd do jedné. Například v případě popisu člověka není potřebné mít tři instance, které se nakonec stejně do výsledné ontologie v OWL nepřenesou. Při exportu do nástroje </w:t>
      </w:r>
      <w:proofErr w:type="spellStart"/>
      <w:r>
        <w:t>OBOWLMorph</w:t>
      </w:r>
      <w:proofErr w:type="spellEnd"/>
      <w:r>
        <w:t xml:space="preserve"> je tedy žádoucí mít co nejmenší počet uzlů, </w:t>
      </w:r>
      <w:r w:rsidR="00E228B9">
        <w:t>jelikož nástroj nepodporuje seskupování uzlů.</w:t>
      </w:r>
    </w:p>
    <w:p w14:paraId="63E3F01F" w14:textId="7FD16FBD" w:rsidR="00E228B9" w:rsidRDefault="00E228B9" w:rsidP="00E228B9">
      <w:pPr>
        <w:jc w:val="center"/>
      </w:pPr>
      <w:r w:rsidRPr="00E228B9">
        <w:rPr>
          <w:noProof/>
        </w:rPr>
        <w:lastRenderedPageBreak/>
        <w:drawing>
          <wp:inline distT="0" distB="0" distL="0" distR="0" wp14:anchorId="29550664" wp14:editId="4D48E04B">
            <wp:extent cx="5760720" cy="488442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884420"/>
                    </a:xfrm>
                    <a:prstGeom prst="rect">
                      <a:avLst/>
                    </a:prstGeom>
                  </pic:spPr>
                </pic:pic>
              </a:graphicData>
            </a:graphic>
          </wp:inline>
        </w:drawing>
      </w:r>
    </w:p>
    <w:p w14:paraId="3CBEEBDF" w14:textId="27B9827C" w:rsidR="00280BB7" w:rsidRDefault="00E228B9" w:rsidP="00FD53DA">
      <w:r>
        <w:t xml:space="preserve">Na obrázku je model se sloučenými uzly instancí a zabalenými </w:t>
      </w:r>
      <w:r w:rsidR="00E81BCE">
        <w:t xml:space="preserve">uzly atributů a relací. V této podobě je model mnohem přehlednější, než tomu bylo původně. Takto si může autor </w:t>
      </w:r>
      <w:r w:rsidR="00B64020">
        <w:t>modelu</w:t>
      </w:r>
      <w:r w:rsidR="00E81BCE">
        <w:t xml:space="preserve"> promyslet, zdali je vše propojené korektně a poté přistoupit k exportu do původního PURO Modeleru</w:t>
      </w:r>
      <w:r w:rsidR="004838F4">
        <w:t xml:space="preserve"> pro následný převod do OWL</w:t>
      </w:r>
      <w:r w:rsidR="00E81BCE">
        <w:t>.</w:t>
      </w:r>
    </w:p>
    <w:p w14:paraId="7528C544" w14:textId="77777777" w:rsidR="00F90EEF" w:rsidRDefault="00F90EEF">
      <w:pPr>
        <w:spacing w:after="160" w:line="259" w:lineRule="auto"/>
        <w:rPr>
          <w:rFonts w:ascii="Trebuchet MS" w:eastAsiaTheme="majorEastAsia" w:hAnsi="Trebuchet MS" w:cstheme="majorBidi"/>
          <w:b/>
          <w:sz w:val="40"/>
          <w:szCs w:val="32"/>
        </w:rPr>
      </w:pPr>
      <w:r>
        <w:br w:type="page"/>
      </w:r>
    </w:p>
    <w:p w14:paraId="31995DE4" w14:textId="4580B190" w:rsidR="00280BB7" w:rsidRDefault="00280BB7" w:rsidP="00280BB7">
      <w:pPr>
        <w:pStyle w:val="Nadpis1"/>
      </w:pPr>
      <w:bookmarkStart w:id="90" w:name="_Toc89548803"/>
      <w:r>
        <w:lastRenderedPageBreak/>
        <w:t>Závěr</w:t>
      </w:r>
      <w:bookmarkEnd w:id="90"/>
    </w:p>
    <w:p w14:paraId="123278E6" w14:textId="1EF31446" w:rsidR="005D229C" w:rsidRDefault="00280BB7" w:rsidP="00280BB7">
      <w:r>
        <w:t>Práce seznamuje čtenáře s jazykem PURO a s jeho využitím pro tvorbu modelů</w:t>
      </w:r>
      <w:r w:rsidR="00C87EE0">
        <w:t>, které uživateli usnadňují orientaci v</w:t>
      </w:r>
      <w:r w:rsidR="006F1726">
        <w:t xml:space="preserve"> modelované</w:t>
      </w:r>
      <w:r w:rsidR="00C87EE0">
        <w:t> doméně.</w:t>
      </w:r>
      <w:r w:rsidR="005D229C">
        <w:t xml:space="preserve"> Tyto modely slouží jako základ pro budoucí ontologii, jejíž vývoj v běžných jazycích jako je OWL nenabízí uživateli</w:t>
      </w:r>
      <w:r w:rsidR="0093605C">
        <w:t xml:space="preserve"> takovou</w:t>
      </w:r>
      <w:r w:rsidR="005D229C">
        <w:t xml:space="preserve"> možnost abstrakce</w:t>
      </w:r>
      <w:r w:rsidR="0093605C">
        <w:t xml:space="preserve"> jako jazyk PURO</w:t>
      </w:r>
      <w:r w:rsidR="005D229C">
        <w:t>.</w:t>
      </w:r>
      <w:r w:rsidR="0093605C">
        <w:t xml:space="preserve"> PURO jazyk je srovnáván s ER modelem, který může zastávat podobnou funkci například při vývoji relačních databází. Tvůrce ontologie tak má možnost lépe se seznámit se všemi aspekty, které je nutné do ontologie zahrnout.</w:t>
      </w:r>
    </w:p>
    <w:p w14:paraId="12AEFCB4" w14:textId="3A816CAA" w:rsidR="006F1726" w:rsidRDefault="006F1726" w:rsidP="00280BB7">
      <w:r>
        <w:t xml:space="preserve">Práce popisuje problémové zobrazování větších modelů v původním PURO Modeleru a nastiňuje nutnost tvorby funkcionalit, které by zjednodušovaly náhled na celkový model. Zároveň s tím je </w:t>
      </w:r>
      <w:r w:rsidR="005D229C">
        <w:t>popsána myšlenka tvorby menších individuálních modelů. Tyto modely by bylo možné vyvíjet nezávisle na sobě v mnohem přehlednější formě a následně sloučit do jednoho velkého modelu.</w:t>
      </w:r>
    </w:p>
    <w:p w14:paraId="0165DC5D" w14:textId="40FC2FF0" w:rsidR="00280BB7" w:rsidRDefault="00C87EE0" w:rsidP="00280BB7">
      <w:r>
        <w:t>V souvislosti s tím je uvedena obecná teorie sémantického webu, ontologií a jazyků používaných pro popis ontologií. Dále práce popisuje problematiku mapování a slučování ontologií</w:t>
      </w:r>
      <w:r w:rsidR="006F1726">
        <w:t xml:space="preserve">. Účelem je hledání </w:t>
      </w:r>
      <w:r w:rsidR="0093605C">
        <w:t>využitelných postupů slučování z oblasti ontologií pro jejich aplikac</w:t>
      </w:r>
      <w:r w:rsidR="00DE3D28">
        <w:t>i</w:t>
      </w:r>
      <w:r w:rsidR="0093605C">
        <w:t xml:space="preserve"> ve slučování PURO modelů.</w:t>
      </w:r>
      <w:r w:rsidR="00DE3D28">
        <w:t xml:space="preserve"> Stejnému cíli, tedy hledání využitelných postupů, se věnuje kapitola slučování entity </w:t>
      </w:r>
      <w:proofErr w:type="spellStart"/>
      <w:r w:rsidR="00DE3D28">
        <w:t>relationship</w:t>
      </w:r>
      <w:proofErr w:type="spellEnd"/>
      <w:r w:rsidR="00DE3D28">
        <w:t xml:space="preserve"> modelů.</w:t>
      </w:r>
    </w:p>
    <w:p w14:paraId="478166D0" w14:textId="2F7A4225" w:rsidR="00DE3D28" w:rsidRDefault="00DE3D28" w:rsidP="00280BB7">
      <w:r>
        <w:t xml:space="preserve">Čtenář je dále seznámen s metodami vizualizace velkých grafů. V této oblasti práce identifikuje využitelné metody a funkcionality pro a zpřehlednění vizualizace PURO modelů. </w:t>
      </w:r>
      <w:r w:rsidR="00D85C82">
        <w:t>J</w:t>
      </w:r>
      <w:r>
        <w:t xml:space="preserve">sou </w:t>
      </w:r>
      <w:r w:rsidR="00D85C82">
        <w:t xml:space="preserve">zde </w:t>
      </w:r>
      <w:r>
        <w:t>popsány konkrétní</w:t>
      </w:r>
      <w:r w:rsidR="00D85C82">
        <w:t xml:space="preserve"> problémy, které mohou ve zobrazování PURO modelu nastat a</w:t>
      </w:r>
      <w:r>
        <w:t xml:space="preserve"> postupy, jakými lze </w:t>
      </w:r>
      <w:r w:rsidR="00D85C82">
        <w:t>situace řešit.</w:t>
      </w:r>
    </w:p>
    <w:p w14:paraId="00484655" w14:textId="2D3BC9AA" w:rsidR="00D85C82" w:rsidRDefault="00D85C82" w:rsidP="00280BB7">
      <w:r>
        <w:t xml:space="preserve">Autor popsal problematiku slučování v PURO modelu na základě nalezených paralel se slučováním ontologií a ER modelů. Byly identifikovány problémy při slučování různých kategorií entit a možné řešení v podobě slučování na základě </w:t>
      </w:r>
      <w:r w:rsidR="0074636E">
        <w:t xml:space="preserve">určité hierarchie těchto kategorií. Bylo definováno </w:t>
      </w:r>
      <w:r>
        <w:t>okolí</w:t>
      </w:r>
      <w:r w:rsidR="0074636E">
        <w:t xml:space="preserve"> entit b-typu a b-objektu, které pro tyto entity v grafu vyhledává uzly atributů, relací a valuací přímo napojených na b-typ, či b-objekt</w:t>
      </w:r>
      <w:r>
        <w:t>.</w:t>
      </w:r>
    </w:p>
    <w:p w14:paraId="4FCB825C" w14:textId="70DAF9A1" w:rsidR="0074636E" w:rsidRDefault="0074636E" w:rsidP="00280BB7">
      <w:r>
        <w:t xml:space="preserve">Práce popisuje nutnost výběru grafické knihovny pro zobrazování modelů. Jsou identifikovány nutné funkcionality a na základě toho je vybrána knihovna </w:t>
      </w:r>
      <w:proofErr w:type="spellStart"/>
      <w:r>
        <w:t>GoJS</w:t>
      </w:r>
      <w:proofErr w:type="spellEnd"/>
      <w:r>
        <w:t>. Čtenář je poté obeznámen s klíčovými třídami a vlastnostmi knihovny.</w:t>
      </w:r>
    </w:p>
    <w:p w14:paraId="09628742" w14:textId="6C6ECBDD" w:rsidR="0081402D" w:rsidRDefault="0081402D" w:rsidP="0081402D">
      <w:r>
        <w:t xml:space="preserve">Autor navrhuje algoritmy nutné pro úspěšné slučování dvou modelů. Tyto algoritmy implementuje spolu s grafickým rozhraním vhodným pro zobrazování rozsáhlejších modelů a pro jejich slučování do </w:t>
      </w:r>
      <w:r w:rsidR="00623A1C">
        <w:t xml:space="preserve">webové </w:t>
      </w:r>
      <w:r>
        <w:t>aplikace.</w:t>
      </w:r>
    </w:p>
    <w:p w14:paraId="7EFCF463" w14:textId="33AB97AC" w:rsidR="007473F2" w:rsidRDefault="007473F2" w:rsidP="00280BB7">
      <w:r>
        <w:t>Práce demonstruje funkčnost</w:t>
      </w:r>
      <w:r w:rsidR="0081402D">
        <w:t xml:space="preserve"> této</w:t>
      </w:r>
      <w:r>
        <w:t xml:space="preserve"> aplikace reprodukcí ontologie FOAF v dílčích modelech PURO. Jejich následným sloučením a vhodným seskupením vzniká přehledný model, který je možné přenést do aplikace </w:t>
      </w:r>
      <w:proofErr w:type="spellStart"/>
      <w:r>
        <w:t>OBOWLMorph</w:t>
      </w:r>
      <w:proofErr w:type="spellEnd"/>
      <w:r w:rsidR="00F90EEF">
        <w:t>. V této aplikaci vzniká převodem do jazyka OWL základ ontologie.</w:t>
      </w:r>
    </w:p>
    <w:p w14:paraId="713620CF" w14:textId="2D04981A" w:rsidR="00F90EEF" w:rsidRDefault="00F90EEF" w:rsidP="00F90EEF">
      <w:pPr>
        <w:pStyle w:val="Nadpis2"/>
      </w:pPr>
      <w:bookmarkStart w:id="91" w:name="_Toc89548804"/>
      <w:r>
        <w:t>Navazující práce</w:t>
      </w:r>
      <w:bookmarkEnd w:id="91"/>
    </w:p>
    <w:p w14:paraId="244BDE56" w14:textId="62DE6A8C" w:rsidR="00F90EEF" w:rsidRDefault="00F90EEF" w:rsidP="00F90EEF">
      <w:r>
        <w:t xml:space="preserve">Výsledná aplikace není nijak propojená s původním PURO </w:t>
      </w:r>
      <w:proofErr w:type="spellStart"/>
      <w:r>
        <w:t>Modelerem</w:t>
      </w:r>
      <w:proofErr w:type="spellEnd"/>
      <w:r w:rsidR="00F30CA6">
        <w:t xml:space="preserve">. Aplikace sice nahrazuje modelovací část, ale je stále závislá na původním nástroji </w:t>
      </w:r>
      <w:proofErr w:type="spellStart"/>
      <w:r w:rsidR="00F30CA6">
        <w:t>OBOWLMorph</w:t>
      </w:r>
      <w:proofErr w:type="spellEnd"/>
      <w:r w:rsidR="00F30CA6">
        <w:t xml:space="preserve">, ve kterém se model převádí do OWL. </w:t>
      </w:r>
      <w:r>
        <w:t xml:space="preserve">Možným řešením je rozšíření aplikace o možnost převodu modelu do jazyka OWL a tím kompletně nahradit původní nástroj. </w:t>
      </w:r>
      <w:r w:rsidR="00F30CA6">
        <w:t xml:space="preserve">Současný </w:t>
      </w:r>
      <w:proofErr w:type="spellStart"/>
      <w:r w:rsidR="00F30CA6">
        <w:t>OBOWLMorph</w:t>
      </w:r>
      <w:proofErr w:type="spellEnd"/>
      <w:r w:rsidR="00F30CA6">
        <w:t xml:space="preserve"> totiž ne</w:t>
      </w:r>
      <w:r w:rsidR="003E4F5D">
        <w:t xml:space="preserve">podporuje shlukování uzlů do </w:t>
      </w:r>
      <w:r w:rsidR="003E4F5D">
        <w:lastRenderedPageBreak/>
        <w:t>skupin a další funkcionality, které byly pro novou aplikaci implementovány. Uživatel tak sice může v nové aplikaci pracovat s relativně přehledným modelem, ale při následném převodu do OWL je mu nabídnut neseskupený a potenciálně chaotický graf.</w:t>
      </w:r>
    </w:p>
    <w:p w14:paraId="09AA6DB4" w14:textId="7E6C9B15" w:rsidR="003E4F5D" w:rsidRDefault="003E4F5D" w:rsidP="00F90EEF">
      <w:r>
        <w:t xml:space="preserve">Většina funkcionalit aplikace byla záměrně vyvíjena nezávisle na použité knihovně </w:t>
      </w:r>
      <w:proofErr w:type="spellStart"/>
      <w:r>
        <w:t>GoJS</w:t>
      </w:r>
      <w:proofErr w:type="spellEnd"/>
      <w:r>
        <w:t xml:space="preserve">. Tato knihovna je sice pro akademické účely zdarma, ale přesto by bylo vhodné </w:t>
      </w:r>
      <w:r w:rsidR="00DF374E">
        <w:t xml:space="preserve">aplikaci potenciálně </w:t>
      </w:r>
      <w:r>
        <w:t>reimplement</w:t>
      </w:r>
      <w:r w:rsidR="00DF374E">
        <w:t>ovat</w:t>
      </w:r>
      <w:r>
        <w:t xml:space="preserve"> ve volně dostupné knihovně. Slu</w:t>
      </w:r>
      <w:r w:rsidR="00DF374E">
        <w:t xml:space="preserve">čování modelů a entit je totiž založeno na datových strukturách a funkcích dostupných </w:t>
      </w:r>
      <w:r w:rsidR="00C97113">
        <w:t xml:space="preserve">v </w:t>
      </w:r>
      <w:proofErr w:type="spellStart"/>
      <w:r w:rsidR="00C97113">
        <w:t>JavaScriptu</w:t>
      </w:r>
      <w:proofErr w:type="spellEnd"/>
      <w:r w:rsidR="00DF374E">
        <w:t xml:space="preserve">. Použitá knihovna </w:t>
      </w:r>
      <w:proofErr w:type="spellStart"/>
      <w:r w:rsidR="00DF374E">
        <w:t>GoJS</w:t>
      </w:r>
      <w:proofErr w:type="spellEnd"/>
      <w:r w:rsidR="00DF374E">
        <w:t xml:space="preserve"> tak primárně slouží pro vizualizaci uzlů</w:t>
      </w:r>
      <w:r w:rsidR="00C97113">
        <w:t xml:space="preserve">, podporu seskupování </w:t>
      </w:r>
      <w:r w:rsidR="00DF374E">
        <w:t xml:space="preserve">a </w:t>
      </w:r>
      <w:r w:rsidR="00C97113">
        <w:t>sledování událostí při úpravě grafu.</w:t>
      </w:r>
    </w:p>
    <w:p w14:paraId="27867DAD" w14:textId="7C04331F" w:rsidR="00C97113" w:rsidRDefault="00C97113" w:rsidP="00F90EEF">
      <w:r>
        <w:t>Aplikace by mohla podporovat ukládání modelů na server v rámci účtu uživatele. Poté by bylo možné našeptávat možné názvy uzlů na základě již vytvořených modelů, případně podporovat úpravu modelů více uživateli najednou.</w:t>
      </w:r>
    </w:p>
    <w:p w14:paraId="5AA48D06" w14:textId="70C54015" w:rsidR="00C97113" w:rsidRPr="00F90EEF" w:rsidRDefault="00C97113" w:rsidP="00F90EEF">
      <w:r>
        <w:t>Dalším vhodným rozšířením by mohla být komplexnější logika porovnávání dvou potenciálně podobných uzlů na základě heuristiky, či strojového učení.</w:t>
      </w:r>
    </w:p>
    <w:sectPr w:rsidR="00C97113" w:rsidRPr="00F90EEF" w:rsidSect="00CA1684">
      <w:footerReference w:type="default" r:id="rId9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BEDRNICEK Daniel (renexter)" w:date="2021-12-04T15:13:00Z" w:initials="BD(">
    <w:p w14:paraId="7D6B0DF4" w14:textId="208DE80B" w:rsidR="003257D9" w:rsidRDefault="003257D9">
      <w:pPr>
        <w:pStyle w:val="Textkomente"/>
      </w:pPr>
      <w:r>
        <w:rPr>
          <w:rStyle w:val="Odkaznakoment"/>
        </w:rPr>
        <w:annotationRef/>
      </w:r>
      <w:r>
        <w:rPr>
          <w:lang w:val="en-US"/>
        </w:rPr>
        <w:t>PURO Modeler</w:t>
      </w:r>
      <w:r>
        <w:t xml:space="preserve"> (Dudáš, 2018), nebo jen číslo</w:t>
      </w:r>
    </w:p>
  </w:comment>
  <w:comment w:id="4" w:author="Daniel Bedrníček" w:date="2021-11-23T13:59:00Z" w:initials="DB">
    <w:p w14:paraId="67EE5AC1" w14:textId="77777777" w:rsidR="003257D9" w:rsidRDefault="003257D9" w:rsidP="004B3AC6">
      <w:r>
        <w:rPr>
          <w:rStyle w:val="Odkaznakoment"/>
        </w:rPr>
        <w:annotationRef/>
      </w:r>
      <w:hyperlink r:id="rId1" w:history="1">
        <w:r w:rsidRPr="001A62C6">
          <w:rPr>
            <w:rStyle w:val="Hypertextovodkaz"/>
          </w:rPr>
          <w:t>https://www.wordsapi.com/</w:t>
        </w:r>
      </w:hyperlink>
    </w:p>
    <w:p w14:paraId="5711F797" w14:textId="3E1C8524" w:rsidR="003257D9" w:rsidRDefault="003257D9">
      <w:pPr>
        <w:pStyle w:val="Textkomente"/>
      </w:pPr>
    </w:p>
  </w:comment>
  <w:comment w:id="5" w:author="Daniel Bedrníček" w:date="2021-11-23T13:59:00Z" w:initials="DB">
    <w:p w14:paraId="0787BF7B" w14:textId="10F56508" w:rsidR="003257D9" w:rsidRDefault="003257D9">
      <w:pPr>
        <w:pStyle w:val="Textkomente"/>
      </w:pPr>
      <w:r>
        <w:rPr>
          <w:rStyle w:val="Odkaznakoment"/>
        </w:rPr>
        <w:annotationRef/>
      </w:r>
      <w:r w:rsidRPr="00573131">
        <w:t>https://rapidapi.com/twinword/api/word-dictionary/</w:t>
      </w:r>
    </w:p>
  </w:comment>
  <w:comment w:id="6" w:author="BEDRNICEK Daniel (renexter)" w:date="2021-12-04T20:44:00Z" w:initials="BD(">
    <w:p w14:paraId="31929E69" w14:textId="2CC0D1D0" w:rsidR="003257D9" w:rsidRDefault="003257D9">
      <w:pPr>
        <w:pStyle w:val="Textkomente"/>
      </w:pPr>
      <w:r>
        <w:rPr>
          <w:rStyle w:val="Odkaznakoment"/>
        </w:rPr>
        <w:annotationRef/>
      </w:r>
      <w:proofErr w:type="spellStart"/>
      <w:r>
        <w:t>Berners</w:t>
      </w:r>
      <w:proofErr w:type="spellEnd"/>
      <w:r>
        <w:t xml:space="preserve">-Lee, T., J. </w:t>
      </w:r>
      <w:proofErr w:type="spellStart"/>
      <w:r>
        <w:t>Hendler</w:t>
      </w:r>
      <w:proofErr w:type="spellEnd"/>
      <w:r>
        <w:t xml:space="preserve">, O. </w:t>
      </w:r>
      <w:proofErr w:type="spellStart"/>
      <w:r>
        <w:t>Lassila</w:t>
      </w:r>
      <w:proofErr w:type="spellEnd"/>
      <w:r>
        <w:t xml:space="preserve">, et al. 2001. </w:t>
      </w:r>
      <w:proofErr w:type="spellStart"/>
      <w:r>
        <w:t>The</w:t>
      </w:r>
      <w:proofErr w:type="spellEnd"/>
      <w:r>
        <w:t xml:space="preserve"> </w:t>
      </w:r>
      <w:proofErr w:type="spellStart"/>
      <w:r>
        <w:t>semantic</w:t>
      </w:r>
      <w:proofErr w:type="spellEnd"/>
      <w:r>
        <w:t xml:space="preserve"> web. </w:t>
      </w:r>
      <w:proofErr w:type="spellStart"/>
      <w:r>
        <w:t>Scientific</w:t>
      </w:r>
      <w:proofErr w:type="spellEnd"/>
      <w:r>
        <w:t xml:space="preserve"> </w:t>
      </w:r>
      <w:proofErr w:type="spellStart"/>
      <w:r>
        <w:t>american</w:t>
      </w:r>
      <w:proofErr w:type="spellEnd"/>
      <w:r>
        <w:t>, 284(5):28–37.</w:t>
      </w:r>
    </w:p>
  </w:comment>
  <w:comment w:id="8" w:author="Daniel Bedrníček" w:date="2021-11-30T16:24:00Z" w:initials="DB">
    <w:p w14:paraId="18408DBF" w14:textId="4E07BBA8" w:rsidR="003257D9" w:rsidRDefault="003257D9">
      <w:pPr>
        <w:pStyle w:val="Textkomente"/>
      </w:pPr>
      <w:r>
        <w:rPr>
          <w:rStyle w:val="Odkaznakoment"/>
        </w:rPr>
        <w:annotationRef/>
      </w:r>
      <w:r w:rsidRPr="001F213F">
        <w:t>https://www.w3.org/standards/semanticweb/ontology</w:t>
      </w:r>
    </w:p>
  </w:comment>
  <w:comment w:id="10" w:author="Daniel Bedrníček" w:date="2021-11-15T12:07:00Z" w:initials="DB">
    <w:p w14:paraId="602B8121" w14:textId="77777777" w:rsidR="003257D9" w:rsidRDefault="003257D9" w:rsidP="00135712">
      <w:pPr>
        <w:pStyle w:val="Textkomente"/>
      </w:pPr>
      <w:r>
        <w:rPr>
          <w:rStyle w:val="Odkaznakoment"/>
        </w:rPr>
        <w:annotationRef/>
      </w:r>
      <w:r>
        <w:rPr>
          <w:color w:val="000000"/>
        </w:rPr>
        <w:t xml:space="preserve">T. </w:t>
      </w:r>
      <w:proofErr w:type="spellStart"/>
      <w:r>
        <w:rPr>
          <w:color w:val="000000"/>
        </w:rPr>
        <w:t>Berners</w:t>
      </w:r>
      <w:proofErr w:type="spellEnd"/>
      <w:r>
        <w:rPr>
          <w:color w:val="000000"/>
        </w:rPr>
        <w:t xml:space="preserve">-Lee; R. </w:t>
      </w:r>
      <w:proofErr w:type="spellStart"/>
      <w:r>
        <w:rPr>
          <w:color w:val="000000"/>
        </w:rPr>
        <w:t>Fielding</w:t>
      </w:r>
      <w:proofErr w:type="spellEnd"/>
      <w:r>
        <w:rPr>
          <w:color w:val="000000"/>
        </w:rPr>
        <w:t xml:space="preserve">; L. </w:t>
      </w:r>
      <w:proofErr w:type="spellStart"/>
      <w:r>
        <w:rPr>
          <w:color w:val="000000"/>
        </w:rPr>
        <w:t>Masinter</w:t>
      </w:r>
      <w:proofErr w:type="spellEnd"/>
      <w:r>
        <w:rPr>
          <w:color w:val="000000"/>
        </w:rPr>
        <w:t>. </w:t>
      </w:r>
      <w:hyperlink r:id="rId2" w:history="1">
        <w:r w:rsidRPr="00A85A93">
          <w:rPr>
            <w:rStyle w:val="Hypertextovodkaz"/>
          </w:rPr>
          <w:t>Uniform Resource Identifier (URI): Generic Syntax</w:t>
        </w:r>
      </w:hyperlink>
      <w:r>
        <w:rPr>
          <w:color w:val="000000"/>
        </w:rPr>
        <w:t xml:space="preserve">. </w:t>
      </w:r>
      <w:proofErr w:type="spellStart"/>
      <w:r>
        <w:rPr>
          <w:color w:val="000000"/>
        </w:rPr>
        <w:t>January</w:t>
      </w:r>
      <w:proofErr w:type="spellEnd"/>
      <w:r>
        <w:rPr>
          <w:color w:val="000000"/>
        </w:rPr>
        <w:t xml:space="preserve"> 2005. RFC. URL: </w:t>
      </w:r>
      <w:hyperlink r:id="rId3" w:history="1">
        <w:r w:rsidRPr="00A85A93">
          <w:rPr>
            <w:rStyle w:val="Hypertextovodkaz"/>
          </w:rPr>
          <w:t>http://www.ietf.org/rfc/rfc3986.txt</w:t>
        </w:r>
      </w:hyperlink>
      <w:r>
        <w:t xml:space="preserve"> </w:t>
      </w:r>
    </w:p>
  </w:comment>
  <w:comment w:id="11" w:author="Daniel Bedrníček" w:date="2021-11-15T12:06:00Z" w:initials="DB">
    <w:p w14:paraId="0005C41B" w14:textId="77777777" w:rsidR="003257D9" w:rsidRDefault="003257D9" w:rsidP="00135712">
      <w:pPr>
        <w:pStyle w:val="Textkomente"/>
      </w:pPr>
      <w:r>
        <w:rPr>
          <w:rStyle w:val="Odkaznakoment"/>
        </w:rPr>
        <w:annotationRef/>
      </w:r>
      <w:r>
        <w:rPr>
          <w:color w:val="000000"/>
        </w:rPr>
        <w:t xml:space="preserve">M. </w:t>
      </w:r>
      <w:proofErr w:type="spellStart"/>
      <w:r>
        <w:rPr>
          <w:color w:val="000000"/>
        </w:rPr>
        <w:t>Dürst</w:t>
      </w:r>
      <w:proofErr w:type="spellEnd"/>
      <w:r>
        <w:rPr>
          <w:color w:val="000000"/>
        </w:rPr>
        <w:t xml:space="preserve">; M. </w:t>
      </w:r>
      <w:proofErr w:type="spellStart"/>
      <w:r>
        <w:rPr>
          <w:color w:val="000000"/>
        </w:rPr>
        <w:t>Suignard</w:t>
      </w:r>
      <w:proofErr w:type="spellEnd"/>
      <w:r>
        <w:rPr>
          <w:color w:val="000000"/>
        </w:rPr>
        <w:t>. </w:t>
      </w:r>
      <w:hyperlink r:id="rId4" w:history="1">
        <w:r w:rsidRPr="004B3F34">
          <w:rPr>
            <w:rStyle w:val="Hypertextovodkaz"/>
          </w:rPr>
          <w:t>Internationalized Resource Identifiers (IRIs)</w:t>
        </w:r>
      </w:hyperlink>
      <w:r>
        <w:rPr>
          <w:color w:val="000000"/>
        </w:rPr>
        <w:t xml:space="preserve">. </w:t>
      </w:r>
      <w:proofErr w:type="spellStart"/>
      <w:r>
        <w:rPr>
          <w:color w:val="000000"/>
        </w:rPr>
        <w:t>January</w:t>
      </w:r>
      <w:proofErr w:type="spellEnd"/>
      <w:r>
        <w:rPr>
          <w:color w:val="000000"/>
        </w:rPr>
        <w:t xml:space="preserve"> 2005. RFC. URL: </w:t>
      </w:r>
      <w:hyperlink r:id="rId5" w:history="1">
        <w:r w:rsidRPr="004B3F34">
          <w:rPr>
            <w:rStyle w:val="Hypertextovodkaz"/>
          </w:rPr>
          <w:t>http://www.ietf.org/rfc/rfc3987.txt</w:t>
        </w:r>
      </w:hyperlink>
      <w:r>
        <w:t xml:space="preserve"> </w:t>
      </w:r>
    </w:p>
  </w:comment>
  <w:comment w:id="13" w:author="Daniel Bedrníček" w:date="2021-11-15T13:02:00Z" w:initials="DB">
    <w:p w14:paraId="7840EF9C" w14:textId="77777777" w:rsidR="003257D9" w:rsidRDefault="003257D9" w:rsidP="00135712">
      <w:pPr>
        <w:pStyle w:val="Textkomente"/>
      </w:pPr>
      <w:r>
        <w:rPr>
          <w:rStyle w:val="Odkaznakoment"/>
        </w:rPr>
        <w:annotationRef/>
      </w:r>
      <w:hyperlink r:id="rId6" w:history="1">
        <w:r w:rsidRPr="004F7A32">
          <w:rPr>
            <w:rStyle w:val="Hypertextovodkaz"/>
          </w:rPr>
          <w:t>https://www.w3.org/TR/rdf-schema/</w:t>
        </w:r>
      </w:hyperlink>
    </w:p>
  </w:comment>
  <w:comment w:id="16" w:author="Daniel Bedrníček" w:date="2021-11-15T16:42:00Z" w:initials="DB">
    <w:p w14:paraId="32E34DD8" w14:textId="77777777" w:rsidR="003257D9" w:rsidRDefault="003257D9" w:rsidP="00692B75">
      <w:pPr>
        <w:pStyle w:val="Textkomente"/>
      </w:pPr>
      <w:r>
        <w:rPr>
          <w:rStyle w:val="Odkaznakoment"/>
        </w:rPr>
        <w:annotationRef/>
      </w:r>
      <w:r>
        <w:t xml:space="preserve">Podpora vývoje ontologií pomocí grafických modelovacích nástrojů. Ing. Marek Dudáš </w:t>
      </w:r>
    </w:p>
  </w:comment>
  <w:comment w:id="20" w:author="Daniel Bedrníček" w:date="2021-11-22T21:45:00Z" w:initials="DB">
    <w:p w14:paraId="76489041" w14:textId="77777777" w:rsidR="003257D9" w:rsidRDefault="003257D9">
      <w:pPr>
        <w:pStyle w:val="Textkomente"/>
      </w:pPr>
      <w:r>
        <w:rPr>
          <w:rStyle w:val="Odkaznakoment"/>
        </w:rPr>
        <w:annotationRef/>
      </w:r>
      <w:r>
        <w:t xml:space="preserve">An </w:t>
      </w:r>
      <w:proofErr w:type="spellStart"/>
      <w:r>
        <w:t>overview</w:t>
      </w:r>
      <w:proofErr w:type="spellEnd"/>
      <w:r>
        <w:t xml:space="preserve"> </w:t>
      </w:r>
      <w:proofErr w:type="spellStart"/>
      <w:r>
        <w:t>of</w:t>
      </w:r>
      <w:proofErr w:type="spellEnd"/>
      <w:r>
        <w:t xml:space="preserve"> </w:t>
      </w:r>
      <w:proofErr w:type="spellStart"/>
      <w:r>
        <w:t>current</w:t>
      </w:r>
      <w:proofErr w:type="spellEnd"/>
      <w:r>
        <w:t xml:space="preserve"> ontology meta-</w:t>
      </w:r>
      <w:proofErr w:type="spellStart"/>
      <w:r>
        <w:t>matching</w:t>
      </w:r>
      <w:proofErr w:type="spellEnd"/>
      <w:r>
        <w:t xml:space="preserve"> </w:t>
      </w:r>
      <w:proofErr w:type="spellStart"/>
      <w:r>
        <w:t>solutions</w:t>
      </w:r>
      <w:proofErr w:type="spellEnd"/>
    </w:p>
    <w:p w14:paraId="324DE46B" w14:textId="6F965BB1" w:rsidR="003257D9" w:rsidRDefault="003257D9">
      <w:pPr>
        <w:pStyle w:val="Textkomente"/>
      </w:pPr>
      <w:r>
        <w:t xml:space="preserve">Jorge </w:t>
      </w:r>
      <w:proofErr w:type="spellStart"/>
      <w:r>
        <w:t>Martinez</w:t>
      </w:r>
      <w:proofErr w:type="spellEnd"/>
      <w:r>
        <w:t xml:space="preserve">-Gil, José </w:t>
      </w:r>
      <w:proofErr w:type="spellStart"/>
      <w:r>
        <w:t>Aldana-Montes</w:t>
      </w:r>
      <w:proofErr w:type="spellEnd"/>
    </w:p>
  </w:comment>
  <w:comment w:id="22" w:author="Daniel Bedrníček" w:date="2021-11-22T21:59:00Z" w:initials="DB">
    <w:p w14:paraId="55D1D670" w14:textId="77777777" w:rsidR="003257D9" w:rsidRDefault="003257D9">
      <w:pPr>
        <w:pStyle w:val="Textkomente"/>
      </w:pPr>
      <w:r>
        <w:rPr>
          <w:rStyle w:val="Odkaznakoment"/>
        </w:rPr>
        <w:annotationRef/>
      </w:r>
      <w:proofErr w:type="spellStart"/>
      <w:r>
        <w:t>Mediators</w:t>
      </w:r>
      <w:proofErr w:type="spellEnd"/>
      <w:r>
        <w:t xml:space="preserve"> in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w:t>
      </w:r>
      <w:proofErr w:type="spellStart"/>
      <w:r>
        <w:t>Future</w:t>
      </w:r>
      <w:proofErr w:type="spellEnd"/>
      <w:r>
        <w:t xml:space="preserve"> </w:t>
      </w:r>
      <w:proofErr w:type="spellStart"/>
      <w:r>
        <w:t>Information</w:t>
      </w:r>
      <w:proofErr w:type="spellEnd"/>
      <w:r>
        <w:t xml:space="preserve"> Systems</w:t>
      </w:r>
    </w:p>
    <w:p w14:paraId="340D6C98" w14:textId="64D1B200" w:rsidR="003257D9" w:rsidRDefault="003257D9">
      <w:pPr>
        <w:pStyle w:val="Textkomente"/>
      </w:pPr>
      <w:proofErr w:type="spellStart"/>
      <w:r>
        <w:t>Wiederhold</w:t>
      </w:r>
      <w:proofErr w:type="spellEnd"/>
    </w:p>
  </w:comment>
  <w:comment w:id="23" w:author="Daniel Bedrníček" w:date="2021-11-22T22:04:00Z" w:initials="DB">
    <w:p w14:paraId="7E579B36" w14:textId="73AC0201" w:rsidR="003257D9" w:rsidRDefault="003257D9">
      <w:pPr>
        <w:pStyle w:val="Textkomente"/>
      </w:pPr>
      <w:r>
        <w:rPr>
          <w:rStyle w:val="Odkaznakoment"/>
        </w:rPr>
        <w:annotationRef/>
      </w:r>
      <w:r>
        <w:t xml:space="preserve">Hans </w:t>
      </w:r>
      <w:proofErr w:type="spellStart"/>
      <w:r>
        <w:t>Chalupsky</w:t>
      </w:r>
      <w:proofErr w:type="spellEnd"/>
      <w:r>
        <w:t xml:space="preserve">. </w:t>
      </w:r>
      <w:proofErr w:type="spellStart"/>
      <w:r>
        <w:t>OntoMorph</w:t>
      </w:r>
      <w:proofErr w:type="spellEnd"/>
      <w:r>
        <w:t xml:space="preserve">: A </w:t>
      </w:r>
      <w:proofErr w:type="spellStart"/>
      <w:r>
        <w:t>translation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symbolic</w:t>
      </w:r>
      <w:proofErr w:type="spellEnd"/>
      <w:r>
        <w:t xml:space="preserve"> </w:t>
      </w:r>
      <w:proofErr w:type="spellStart"/>
      <w:r>
        <w:t>logic</w:t>
      </w:r>
      <w:proofErr w:type="spellEnd"/>
      <w:r>
        <w:t xml:space="preserve">. In Anthony G. </w:t>
      </w:r>
      <w:proofErr w:type="spellStart"/>
      <w:r>
        <w:t>Cohn</w:t>
      </w:r>
      <w:proofErr w:type="spellEnd"/>
      <w:r>
        <w:t xml:space="preserve">, </w:t>
      </w:r>
      <w:proofErr w:type="spellStart"/>
      <w:r>
        <w:t>Fausto</w:t>
      </w:r>
      <w:proofErr w:type="spellEnd"/>
      <w:r>
        <w:t xml:space="preserve"> </w:t>
      </w:r>
      <w:proofErr w:type="spellStart"/>
      <w:r>
        <w:t>Giunchiglia</w:t>
      </w:r>
      <w:proofErr w:type="spellEnd"/>
      <w:r>
        <w:t xml:space="preserve">, and Bart </w:t>
      </w:r>
      <w:proofErr w:type="spellStart"/>
      <w:r>
        <w:t>Selman</w:t>
      </w:r>
      <w:proofErr w:type="spellEnd"/>
      <w:r>
        <w:t xml:space="preserve">, </w:t>
      </w:r>
      <w:proofErr w:type="spellStart"/>
      <w:r>
        <w:t>editors</w:t>
      </w:r>
      <w:proofErr w:type="spellEnd"/>
      <w:r>
        <w:t xml:space="preserve">, KR2000: </w:t>
      </w:r>
      <w:proofErr w:type="spellStart"/>
      <w:r>
        <w:t>Principles</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Representation</w:t>
      </w:r>
      <w:proofErr w:type="spellEnd"/>
      <w:r>
        <w:t xml:space="preserve"> and </w:t>
      </w:r>
      <w:proofErr w:type="spellStart"/>
      <w:r>
        <w:t>Reasoning</w:t>
      </w:r>
      <w:proofErr w:type="spellEnd"/>
      <w:r>
        <w:t xml:space="preserve">, </w:t>
      </w:r>
      <w:proofErr w:type="spellStart"/>
      <w:r>
        <w:t>pages</w:t>
      </w:r>
      <w:proofErr w:type="spellEnd"/>
      <w:r>
        <w:t xml:space="preserve"> 471–482, San Francisco, CA, 2000. Morgan Kaufmann</w:t>
      </w:r>
    </w:p>
  </w:comment>
  <w:comment w:id="21" w:author="Daniel Bedrníček" w:date="2021-11-22T22:24:00Z" w:initials="DB">
    <w:p w14:paraId="496AF6FB" w14:textId="77777777" w:rsidR="003257D9" w:rsidRDefault="003257D9">
      <w:pPr>
        <w:pStyle w:val="Textkomente"/>
      </w:pPr>
      <w:r>
        <w:rPr>
          <w:rStyle w:val="Odkaznakoment"/>
        </w:rPr>
        <w:annotationRef/>
      </w:r>
      <w:proofErr w:type="spellStart"/>
      <w:r>
        <w:t>Combining</w:t>
      </w:r>
      <w:proofErr w:type="spellEnd"/>
      <w:r>
        <w:t xml:space="preserve"> and </w:t>
      </w:r>
      <w:proofErr w:type="spellStart"/>
      <w:r>
        <w:t>relating</w:t>
      </w:r>
      <w:proofErr w:type="spellEnd"/>
      <w:r>
        <w:t xml:space="preserve"> </w:t>
      </w:r>
      <w:proofErr w:type="spellStart"/>
      <w:r>
        <w:t>ontologies</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problems</w:t>
      </w:r>
      <w:proofErr w:type="spellEnd"/>
      <w:r>
        <w:t xml:space="preserve"> and </w:t>
      </w:r>
      <w:proofErr w:type="spellStart"/>
      <w:r>
        <w:t>solutions</w:t>
      </w:r>
      <w:proofErr w:type="spellEnd"/>
    </w:p>
    <w:p w14:paraId="3DF1C03C" w14:textId="70460642" w:rsidR="003257D9" w:rsidRDefault="003257D9">
      <w:pPr>
        <w:pStyle w:val="Textkomente"/>
      </w:pPr>
      <w:r>
        <w:t xml:space="preserve"> Michel Klein</w:t>
      </w:r>
    </w:p>
  </w:comment>
  <w:comment w:id="25" w:author="Daniel Bedrníček" w:date="2021-11-15T16:43:00Z" w:initials="DB">
    <w:p w14:paraId="2A548A7F" w14:textId="77777777" w:rsidR="003257D9" w:rsidRDefault="003257D9"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6" w:author="Daniel Bedrníček" w:date="2021-11-15T16:43:00Z" w:initials="DB">
    <w:p w14:paraId="0851F871" w14:textId="77777777" w:rsidR="003257D9" w:rsidRDefault="003257D9"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8" w:author="Daniel Bedrníček" w:date="2021-11-23T09:42:00Z" w:initials="DB">
    <w:p w14:paraId="51A4F725" w14:textId="77777777" w:rsidR="003257D9" w:rsidRDefault="003257D9">
      <w:pPr>
        <w:pStyle w:val="Textkomente"/>
      </w:pPr>
      <w:r>
        <w:rPr>
          <w:rStyle w:val="Odkaznakoment"/>
        </w:rPr>
        <w:annotationRef/>
      </w:r>
      <w:proofErr w:type="spellStart"/>
      <w:r>
        <w:t>Large</w:t>
      </w:r>
      <w:proofErr w:type="spellEnd"/>
      <w:r>
        <w:t xml:space="preserve"> </w:t>
      </w:r>
      <w:proofErr w:type="spellStart"/>
      <w:r>
        <w:t>scale</w:t>
      </w:r>
      <w:proofErr w:type="spellEnd"/>
      <w:r>
        <w:t xml:space="preserve"> instance </w:t>
      </w:r>
      <w:proofErr w:type="spellStart"/>
      <w:r>
        <w:t>matching</w:t>
      </w:r>
      <w:proofErr w:type="spellEnd"/>
      <w:r>
        <w:t xml:space="preserve"> via </w:t>
      </w:r>
      <w:proofErr w:type="spellStart"/>
      <w:r>
        <w:t>multiple</w:t>
      </w:r>
      <w:proofErr w:type="spellEnd"/>
      <w:r>
        <w:t xml:space="preserve"> </w:t>
      </w:r>
      <w:proofErr w:type="spellStart"/>
      <w:r>
        <w:t>indexes</w:t>
      </w:r>
      <w:proofErr w:type="spellEnd"/>
      <w:r>
        <w:t xml:space="preserve"> and </w:t>
      </w:r>
      <w:proofErr w:type="spellStart"/>
      <w:r>
        <w:t>candidate</w:t>
      </w:r>
      <w:proofErr w:type="spellEnd"/>
      <w:r>
        <w:t xml:space="preserve"> </w:t>
      </w:r>
      <w:proofErr w:type="spellStart"/>
      <w:r>
        <w:t>selection</w:t>
      </w:r>
      <w:proofErr w:type="spellEnd"/>
    </w:p>
    <w:p w14:paraId="51A3C735" w14:textId="6B0B76D8" w:rsidR="003257D9" w:rsidRDefault="003257D9">
      <w:pPr>
        <w:pStyle w:val="Textkomente"/>
      </w:pPr>
      <w:proofErr w:type="spellStart"/>
      <w:r>
        <w:t>Juanzi</w:t>
      </w:r>
      <w:proofErr w:type="spellEnd"/>
      <w:r>
        <w:t xml:space="preserve"> </w:t>
      </w:r>
      <w:proofErr w:type="spellStart"/>
      <w:r>
        <w:t>Li</w:t>
      </w:r>
      <w:proofErr w:type="spellEnd"/>
      <w:r>
        <w:t xml:space="preserve"> </w:t>
      </w:r>
      <w:proofErr w:type="gramStart"/>
      <w:r>
        <w:t>a ,</w:t>
      </w:r>
      <w:proofErr w:type="gramEnd"/>
      <w:r>
        <w:t xml:space="preserve"> </w:t>
      </w:r>
      <w:proofErr w:type="spellStart"/>
      <w:r>
        <w:t>Zhichun</w:t>
      </w:r>
      <w:proofErr w:type="spellEnd"/>
      <w:r>
        <w:t xml:space="preserve"> </w:t>
      </w:r>
      <w:proofErr w:type="spellStart"/>
      <w:r>
        <w:t>Wang</w:t>
      </w:r>
      <w:proofErr w:type="spellEnd"/>
      <w:r>
        <w:t xml:space="preserve"> </w:t>
      </w:r>
      <w:proofErr w:type="spellStart"/>
      <w:r>
        <w:t>a,b</w:t>
      </w:r>
      <w:proofErr w:type="spellEnd"/>
      <w:r>
        <w:t>,</w:t>
      </w:r>
      <w:r>
        <w:rPr>
          <w:rFonts w:ascii="Cambria Math" w:hAnsi="Cambria Math" w:cs="Cambria Math"/>
        </w:rPr>
        <w:t>⇑</w:t>
      </w:r>
      <w:r>
        <w:t xml:space="preserve"> , </w:t>
      </w:r>
      <w:proofErr w:type="spellStart"/>
      <w:r>
        <w:t>Xiao</w:t>
      </w:r>
      <w:proofErr w:type="spellEnd"/>
      <w:r>
        <w:t xml:space="preserve"> </w:t>
      </w:r>
      <w:proofErr w:type="spellStart"/>
      <w:r>
        <w:t>Zhang</w:t>
      </w:r>
      <w:proofErr w:type="spellEnd"/>
      <w:r>
        <w:t xml:space="preserve"> a , </w:t>
      </w:r>
      <w:proofErr w:type="spellStart"/>
      <w:r>
        <w:t>Jie</w:t>
      </w:r>
      <w:proofErr w:type="spellEnd"/>
      <w:r>
        <w:t xml:space="preserve"> Tang a</w:t>
      </w:r>
    </w:p>
  </w:comment>
  <w:comment w:id="30" w:author="Daniel Bedrníček" w:date="2021-11-23T09:48:00Z" w:initials="DB">
    <w:p w14:paraId="190C6CC5" w14:textId="77777777" w:rsidR="003257D9" w:rsidRDefault="003257D9" w:rsidP="00565BDE">
      <w:pPr>
        <w:pStyle w:val="Nadpis1"/>
        <w:shd w:val="clear" w:color="auto" w:fill="FFFFFF"/>
        <w:spacing w:before="0" w:line="525" w:lineRule="atLeast"/>
        <w:rPr>
          <w:rFonts w:ascii="Merriweather Sans" w:hAnsi="Merriweather Sans"/>
          <w:color w:val="333333"/>
        </w:rPr>
      </w:pPr>
      <w:r>
        <w:rPr>
          <w:rStyle w:val="Odkaznakoment"/>
        </w:rPr>
        <w:annotationRef/>
      </w:r>
      <w:proofErr w:type="spellStart"/>
      <w:r>
        <w:rPr>
          <w:rFonts w:ascii="Merriweather Sans" w:hAnsi="Merriweather Sans"/>
          <w:color w:val="333333"/>
        </w:rPr>
        <w:t>The</w:t>
      </w:r>
      <w:proofErr w:type="spellEnd"/>
      <w:r>
        <w:rPr>
          <w:rFonts w:ascii="Merriweather Sans" w:hAnsi="Merriweather Sans"/>
          <w:color w:val="333333"/>
        </w:rPr>
        <w:t xml:space="preserve"> entity-</w:t>
      </w:r>
      <w:proofErr w:type="spellStart"/>
      <w:r>
        <w:rPr>
          <w:rFonts w:ascii="Merriweather Sans" w:hAnsi="Merriweather Sans"/>
          <w:color w:val="333333"/>
        </w:rPr>
        <w:t>relationship</w:t>
      </w:r>
      <w:proofErr w:type="spellEnd"/>
      <w:r>
        <w:rPr>
          <w:rFonts w:ascii="Merriweather Sans" w:hAnsi="Merriweather Sans"/>
          <w:color w:val="333333"/>
        </w:rPr>
        <w:t xml:space="preserve"> model—</w:t>
      </w:r>
      <w:proofErr w:type="spellStart"/>
      <w:r>
        <w:rPr>
          <w:rFonts w:ascii="Merriweather Sans" w:hAnsi="Merriweather Sans"/>
          <w:color w:val="333333"/>
        </w:rPr>
        <w:t>toward</w:t>
      </w:r>
      <w:proofErr w:type="spellEnd"/>
      <w:r>
        <w:rPr>
          <w:rFonts w:ascii="Merriweather Sans" w:hAnsi="Merriweather Sans"/>
          <w:color w:val="333333"/>
        </w:rPr>
        <w:t xml:space="preserve"> a </w:t>
      </w:r>
      <w:proofErr w:type="spellStart"/>
      <w:r>
        <w:rPr>
          <w:rFonts w:ascii="Merriweather Sans" w:hAnsi="Merriweather Sans"/>
          <w:color w:val="333333"/>
        </w:rPr>
        <w:t>unified</w:t>
      </w:r>
      <w:proofErr w:type="spellEnd"/>
      <w:r>
        <w:rPr>
          <w:rFonts w:ascii="Merriweather Sans" w:hAnsi="Merriweather Sans"/>
          <w:color w:val="333333"/>
        </w:rPr>
        <w:t xml:space="preserve"> </w:t>
      </w:r>
      <w:proofErr w:type="spellStart"/>
      <w:r>
        <w:rPr>
          <w:rFonts w:ascii="Merriweather Sans" w:hAnsi="Merriweather Sans"/>
          <w:color w:val="333333"/>
        </w:rPr>
        <w:t>view</w:t>
      </w:r>
      <w:proofErr w:type="spellEnd"/>
      <w:r>
        <w:rPr>
          <w:rFonts w:ascii="Merriweather Sans" w:hAnsi="Merriweather Sans"/>
          <w:color w:val="333333"/>
        </w:rPr>
        <w:t xml:space="preserve"> </w:t>
      </w:r>
      <w:proofErr w:type="spellStart"/>
      <w:r>
        <w:rPr>
          <w:rFonts w:ascii="Merriweather Sans" w:hAnsi="Merriweather Sans"/>
          <w:color w:val="333333"/>
        </w:rPr>
        <w:t>of</w:t>
      </w:r>
      <w:proofErr w:type="spellEnd"/>
      <w:r>
        <w:rPr>
          <w:rFonts w:ascii="Merriweather Sans" w:hAnsi="Merriweather Sans"/>
          <w:color w:val="333333"/>
        </w:rPr>
        <w:t xml:space="preserve"> data</w:t>
      </w:r>
    </w:p>
    <w:p w14:paraId="207F5E5E" w14:textId="77777777" w:rsidR="003257D9" w:rsidRDefault="003257D9">
      <w:pPr>
        <w:pStyle w:val="Textkomente"/>
      </w:pPr>
    </w:p>
    <w:p w14:paraId="33E06286" w14:textId="77777777" w:rsidR="003257D9" w:rsidRDefault="003257D9" w:rsidP="00565BDE">
      <w:pPr>
        <w:pStyle w:val="Textkomente"/>
      </w:pPr>
      <w:r>
        <w:t>Peter Pin-</w:t>
      </w:r>
      <w:proofErr w:type="spellStart"/>
      <w:r>
        <w:t>Shan</w:t>
      </w:r>
      <w:proofErr w:type="spellEnd"/>
      <w:r>
        <w:t xml:space="preserve"> </w:t>
      </w:r>
      <w:proofErr w:type="spellStart"/>
      <w:r>
        <w:t>Chen</w:t>
      </w:r>
      <w:proofErr w:type="spellEnd"/>
    </w:p>
    <w:p w14:paraId="4230806D" w14:textId="77777777" w:rsidR="003257D9" w:rsidRDefault="003257D9" w:rsidP="00565BDE">
      <w:pPr>
        <w:pStyle w:val="Textkomente"/>
      </w:pPr>
    </w:p>
    <w:p w14:paraId="17A4085D" w14:textId="0B3F8FE1" w:rsidR="003257D9" w:rsidRDefault="003257D9">
      <w:pPr>
        <w:pStyle w:val="Textkomente"/>
      </w:pPr>
    </w:p>
  </w:comment>
  <w:comment w:id="31" w:author="Daniel Bedrníček" w:date="2021-11-23T09:57:00Z" w:initials="DB">
    <w:p w14:paraId="0E052B08" w14:textId="77777777" w:rsidR="003257D9" w:rsidRDefault="003257D9"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 xml:space="preserve">A </w:t>
      </w:r>
      <w:proofErr w:type="spellStart"/>
      <w:r>
        <w:rPr>
          <w:rFonts w:ascii="Georgia" w:hAnsi="Georgia"/>
          <w:b w:val="0"/>
          <w:bCs/>
          <w:color w:val="333333"/>
        </w:rPr>
        <w:t>relationship-based</w:t>
      </w:r>
      <w:proofErr w:type="spellEnd"/>
      <w:r>
        <w:rPr>
          <w:rFonts w:ascii="Georgia" w:hAnsi="Georgia"/>
          <w:b w:val="0"/>
          <w:bCs/>
          <w:color w:val="333333"/>
        </w:rPr>
        <w:t xml:space="preserve"> </w:t>
      </w:r>
      <w:proofErr w:type="spellStart"/>
      <w:r>
        <w:rPr>
          <w:rFonts w:ascii="Georgia" w:hAnsi="Georgia"/>
          <w:b w:val="0"/>
          <w:bCs/>
          <w:color w:val="333333"/>
        </w:rPr>
        <w:t>approach</w:t>
      </w:r>
      <w:proofErr w:type="spellEnd"/>
      <w:r>
        <w:rPr>
          <w:rFonts w:ascii="Georgia" w:hAnsi="Georgia"/>
          <w:b w:val="0"/>
          <w:bCs/>
          <w:color w:val="333333"/>
        </w:rPr>
        <w:t xml:space="preserve"> to model </w:t>
      </w:r>
      <w:proofErr w:type="spellStart"/>
      <w:r>
        <w:rPr>
          <w:rFonts w:ascii="Georgia" w:hAnsi="Georgia"/>
          <w:b w:val="0"/>
          <w:bCs/>
          <w:color w:val="333333"/>
        </w:rPr>
        <w:t>integration</w:t>
      </w:r>
      <w:proofErr w:type="spellEnd"/>
    </w:p>
    <w:p w14:paraId="1FE83B03" w14:textId="0C2F7495" w:rsidR="003257D9" w:rsidRDefault="003257D9">
      <w:pPr>
        <w:pStyle w:val="Textkomente"/>
      </w:pPr>
      <w:proofErr w:type="spellStart"/>
      <w:r w:rsidRPr="00F9585F">
        <w:t>Marsha</w:t>
      </w:r>
      <w:proofErr w:type="spellEnd"/>
      <w:r w:rsidRPr="00F9585F">
        <w:t xml:space="preserve"> </w:t>
      </w:r>
      <w:proofErr w:type="spellStart"/>
      <w:r w:rsidRPr="00F9585F">
        <w:t>Chechik</w:t>
      </w:r>
      <w:proofErr w:type="spellEnd"/>
    </w:p>
  </w:comment>
  <w:comment w:id="33" w:author="Daniel Bedrníček" w:date="2021-11-23T10:11:00Z" w:initials="DB">
    <w:p w14:paraId="0CF085D3" w14:textId="304C0876" w:rsidR="003257D9" w:rsidRDefault="003257D9">
      <w:pPr>
        <w:pStyle w:val="Textkomente"/>
      </w:pPr>
      <w:r>
        <w:rPr>
          <w:rStyle w:val="Odkaznakoment"/>
        </w:rPr>
        <w:annotationRef/>
      </w:r>
      <w:r w:rsidRPr="00577A68">
        <w:t>https://www.britannica.com/science/homomorphism</w:t>
      </w:r>
    </w:p>
  </w:comment>
  <w:comment w:id="32" w:author="Daniel Bedrníček" w:date="2021-11-23T10:18:00Z" w:initials="DB">
    <w:p w14:paraId="63624AAC" w14:textId="77777777" w:rsidR="003257D9" w:rsidRDefault="003257D9">
      <w:pPr>
        <w:pStyle w:val="Textkomente"/>
      </w:pPr>
      <w:r>
        <w:rPr>
          <w:rStyle w:val="Odkaznakoment"/>
        </w:rPr>
        <w:annotationRef/>
      </w:r>
      <w:proofErr w:type="spellStart"/>
      <w:r>
        <w:t>Merging</w:t>
      </w:r>
      <w:proofErr w:type="spellEnd"/>
      <w:r>
        <w:t xml:space="preserve"> and </w:t>
      </w:r>
      <w:proofErr w:type="spellStart"/>
      <w:r>
        <w:t>Consistency</w:t>
      </w:r>
      <w:proofErr w:type="spellEnd"/>
      <w:r>
        <w:t xml:space="preserve"> </w:t>
      </w:r>
      <w:proofErr w:type="spellStart"/>
      <w:r>
        <w:t>Checking</w:t>
      </w:r>
      <w:proofErr w:type="spellEnd"/>
      <w:r>
        <w:t xml:space="preserve"> </w:t>
      </w:r>
      <w:proofErr w:type="spellStart"/>
      <w:r>
        <w:t>of</w:t>
      </w:r>
      <w:proofErr w:type="spellEnd"/>
      <w:r>
        <w:t xml:space="preserve"> </w:t>
      </w:r>
      <w:proofErr w:type="spellStart"/>
      <w:r>
        <w:t>Distributed</w:t>
      </w:r>
      <w:proofErr w:type="spellEnd"/>
      <w:r>
        <w:t xml:space="preserve"> </w:t>
      </w:r>
      <w:proofErr w:type="spellStart"/>
      <w:r>
        <w:t>Models</w:t>
      </w:r>
      <w:proofErr w:type="spellEnd"/>
    </w:p>
    <w:p w14:paraId="607C9EF1" w14:textId="65484FBB" w:rsidR="003257D9" w:rsidRDefault="003257D9">
      <w:pPr>
        <w:pStyle w:val="Textkomente"/>
      </w:pPr>
      <w:proofErr w:type="spellStart"/>
      <w:r>
        <w:t>Mehrdad</w:t>
      </w:r>
      <w:proofErr w:type="spellEnd"/>
      <w:r>
        <w:t xml:space="preserve"> </w:t>
      </w:r>
      <w:proofErr w:type="spellStart"/>
      <w:r>
        <w:t>Sabetzadeh</w:t>
      </w:r>
      <w:proofErr w:type="spellEnd"/>
    </w:p>
  </w:comment>
  <w:comment w:id="35" w:author="Daniel Bedrníček" w:date="2021-11-23T14:29:00Z" w:initials="DB">
    <w:p w14:paraId="6B734381" w14:textId="77777777" w:rsidR="003257D9" w:rsidRDefault="003257D9">
      <w:pPr>
        <w:pStyle w:val="Textkomente"/>
      </w:pPr>
      <w:r>
        <w:rPr>
          <w:rStyle w:val="Odkaznakoment"/>
        </w:rPr>
        <w:annotationRef/>
      </w:r>
      <w:r>
        <w:t xml:space="preserve">Využití technik vizualizace velkých grafů pro zobrazení schémat RDF </w:t>
      </w:r>
      <w:proofErr w:type="spellStart"/>
      <w:r>
        <w:t>datasetů</w:t>
      </w:r>
      <w:proofErr w:type="spellEnd"/>
    </w:p>
    <w:p w14:paraId="0297FA99" w14:textId="5538370C" w:rsidR="003257D9" w:rsidRDefault="003257D9">
      <w:pPr>
        <w:pStyle w:val="Textkomente"/>
      </w:pPr>
      <w:r>
        <w:t>Pavel Suk</w:t>
      </w:r>
    </w:p>
  </w:comment>
  <w:comment w:id="38" w:author="Daniel Bedrníček" w:date="2021-11-23T15:51:00Z" w:initials="DB">
    <w:p w14:paraId="22BC22D1" w14:textId="2B479ECD" w:rsidR="003257D9" w:rsidRDefault="003257D9">
      <w:pPr>
        <w:pStyle w:val="Textkomente"/>
      </w:pPr>
      <w:r>
        <w:rPr>
          <w:rStyle w:val="Odkaznakoment"/>
        </w:rPr>
        <w:annotationRef/>
      </w:r>
      <w:r>
        <w:t>Nejsem si jistý, jestli mohu slovo od slova převzít text z jiné diplomové práce. Ale zdá se mi zbytečné takto krátký text přepisovat vlastními slovy, pokud k tomu sám nemám co dodat.</w:t>
      </w:r>
    </w:p>
  </w:comment>
  <w:comment w:id="48" w:author="Daniel Bedrníček" w:date="2021-11-30T17:09:00Z" w:initials="DB">
    <w:p w14:paraId="0E6CF0F7" w14:textId="66A7C3AC" w:rsidR="003257D9" w:rsidRDefault="003257D9">
      <w:pPr>
        <w:pStyle w:val="Textkomente"/>
      </w:pPr>
      <w:r>
        <w:rPr>
          <w:rStyle w:val="Odkaznakoment"/>
        </w:rPr>
        <w:annotationRef/>
      </w:r>
      <w:r w:rsidRPr="00787224">
        <w:t>https://cw.fel.cvut.cz/old/_media/courses/a4m33pal/pal02.pdf</w:t>
      </w:r>
    </w:p>
  </w:comment>
  <w:comment w:id="62" w:author="Daniel Bedrníček" w:date="2021-12-01T20:08:00Z" w:initials="DB">
    <w:p w14:paraId="669AF91D" w14:textId="737B456E" w:rsidR="003257D9" w:rsidRDefault="003257D9">
      <w:pPr>
        <w:pStyle w:val="Textkomente"/>
      </w:pPr>
      <w:r>
        <w:rPr>
          <w:rStyle w:val="Odkaznakoment"/>
        </w:rPr>
        <w:annotationRef/>
      </w:r>
      <w:r w:rsidRPr="00967B5D">
        <w:t>https://www.apache.org/licenses/LICENSE-2.0</w:t>
      </w:r>
    </w:p>
  </w:comment>
  <w:comment w:id="63" w:author="Daniel Bedrníček" w:date="2021-12-01T20:42:00Z" w:initials="DB">
    <w:p w14:paraId="6C301AF4" w14:textId="52C70003" w:rsidR="003257D9" w:rsidRDefault="003257D9">
      <w:pPr>
        <w:pStyle w:val="Textkomente"/>
      </w:pPr>
      <w:r>
        <w:rPr>
          <w:rStyle w:val="Odkaznakoment"/>
        </w:rPr>
        <w:annotationRef/>
      </w:r>
      <w:r w:rsidRPr="00CE50E9">
        <w:t>https://stackoverflow.com/questions/tagged/mxgraph</w:t>
      </w:r>
    </w:p>
  </w:comment>
  <w:comment w:id="66" w:author="Daniel Bedrníček" w:date="2021-12-01T20:52:00Z" w:initials="DB">
    <w:p w14:paraId="37298565" w14:textId="0889F178" w:rsidR="003257D9" w:rsidRDefault="003257D9">
      <w:pPr>
        <w:pStyle w:val="Textkomente"/>
      </w:pPr>
      <w:r>
        <w:rPr>
          <w:rStyle w:val="Odkaznakoment"/>
        </w:rPr>
        <w:annotationRef/>
      </w:r>
      <w:r w:rsidRPr="00004E3A">
        <w:t>https://visjs.github.io/vis-network/docs/network/</w:t>
      </w:r>
    </w:p>
  </w:comment>
  <w:comment w:id="68" w:author="Daniel Bedrníček" w:date="2021-12-01T21:36:00Z" w:initials="DB">
    <w:p w14:paraId="10B34ECA" w14:textId="0196A54D" w:rsidR="003257D9" w:rsidRDefault="003257D9">
      <w:pPr>
        <w:pStyle w:val="Textkomente"/>
      </w:pPr>
      <w:r>
        <w:rPr>
          <w:rStyle w:val="Odkaznakoment"/>
        </w:rPr>
        <w:annotationRef/>
      </w:r>
      <w:r w:rsidRPr="00657C3B">
        <w:t>https://gojs.net/latest/api/</w:t>
      </w:r>
    </w:p>
  </w:comment>
  <w:comment w:id="69" w:author="Daniel Bedrníček" w:date="2021-12-01T21:36:00Z" w:initials="DB">
    <w:p w14:paraId="08048493" w14:textId="2602261E" w:rsidR="003257D9" w:rsidRDefault="003257D9">
      <w:pPr>
        <w:pStyle w:val="Textkomente"/>
      </w:pPr>
      <w:r>
        <w:rPr>
          <w:rStyle w:val="Odkaznakoment"/>
        </w:rPr>
        <w:annotationRef/>
      </w:r>
      <w:r w:rsidRPr="00657C3B">
        <w:t>https://gojs.net/latest/intro/</w:t>
      </w:r>
    </w:p>
  </w:comment>
  <w:comment w:id="70" w:author="Daniel Bedrníček" w:date="2021-12-01T21:37:00Z" w:initials="DB">
    <w:p w14:paraId="75CF28E3" w14:textId="77777777" w:rsidR="003257D9" w:rsidRDefault="003257D9" w:rsidP="00657C3B">
      <w:pPr>
        <w:pStyle w:val="Textkomente"/>
      </w:pPr>
      <w:r>
        <w:rPr>
          <w:rStyle w:val="Odkaznakoment"/>
        </w:rPr>
        <w:annotationRef/>
      </w:r>
      <w:r>
        <w:rPr>
          <w:rStyle w:val="Odkaznakoment"/>
        </w:rPr>
        <w:annotationRef/>
      </w:r>
      <w:r w:rsidRPr="00657C3B">
        <w:t>https://gojs.net/latest/samples/index.html</w:t>
      </w:r>
    </w:p>
    <w:p w14:paraId="2EAA2216" w14:textId="27607823" w:rsidR="003257D9" w:rsidRDefault="003257D9">
      <w:pPr>
        <w:pStyle w:val="Textkomente"/>
      </w:pPr>
    </w:p>
  </w:comment>
  <w:comment w:id="73" w:author="Daniel Bedrníček" w:date="2021-12-05T14:37:00Z" w:initials="DB">
    <w:p w14:paraId="2B450FF1" w14:textId="2C660BAA" w:rsidR="00BB5204" w:rsidRDefault="00BB5204">
      <w:pPr>
        <w:pStyle w:val="Textkomente"/>
      </w:pPr>
      <w:r>
        <w:rPr>
          <w:rStyle w:val="Odkaznakoment"/>
        </w:rPr>
        <w:annotationRef/>
      </w:r>
      <w:proofErr w:type="spellStart"/>
      <w:r>
        <w:rPr>
          <w:rFonts w:ascii="Arial" w:hAnsi="Arial" w:cs="Arial"/>
          <w:color w:val="202122"/>
          <w:sz w:val="19"/>
          <w:szCs w:val="19"/>
          <w:shd w:val="clear" w:color="auto" w:fill="EAF3FF"/>
        </w:rPr>
        <w:t>Dice</w:t>
      </w:r>
      <w:proofErr w:type="spellEnd"/>
      <w:r>
        <w:rPr>
          <w:rFonts w:ascii="Arial" w:hAnsi="Arial" w:cs="Arial"/>
          <w:color w:val="202122"/>
          <w:sz w:val="19"/>
          <w:szCs w:val="19"/>
          <w:shd w:val="clear" w:color="auto" w:fill="EAF3FF"/>
        </w:rPr>
        <w:t>, Lee R. (1945). "</w:t>
      </w:r>
      <w:proofErr w:type="spellStart"/>
      <w:r>
        <w:rPr>
          <w:rFonts w:ascii="Arial" w:hAnsi="Arial" w:cs="Arial"/>
          <w:color w:val="202122"/>
          <w:sz w:val="19"/>
          <w:szCs w:val="19"/>
          <w:shd w:val="clear" w:color="auto" w:fill="EAF3FF"/>
        </w:rPr>
        <w:t>Measures</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of</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the</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Amount</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of</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Ecologic</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Association</w:t>
      </w:r>
      <w:proofErr w:type="spellEnd"/>
      <w:r>
        <w:rPr>
          <w:rFonts w:ascii="Arial" w:hAnsi="Arial" w:cs="Arial"/>
          <w:color w:val="202122"/>
          <w:sz w:val="19"/>
          <w:szCs w:val="19"/>
          <w:shd w:val="clear" w:color="auto" w:fill="EAF3FF"/>
        </w:rPr>
        <w:t xml:space="preserve"> </w:t>
      </w:r>
      <w:proofErr w:type="spellStart"/>
      <w:r>
        <w:rPr>
          <w:rFonts w:ascii="Arial" w:hAnsi="Arial" w:cs="Arial"/>
          <w:color w:val="202122"/>
          <w:sz w:val="19"/>
          <w:szCs w:val="19"/>
          <w:shd w:val="clear" w:color="auto" w:fill="EAF3FF"/>
        </w:rPr>
        <w:t>Between</w:t>
      </w:r>
      <w:proofErr w:type="spellEnd"/>
      <w:r>
        <w:rPr>
          <w:rFonts w:ascii="Arial" w:hAnsi="Arial" w:cs="Arial"/>
          <w:color w:val="202122"/>
          <w:sz w:val="19"/>
          <w:szCs w:val="19"/>
          <w:shd w:val="clear" w:color="auto" w:fill="EAF3FF"/>
        </w:rPr>
        <w:t xml:space="preserve"> Species". </w:t>
      </w:r>
      <w:proofErr w:type="spellStart"/>
      <w:r>
        <w:rPr>
          <w:rFonts w:ascii="Arial" w:hAnsi="Arial" w:cs="Arial"/>
          <w:i/>
          <w:iCs/>
          <w:color w:val="202122"/>
          <w:sz w:val="19"/>
          <w:szCs w:val="19"/>
          <w:shd w:val="clear" w:color="auto" w:fill="EAF3FF"/>
        </w:rPr>
        <w:t>Ecology</w:t>
      </w:r>
      <w:proofErr w:type="spellEnd"/>
      <w:r>
        <w:rPr>
          <w:rFonts w:ascii="Arial" w:hAnsi="Arial" w:cs="Arial"/>
          <w:color w:val="202122"/>
          <w:sz w:val="19"/>
          <w:szCs w:val="19"/>
          <w:shd w:val="clear" w:color="auto" w:fill="EAF3FF"/>
        </w:rPr>
        <w:t>. </w:t>
      </w:r>
      <w:r>
        <w:rPr>
          <w:rFonts w:ascii="Arial" w:hAnsi="Arial" w:cs="Arial"/>
          <w:b/>
          <w:bCs/>
          <w:color w:val="202122"/>
          <w:sz w:val="19"/>
          <w:szCs w:val="19"/>
          <w:shd w:val="clear" w:color="auto" w:fill="EAF3FF"/>
        </w:rPr>
        <w:t>26</w:t>
      </w:r>
      <w:r>
        <w:rPr>
          <w:rFonts w:ascii="Arial" w:hAnsi="Arial" w:cs="Arial"/>
          <w:color w:val="202122"/>
          <w:sz w:val="19"/>
          <w:szCs w:val="19"/>
          <w:shd w:val="clear" w:color="auto" w:fill="EAF3FF"/>
        </w:rPr>
        <w:t> (3): 297–302. </w:t>
      </w:r>
      <w:hyperlink r:id="rId11" w:tooltip="Doi (identifier)" w:history="1">
        <w:r>
          <w:rPr>
            <w:rStyle w:val="Hypertextovodkaz"/>
            <w:rFonts w:ascii="Arial" w:hAnsi="Arial" w:cs="Arial"/>
            <w:color w:val="0645AD"/>
            <w:sz w:val="19"/>
            <w:szCs w:val="19"/>
            <w:shd w:val="clear" w:color="auto" w:fill="EAF3FF"/>
          </w:rPr>
          <w:t>doi</w:t>
        </w:r>
      </w:hyperlink>
      <w:r>
        <w:rPr>
          <w:rFonts w:ascii="Arial" w:hAnsi="Arial" w:cs="Arial"/>
          <w:color w:val="202122"/>
          <w:sz w:val="19"/>
          <w:szCs w:val="19"/>
          <w:shd w:val="clear" w:color="auto" w:fill="EAF3FF"/>
        </w:rPr>
        <w:t>:</w:t>
      </w:r>
      <w:hyperlink r:id="rId12" w:history="1">
        <w:r>
          <w:rPr>
            <w:rStyle w:val="Hypertextovodkaz"/>
            <w:rFonts w:ascii="Arial" w:hAnsi="Arial" w:cs="Arial"/>
            <w:color w:val="3366BB"/>
            <w:sz w:val="19"/>
            <w:szCs w:val="19"/>
            <w:shd w:val="clear" w:color="auto" w:fill="EAF3FF"/>
          </w:rPr>
          <w:t>10.2307/1932409</w:t>
        </w:r>
      </w:hyperlink>
      <w:r>
        <w:rPr>
          <w:rFonts w:ascii="Arial" w:hAnsi="Arial" w:cs="Arial"/>
          <w:color w:val="202122"/>
          <w:sz w:val="19"/>
          <w:szCs w:val="19"/>
          <w:shd w:val="clear" w:color="auto" w:fill="EAF3FF"/>
        </w:rPr>
        <w:t>. </w:t>
      </w:r>
      <w:hyperlink r:id="rId13" w:tooltip="JSTOR (identifier)" w:history="1">
        <w:r>
          <w:rPr>
            <w:rStyle w:val="Hypertextovodkaz"/>
            <w:rFonts w:ascii="Arial" w:hAnsi="Arial" w:cs="Arial"/>
            <w:color w:val="0645AD"/>
            <w:sz w:val="19"/>
            <w:szCs w:val="19"/>
            <w:shd w:val="clear" w:color="auto" w:fill="EAF3FF"/>
          </w:rPr>
          <w:t>JSTOR</w:t>
        </w:r>
      </w:hyperlink>
      <w:r>
        <w:rPr>
          <w:rFonts w:ascii="Arial" w:hAnsi="Arial" w:cs="Arial"/>
          <w:color w:val="202122"/>
          <w:sz w:val="19"/>
          <w:szCs w:val="19"/>
          <w:shd w:val="clear" w:color="auto" w:fill="EAF3FF"/>
        </w:rPr>
        <w:t> </w:t>
      </w:r>
      <w:hyperlink r:id="rId14" w:history="1">
        <w:r>
          <w:rPr>
            <w:rStyle w:val="Hypertextovodkaz"/>
            <w:rFonts w:ascii="Arial" w:hAnsi="Arial" w:cs="Arial"/>
            <w:color w:val="3366BB"/>
            <w:sz w:val="19"/>
            <w:szCs w:val="19"/>
            <w:shd w:val="clear" w:color="auto" w:fill="EAF3FF"/>
          </w:rPr>
          <w:t>1932409</w:t>
        </w:r>
      </w:hyperlink>
      <w:r>
        <w:rPr>
          <w:rFonts w:ascii="Arial" w:hAnsi="Arial" w:cs="Arial"/>
          <w:color w:val="202122"/>
          <w:sz w:val="19"/>
          <w:szCs w:val="19"/>
          <w:shd w:val="clear" w:color="auto" w:fill="EAF3FF"/>
        </w:rPr>
        <w:t>.</w:t>
      </w:r>
    </w:p>
  </w:comment>
  <w:comment w:id="74" w:author="BEDRNICEK Daniel (renexter)" w:date="2021-12-04T19:02:00Z" w:initials="BD(">
    <w:p w14:paraId="509A35FD" w14:textId="5F64D5E0" w:rsidR="003257D9" w:rsidRDefault="003257D9">
      <w:pPr>
        <w:pStyle w:val="Textkomente"/>
      </w:pPr>
      <w:r>
        <w:rPr>
          <w:rStyle w:val="Odkaznakoment"/>
        </w:rPr>
        <w:annotationRef/>
      </w:r>
      <w:r w:rsidRPr="000F2484">
        <w:t>https://www.npmjs.com/package/string-similarity</w:t>
      </w:r>
    </w:p>
  </w:comment>
  <w:comment w:id="78" w:author="Daniel Bedrníček" w:date="2021-12-05T15:37:00Z" w:initials="DB">
    <w:p w14:paraId="6A1A87E2" w14:textId="132BB261" w:rsidR="0080039C" w:rsidRDefault="0080039C">
      <w:pPr>
        <w:pStyle w:val="Textkomente"/>
      </w:pPr>
      <w:r>
        <w:rPr>
          <w:rStyle w:val="Odkaznakoment"/>
        </w:rPr>
        <w:annotationRef/>
      </w:r>
      <w:r w:rsidRPr="0080039C">
        <w:t>https://wordnet.princeton.edu/</w:t>
      </w:r>
    </w:p>
  </w:comment>
  <w:comment w:id="82" w:author="Daniel Bedrníček" w:date="2021-12-02T18:44:00Z" w:initials="DB">
    <w:p w14:paraId="6C215FD2" w14:textId="3761B352" w:rsidR="003257D9" w:rsidRDefault="003257D9">
      <w:pPr>
        <w:pStyle w:val="Textkomente"/>
      </w:pPr>
      <w:r>
        <w:rPr>
          <w:rStyle w:val="Odkaznakoment"/>
        </w:rPr>
        <w:annotationRef/>
      </w:r>
      <w:r>
        <w:t>odkaz</w:t>
      </w:r>
    </w:p>
  </w:comment>
  <w:comment w:id="86" w:author="Daniel Bedrníček" w:date="2021-11-29T16:46:00Z" w:initials="DB">
    <w:p w14:paraId="15300B89" w14:textId="5065607C" w:rsidR="003257D9" w:rsidRDefault="003257D9">
      <w:pPr>
        <w:pStyle w:val="Textkomente"/>
      </w:pPr>
      <w:r>
        <w:rPr>
          <w:rStyle w:val="Odkaznakoment"/>
        </w:rPr>
        <w:annotationRef/>
      </w:r>
      <w:r w:rsidRPr="00D959FF">
        <w:t>http://xmlns.com/foaf/spec/</w:t>
      </w:r>
    </w:p>
  </w:comment>
  <w:comment w:id="87" w:author="Daniel Bedrníček" w:date="2021-11-29T16:46:00Z" w:initials="DB">
    <w:p w14:paraId="4141DC98" w14:textId="0E5CB247" w:rsidR="003257D9" w:rsidRDefault="003257D9">
      <w:pPr>
        <w:pStyle w:val="Textkomente"/>
      </w:pPr>
      <w:r>
        <w:rPr>
          <w:rStyle w:val="Odkaznakoment"/>
        </w:rPr>
        <w:annotationRef/>
      </w:r>
      <w:r w:rsidRPr="00D959FF">
        <w:t>http://xmlns.com/foaf/spec/#sec-glance</w:t>
      </w:r>
    </w:p>
  </w:comment>
  <w:comment w:id="88" w:author="Daniel Bedrníček" w:date="2021-11-29T16:45:00Z" w:initials="DB">
    <w:p w14:paraId="56174221" w14:textId="2B3C3ECC" w:rsidR="003257D9" w:rsidRDefault="003257D9">
      <w:pPr>
        <w:pStyle w:val="Textkomente"/>
      </w:pPr>
      <w:r>
        <w:rPr>
          <w:rStyle w:val="Odkaznakoment"/>
        </w:rPr>
        <w:annotationRef/>
      </w:r>
      <w:r w:rsidRPr="00D959FF">
        <w:t>http://xmlns.com/foaf/spec/#term_currentProject</w:t>
      </w:r>
    </w:p>
  </w:comment>
  <w:comment w:id="89" w:author="Daniel Bedrníček" w:date="2021-11-29T16:45:00Z" w:initials="DB">
    <w:p w14:paraId="1C68C662" w14:textId="58FF52C5" w:rsidR="003257D9" w:rsidRDefault="003257D9">
      <w:pPr>
        <w:pStyle w:val="Textkomente"/>
      </w:pPr>
      <w:r>
        <w:rPr>
          <w:rStyle w:val="Odkaznakoment"/>
        </w:rPr>
        <w:annotationRef/>
      </w:r>
      <w:r w:rsidRPr="00D959FF">
        <w:t>http://xmlns.com/foaf/spec/#term_Project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B0DF4" w15:done="0"/>
  <w15:commentEx w15:paraId="5711F797" w15:done="0"/>
  <w15:commentEx w15:paraId="0787BF7B" w15:done="0"/>
  <w15:commentEx w15:paraId="31929E69" w15:done="0"/>
  <w15:commentEx w15:paraId="18408DBF"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Ex w15:paraId="0E6CF0F7" w15:done="0"/>
  <w15:commentEx w15:paraId="669AF91D" w15:done="0"/>
  <w15:commentEx w15:paraId="6C301AF4" w15:done="0"/>
  <w15:commentEx w15:paraId="37298565" w15:done="0"/>
  <w15:commentEx w15:paraId="10B34ECA" w15:done="0"/>
  <w15:commentEx w15:paraId="08048493" w15:done="0"/>
  <w15:commentEx w15:paraId="2EAA2216" w15:done="0"/>
  <w15:commentEx w15:paraId="2B450FF1" w15:done="0"/>
  <w15:commentEx w15:paraId="509A35FD" w15:done="0"/>
  <w15:commentEx w15:paraId="6A1A87E2" w15:done="0"/>
  <w15:commentEx w15:paraId="6C215FD2" w15:done="0"/>
  <w15:commentEx w15:paraId="15300B89" w15:done="0"/>
  <w15:commentEx w15:paraId="4141DC98" w15:done="0"/>
  <w15:commentEx w15:paraId="56174221" w15:done="0"/>
  <w15:commentEx w15:paraId="1C68C6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60428" w16cex:dateUtc="2021-12-04T14:13:00Z"/>
  <w16cex:commentExtensible w16cex:durableId="2547725A" w16cex:dateUtc="2021-11-23T12:59:00Z"/>
  <w16cex:commentExtensible w16cex:durableId="2547724C" w16cex:dateUtc="2021-11-23T12:59:00Z"/>
  <w16cex:commentExtensible w16cex:durableId="255651C1" w16cex:dateUtc="2021-12-04T19:44:00Z"/>
  <w16cex:commentExtensible w16cex:durableId="2550CEA6" w16cex:dateUtc="2021-11-30T15:24: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Extensible w16cex:durableId="2550D950" w16cex:dateUtc="2021-11-30T16:09:00Z"/>
  <w16cex:commentExtensible w16cex:durableId="255254CE" w16cex:dateUtc="2021-12-01T19:08:00Z"/>
  <w16cex:commentExtensible w16cex:durableId="25525CBB" w16cex:dateUtc="2021-12-01T19:42:00Z"/>
  <w16cex:commentExtensible w16cex:durableId="25525F25" w16cex:dateUtc="2021-12-01T19:52:00Z"/>
  <w16cex:commentExtensible w16cex:durableId="25526952" w16cex:dateUtc="2021-12-01T20:36:00Z"/>
  <w16cex:commentExtensible w16cex:durableId="25526970" w16cex:dateUtc="2021-12-01T20:36:00Z"/>
  <w16cex:commentExtensible w16cex:durableId="2552698B" w16cex:dateUtc="2021-12-01T20:37:00Z"/>
  <w16cex:commentExtensible w16cex:durableId="25574D42" w16cex:dateUtc="2021-12-05T13:37:00Z"/>
  <w16cex:commentExtensible w16cex:durableId="255639A9" w16cex:dateUtc="2021-12-04T18:02:00Z"/>
  <w16cex:commentExtensible w16cex:durableId="25575B38" w16cex:dateUtc="2021-12-05T14:37:00Z"/>
  <w16cex:commentExtensible w16cex:durableId="25539276" w16cex:dateUtc="2021-12-02T17:44:00Z"/>
  <w16cex:commentExtensible w16cex:durableId="254F827D" w16cex:dateUtc="2021-11-29T15:46:00Z"/>
  <w16cex:commentExtensible w16cex:durableId="254F8271" w16cex:dateUtc="2021-11-29T15:46:00Z"/>
  <w16cex:commentExtensible w16cex:durableId="254F8246" w16cex:dateUtc="2021-11-29T15:45:00Z"/>
  <w16cex:commentExtensible w16cex:durableId="254F8210" w16cex:dateUtc="2021-11-29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B0DF4" w16cid:durableId="25560428"/>
  <w16cid:commentId w16cid:paraId="5711F797" w16cid:durableId="2547725A"/>
  <w16cid:commentId w16cid:paraId="0787BF7B" w16cid:durableId="2547724C"/>
  <w16cid:commentId w16cid:paraId="31929E69" w16cid:durableId="255651C1"/>
  <w16cid:commentId w16cid:paraId="18408DBF" w16cid:durableId="2550CEA6"/>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Id w16cid:paraId="0E6CF0F7" w16cid:durableId="2550D950"/>
  <w16cid:commentId w16cid:paraId="669AF91D" w16cid:durableId="255254CE"/>
  <w16cid:commentId w16cid:paraId="6C301AF4" w16cid:durableId="25525CBB"/>
  <w16cid:commentId w16cid:paraId="37298565" w16cid:durableId="25525F25"/>
  <w16cid:commentId w16cid:paraId="10B34ECA" w16cid:durableId="25526952"/>
  <w16cid:commentId w16cid:paraId="08048493" w16cid:durableId="25526970"/>
  <w16cid:commentId w16cid:paraId="2EAA2216" w16cid:durableId="2552698B"/>
  <w16cid:commentId w16cid:paraId="2B450FF1" w16cid:durableId="25574D42"/>
  <w16cid:commentId w16cid:paraId="509A35FD" w16cid:durableId="255639A9"/>
  <w16cid:commentId w16cid:paraId="6A1A87E2" w16cid:durableId="25575B38"/>
  <w16cid:commentId w16cid:paraId="6C215FD2" w16cid:durableId="25539276"/>
  <w16cid:commentId w16cid:paraId="15300B89" w16cid:durableId="254F827D"/>
  <w16cid:commentId w16cid:paraId="4141DC98" w16cid:durableId="254F8271"/>
  <w16cid:commentId w16cid:paraId="56174221" w16cid:durableId="254F8246"/>
  <w16cid:commentId w16cid:paraId="1C68C662" w16cid:durableId="254F82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E9813" w14:textId="77777777" w:rsidR="00A5085B" w:rsidRDefault="00A5085B" w:rsidP="00646ED7">
      <w:pPr>
        <w:spacing w:after="0" w:line="240" w:lineRule="auto"/>
      </w:pPr>
      <w:r>
        <w:separator/>
      </w:r>
    </w:p>
  </w:endnote>
  <w:endnote w:type="continuationSeparator" w:id="0">
    <w:p w14:paraId="5368149A" w14:textId="77777777" w:rsidR="00A5085B" w:rsidRDefault="00A5085B"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EE"/>
    <w:family w:val="roman"/>
    <w:pitch w:val="variable"/>
    <w:sig w:usb0="E00006FF" w:usb1="420024FF" w:usb2="02000000" w:usb3="00000000" w:csb0="0000019F" w:csb1="00000000"/>
  </w:font>
  <w:font w:name="Merriweather Sans">
    <w:charset w:val="EE"/>
    <w:family w:val="auto"/>
    <w:pitch w:val="variable"/>
    <w:sig w:usb0="A00004FF" w:usb1="4000207B" w:usb2="00000000" w:usb3="00000000" w:csb0="00000193"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D028" w14:textId="42BFAAA8" w:rsidR="003257D9" w:rsidRDefault="003257D9">
    <w:pPr>
      <w:pStyle w:val="Zpat"/>
      <w:jc w:val="center"/>
    </w:pPr>
  </w:p>
  <w:p w14:paraId="6E081F54" w14:textId="77777777" w:rsidR="003257D9" w:rsidRDefault="003257D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B665" w14:textId="554BE5A0" w:rsidR="003257D9" w:rsidRDefault="00A5085B">
    <w:pPr>
      <w:pStyle w:val="Zpat"/>
      <w:jc w:val="center"/>
    </w:pPr>
    <w:sdt>
      <w:sdtPr>
        <w:id w:val="1838420471"/>
        <w:docPartObj>
          <w:docPartGallery w:val="Page Numbers (Bottom of Page)"/>
          <w:docPartUnique/>
        </w:docPartObj>
      </w:sdtPr>
      <w:sdtEndPr/>
      <w:sdtContent>
        <w:r w:rsidR="003257D9">
          <w:fldChar w:fldCharType="begin"/>
        </w:r>
        <w:r w:rsidR="003257D9">
          <w:instrText>PAGE   \* MERGEFORMAT</w:instrText>
        </w:r>
        <w:r w:rsidR="003257D9">
          <w:fldChar w:fldCharType="separate"/>
        </w:r>
        <w:r w:rsidR="003257D9">
          <w:t>2</w:t>
        </w:r>
        <w:r w:rsidR="003257D9">
          <w:fldChar w:fldCharType="end"/>
        </w:r>
      </w:sdtContent>
    </w:sdt>
  </w:p>
  <w:p w14:paraId="2FD72180" w14:textId="77777777" w:rsidR="003257D9" w:rsidRDefault="003257D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30262" w14:textId="77777777" w:rsidR="00A5085B" w:rsidRDefault="00A5085B" w:rsidP="00646ED7">
      <w:pPr>
        <w:spacing w:after="0" w:line="240" w:lineRule="auto"/>
      </w:pPr>
      <w:r>
        <w:separator/>
      </w:r>
    </w:p>
  </w:footnote>
  <w:footnote w:type="continuationSeparator" w:id="0">
    <w:p w14:paraId="304C2B70" w14:textId="77777777" w:rsidR="00A5085B" w:rsidRDefault="00A5085B"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5F6818"/>
    <w:multiLevelType w:val="hybridMultilevel"/>
    <w:tmpl w:val="A44EE8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3"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A580E72"/>
    <w:multiLevelType w:val="hybridMultilevel"/>
    <w:tmpl w:val="D212A8F2"/>
    <w:lvl w:ilvl="0" w:tplc="0405000F">
      <w:start w:val="1"/>
      <w:numFmt w:val="decimal"/>
      <w:lvlText w:val="%1."/>
      <w:lvlJc w:val="left"/>
      <w:pPr>
        <w:ind w:left="765" w:hanging="360"/>
      </w:pPr>
      <w:rPr>
        <w:rFonts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6"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9"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CC200F9"/>
    <w:multiLevelType w:val="hybridMultilevel"/>
    <w:tmpl w:val="222EB96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5DCA56C9"/>
    <w:multiLevelType w:val="hybridMultilevel"/>
    <w:tmpl w:val="A44EE8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637A1E88"/>
    <w:multiLevelType w:val="hybridMultilevel"/>
    <w:tmpl w:val="17602CCA"/>
    <w:lvl w:ilvl="0" w:tplc="FFFFFFF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5"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15"/>
  </w:num>
  <w:num w:numId="3">
    <w:abstractNumId w:val="33"/>
  </w:num>
  <w:num w:numId="4">
    <w:abstractNumId w:val="0"/>
  </w:num>
  <w:num w:numId="5">
    <w:abstractNumId w:val="16"/>
  </w:num>
  <w:num w:numId="6">
    <w:abstractNumId w:val="20"/>
  </w:num>
  <w:num w:numId="7">
    <w:abstractNumId w:val="46"/>
  </w:num>
  <w:num w:numId="8">
    <w:abstractNumId w:val="43"/>
  </w:num>
  <w:num w:numId="9">
    <w:abstractNumId w:val="25"/>
  </w:num>
  <w:num w:numId="10">
    <w:abstractNumId w:val="9"/>
  </w:num>
  <w:num w:numId="11">
    <w:abstractNumId w:val="42"/>
  </w:num>
  <w:num w:numId="12">
    <w:abstractNumId w:val="4"/>
  </w:num>
  <w:num w:numId="13">
    <w:abstractNumId w:val="13"/>
  </w:num>
  <w:num w:numId="14">
    <w:abstractNumId w:val="10"/>
  </w:num>
  <w:num w:numId="15">
    <w:abstractNumId w:val="38"/>
  </w:num>
  <w:num w:numId="16">
    <w:abstractNumId w:val="37"/>
  </w:num>
  <w:num w:numId="17">
    <w:abstractNumId w:val="6"/>
  </w:num>
  <w:num w:numId="18">
    <w:abstractNumId w:val="21"/>
  </w:num>
  <w:num w:numId="19">
    <w:abstractNumId w:val="3"/>
  </w:num>
  <w:num w:numId="20">
    <w:abstractNumId w:val="19"/>
  </w:num>
  <w:num w:numId="21">
    <w:abstractNumId w:val="35"/>
  </w:num>
  <w:num w:numId="22">
    <w:abstractNumId w:val="23"/>
  </w:num>
  <w:num w:numId="23">
    <w:abstractNumId w:val="30"/>
  </w:num>
  <w:num w:numId="24">
    <w:abstractNumId w:val="48"/>
  </w:num>
  <w:num w:numId="25">
    <w:abstractNumId w:val="34"/>
  </w:num>
  <w:num w:numId="26">
    <w:abstractNumId w:val="44"/>
  </w:num>
  <w:num w:numId="27">
    <w:abstractNumId w:val="41"/>
  </w:num>
  <w:num w:numId="28">
    <w:abstractNumId w:val="17"/>
  </w:num>
  <w:num w:numId="29">
    <w:abstractNumId w:val="32"/>
  </w:num>
  <w:num w:numId="30">
    <w:abstractNumId w:val="31"/>
  </w:num>
  <w:num w:numId="31">
    <w:abstractNumId w:val="22"/>
  </w:num>
  <w:num w:numId="32">
    <w:abstractNumId w:val="45"/>
  </w:num>
  <w:num w:numId="33">
    <w:abstractNumId w:val="40"/>
  </w:num>
  <w:num w:numId="34">
    <w:abstractNumId w:val="36"/>
  </w:num>
  <w:num w:numId="35">
    <w:abstractNumId w:val="7"/>
  </w:num>
  <w:num w:numId="36">
    <w:abstractNumId w:val="14"/>
  </w:num>
  <w:num w:numId="37">
    <w:abstractNumId w:val="26"/>
  </w:num>
  <w:num w:numId="38">
    <w:abstractNumId w:val="18"/>
  </w:num>
  <w:num w:numId="39">
    <w:abstractNumId w:val="47"/>
  </w:num>
  <w:num w:numId="40">
    <w:abstractNumId w:val="2"/>
  </w:num>
  <w:num w:numId="41">
    <w:abstractNumId w:val="29"/>
  </w:num>
  <w:num w:numId="42">
    <w:abstractNumId w:val="27"/>
  </w:num>
  <w:num w:numId="43">
    <w:abstractNumId w:val="24"/>
  </w:num>
  <w:num w:numId="44">
    <w:abstractNumId w:val="8"/>
  </w:num>
  <w:num w:numId="45">
    <w:abstractNumId w:val="11"/>
  </w:num>
  <w:num w:numId="46">
    <w:abstractNumId w:val="5"/>
  </w:num>
  <w:num w:numId="47">
    <w:abstractNumId w:val="1"/>
  </w:num>
  <w:num w:numId="48">
    <w:abstractNumId w:val="39"/>
  </w:num>
  <w:num w:numId="49">
    <w:abstractNumId w:val="28"/>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DRNICEK Daniel (renexter)">
    <w15:presenceInfo w15:providerId="AD" w15:userId="S::daniel.bedrnicek-extern@renault.cz::493c8e1f-5887-4229-9b64-5250795105d9"/>
  </w15:person>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3A"/>
    <w:rsid w:val="00004E74"/>
    <w:rsid w:val="00016BAD"/>
    <w:rsid w:val="00020A25"/>
    <w:rsid w:val="0002127C"/>
    <w:rsid w:val="000212C2"/>
    <w:rsid w:val="000227EA"/>
    <w:rsid w:val="0002337D"/>
    <w:rsid w:val="00023C95"/>
    <w:rsid w:val="00023DDE"/>
    <w:rsid w:val="00024877"/>
    <w:rsid w:val="00024DE1"/>
    <w:rsid w:val="00026680"/>
    <w:rsid w:val="000270B4"/>
    <w:rsid w:val="00027696"/>
    <w:rsid w:val="00027AB2"/>
    <w:rsid w:val="0003038F"/>
    <w:rsid w:val="00035436"/>
    <w:rsid w:val="00035E44"/>
    <w:rsid w:val="0003708F"/>
    <w:rsid w:val="000403F6"/>
    <w:rsid w:val="000408BF"/>
    <w:rsid w:val="00040995"/>
    <w:rsid w:val="00042251"/>
    <w:rsid w:val="0004240C"/>
    <w:rsid w:val="00042E6F"/>
    <w:rsid w:val="00042E76"/>
    <w:rsid w:val="00043059"/>
    <w:rsid w:val="00043C95"/>
    <w:rsid w:val="0004433F"/>
    <w:rsid w:val="00045B34"/>
    <w:rsid w:val="00045E62"/>
    <w:rsid w:val="00051514"/>
    <w:rsid w:val="00053842"/>
    <w:rsid w:val="00053A29"/>
    <w:rsid w:val="000541E3"/>
    <w:rsid w:val="000543D6"/>
    <w:rsid w:val="00055990"/>
    <w:rsid w:val="000579A2"/>
    <w:rsid w:val="00060085"/>
    <w:rsid w:val="000610F5"/>
    <w:rsid w:val="000614D9"/>
    <w:rsid w:val="00062730"/>
    <w:rsid w:val="000633EB"/>
    <w:rsid w:val="00064AE3"/>
    <w:rsid w:val="0006573C"/>
    <w:rsid w:val="00067757"/>
    <w:rsid w:val="0007018D"/>
    <w:rsid w:val="00072BA0"/>
    <w:rsid w:val="000740A4"/>
    <w:rsid w:val="00077F5A"/>
    <w:rsid w:val="00080589"/>
    <w:rsid w:val="00081447"/>
    <w:rsid w:val="00081677"/>
    <w:rsid w:val="000821ED"/>
    <w:rsid w:val="00082755"/>
    <w:rsid w:val="000840CB"/>
    <w:rsid w:val="000866D0"/>
    <w:rsid w:val="00090E38"/>
    <w:rsid w:val="00092A39"/>
    <w:rsid w:val="00093B71"/>
    <w:rsid w:val="00094961"/>
    <w:rsid w:val="00094E94"/>
    <w:rsid w:val="000950D0"/>
    <w:rsid w:val="00095CA2"/>
    <w:rsid w:val="00097C55"/>
    <w:rsid w:val="000A228C"/>
    <w:rsid w:val="000A27D7"/>
    <w:rsid w:val="000A2F72"/>
    <w:rsid w:val="000A2F7F"/>
    <w:rsid w:val="000A326F"/>
    <w:rsid w:val="000A34B2"/>
    <w:rsid w:val="000A4942"/>
    <w:rsid w:val="000A6BDA"/>
    <w:rsid w:val="000B1994"/>
    <w:rsid w:val="000B1AB5"/>
    <w:rsid w:val="000B1AF6"/>
    <w:rsid w:val="000B252B"/>
    <w:rsid w:val="000B286E"/>
    <w:rsid w:val="000B327E"/>
    <w:rsid w:val="000B3DEF"/>
    <w:rsid w:val="000B466A"/>
    <w:rsid w:val="000B52BE"/>
    <w:rsid w:val="000B725B"/>
    <w:rsid w:val="000B7F2F"/>
    <w:rsid w:val="000C410A"/>
    <w:rsid w:val="000C6DC4"/>
    <w:rsid w:val="000C738A"/>
    <w:rsid w:val="000D221F"/>
    <w:rsid w:val="000D3A2B"/>
    <w:rsid w:val="000D5FFB"/>
    <w:rsid w:val="000D6D2D"/>
    <w:rsid w:val="000E053B"/>
    <w:rsid w:val="000E110B"/>
    <w:rsid w:val="000E17AF"/>
    <w:rsid w:val="000E257E"/>
    <w:rsid w:val="000E2DBE"/>
    <w:rsid w:val="000E35E9"/>
    <w:rsid w:val="000E3F95"/>
    <w:rsid w:val="000E44C8"/>
    <w:rsid w:val="000E65C0"/>
    <w:rsid w:val="000E6E19"/>
    <w:rsid w:val="000E7207"/>
    <w:rsid w:val="000E7A4E"/>
    <w:rsid w:val="000F181D"/>
    <w:rsid w:val="000F20E9"/>
    <w:rsid w:val="000F2484"/>
    <w:rsid w:val="000F28C8"/>
    <w:rsid w:val="000F2F60"/>
    <w:rsid w:val="000F3005"/>
    <w:rsid w:val="000F5691"/>
    <w:rsid w:val="000F59A6"/>
    <w:rsid w:val="000F5D0B"/>
    <w:rsid w:val="000F5FF8"/>
    <w:rsid w:val="00102D42"/>
    <w:rsid w:val="001034D0"/>
    <w:rsid w:val="00103726"/>
    <w:rsid w:val="00105A76"/>
    <w:rsid w:val="00105D56"/>
    <w:rsid w:val="00105FA4"/>
    <w:rsid w:val="00107260"/>
    <w:rsid w:val="00107651"/>
    <w:rsid w:val="001077C8"/>
    <w:rsid w:val="00110421"/>
    <w:rsid w:val="00110808"/>
    <w:rsid w:val="0011153E"/>
    <w:rsid w:val="00112D6D"/>
    <w:rsid w:val="001132DE"/>
    <w:rsid w:val="00114C80"/>
    <w:rsid w:val="001161F1"/>
    <w:rsid w:val="0011675B"/>
    <w:rsid w:val="00116BCF"/>
    <w:rsid w:val="0011784B"/>
    <w:rsid w:val="00123108"/>
    <w:rsid w:val="00123637"/>
    <w:rsid w:val="00130E0E"/>
    <w:rsid w:val="0013262E"/>
    <w:rsid w:val="001334DC"/>
    <w:rsid w:val="00133564"/>
    <w:rsid w:val="00135241"/>
    <w:rsid w:val="001352A2"/>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1DB4"/>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81C"/>
    <w:rsid w:val="00180E10"/>
    <w:rsid w:val="00181E51"/>
    <w:rsid w:val="00182F7A"/>
    <w:rsid w:val="00184900"/>
    <w:rsid w:val="001863D4"/>
    <w:rsid w:val="0018653A"/>
    <w:rsid w:val="001911D5"/>
    <w:rsid w:val="001920A0"/>
    <w:rsid w:val="00192DAF"/>
    <w:rsid w:val="00195130"/>
    <w:rsid w:val="00195A1A"/>
    <w:rsid w:val="00196B1D"/>
    <w:rsid w:val="00197865"/>
    <w:rsid w:val="001A23B2"/>
    <w:rsid w:val="001A456A"/>
    <w:rsid w:val="001A48CB"/>
    <w:rsid w:val="001A6017"/>
    <w:rsid w:val="001A7887"/>
    <w:rsid w:val="001A7ABF"/>
    <w:rsid w:val="001B369F"/>
    <w:rsid w:val="001B3BF9"/>
    <w:rsid w:val="001B480C"/>
    <w:rsid w:val="001B6AD6"/>
    <w:rsid w:val="001B6BCC"/>
    <w:rsid w:val="001C1A7E"/>
    <w:rsid w:val="001C2C6B"/>
    <w:rsid w:val="001C2FE1"/>
    <w:rsid w:val="001C48E4"/>
    <w:rsid w:val="001C522A"/>
    <w:rsid w:val="001C63C2"/>
    <w:rsid w:val="001C7116"/>
    <w:rsid w:val="001D0C61"/>
    <w:rsid w:val="001D23B7"/>
    <w:rsid w:val="001D5A6E"/>
    <w:rsid w:val="001D5C77"/>
    <w:rsid w:val="001E03ED"/>
    <w:rsid w:val="001E42AC"/>
    <w:rsid w:val="001E4BEF"/>
    <w:rsid w:val="001E58B8"/>
    <w:rsid w:val="001F095C"/>
    <w:rsid w:val="001F09FD"/>
    <w:rsid w:val="001F1AA1"/>
    <w:rsid w:val="001F213F"/>
    <w:rsid w:val="001F3582"/>
    <w:rsid w:val="001F6D78"/>
    <w:rsid w:val="002015CE"/>
    <w:rsid w:val="00201960"/>
    <w:rsid w:val="00203174"/>
    <w:rsid w:val="00203B0E"/>
    <w:rsid w:val="00204620"/>
    <w:rsid w:val="00204ABD"/>
    <w:rsid w:val="00204AEC"/>
    <w:rsid w:val="00205286"/>
    <w:rsid w:val="0020549A"/>
    <w:rsid w:val="00207702"/>
    <w:rsid w:val="00207AF0"/>
    <w:rsid w:val="00210841"/>
    <w:rsid w:val="00213B99"/>
    <w:rsid w:val="00216025"/>
    <w:rsid w:val="00216579"/>
    <w:rsid w:val="00217471"/>
    <w:rsid w:val="00220266"/>
    <w:rsid w:val="002213EB"/>
    <w:rsid w:val="00222FCA"/>
    <w:rsid w:val="002246AA"/>
    <w:rsid w:val="002252B6"/>
    <w:rsid w:val="00226098"/>
    <w:rsid w:val="00231DC6"/>
    <w:rsid w:val="0023440A"/>
    <w:rsid w:val="00235BF9"/>
    <w:rsid w:val="00235C05"/>
    <w:rsid w:val="0023603B"/>
    <w:rsid w:val="002370BF"/>
    <w:rsid w:val="00237A2D"/>
    <w:rsid w:val="00247AD0"/>
    <w:rsid w:val="00250245"/>
    <w:rsid w:val="00250786"/>
    <w:rsid w:val="002517FA"/>
    <w:rsid w:val="002521AC"/>
    <w:rsid w:val="002551D3"/>
    <w:rsid w:val="002555BD"/>
    <w:rsid w:val="00256198"/>
    <w:rsid w:val="00257482"/>
    <w:rsid w:val="00257BFB"/>
    <w:rsid w:val="00260B2E"/>
    <w:rsid w:val="00261093"/>
    <w:rsid w:val="0026121A"/>
    <w:rsid w:val="002647C4"/>
    <w:rsid w:val="00265A7D"/>
    <w:rsid w:val="0026614A"/>
    <w:rsid w:val="0026763C"/>
    <w:rsid w:val="00267878"/>
    <w:rsid w:val="00270054"/>
    <w:rsid w:val="002703B7"/>
    <w:rsid w:val="00270596"/>
    <w:rsid w:val="0027062F"/>
    <w:rsid w:val="002713D3"/>
    <w:rsid w:val="0027450F"/>
    <w:rsid w:val="002754BF"/>
    <w:rsid w:val="00276C74"/>
    <w:rsid w:val="0027761B"/>
    <w:rsid w:val="00280BB7"/>
    <w:rsid w:val="00280F76"/>
    <w:rsid w:val="00282406"/>
    <w:rsid w:val="00282E80"/>
    <w:rsid w:val="002860EA"/>
    <w:rsid w:val="002879C8"/>
    <w:rsid w:val="00292413"/>
    <w:rsid w:val="002A0714"/>
    <w:rsid w:val="002A2AB7"/>
    <w:rsid w:val="002A3E19"/>
    <w:rsid w:val="002A5103"/>
    <w:rsid w:val="002A6DAE"/>
    <w:rsid w:val="002A766E"/>
    <w:rsid w:val="002B0B2C"/>
    <w:rsid w:val="002C3E29"/>
    <w:rsid w:val="002C58B8"/>
    <w:rsid w:val="002C61A4"/>
    <w:rsid w:val="002C64B3"/>
    <w:rsid w:val="002C6678"/>
    <w:rsid w:val="002C7C58"/>
    <w:rsid w:val="002D04A2"/>
    <w:rsid w:val="002D0DA1"/>
    <w:rsid w:val="002D1191"/>
    <w:rsid w:val="002D2CA9"/>
    <w:rsid w:val="002D337A"/>
    <w:rsid w:val="002D44B0"/>
    <w:rsid w:val="002D4EC1"/>
    <w:rsid w:val="002D6397"/>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07729"/>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257D9"/>
    <w:rsid w:val="00330EC0"/>
    <w:rsid w:val="0033374E"/>
    <w:rsid w:val="003401F6"/>
    <w:rsid w:val="0034034E"/>
    <w:rsid w:val="003409BD"/>
    <w:rsid w:val="003414A9"/>
    <w:rsid w:val="003417FD"/>
    <w:rsid w:val="00342661"/>
    <w:rsid w:val="00342BC7"/>
    <w:rsid w:val="00342D93"/>
    <w:rsid w:val="00343BA9"/>
    <w:rsid w:val="0034649F"/>
    <w:rsid w:val="00350219"/>
    <w:rsid w:val="0035078B"/>
    <w:rsid w:val="00351B8A"/>
    <w:rsid w:val="0035311A"/>
    <w:rsid w:val="00353E93"/>
    <w:rsid w:val="00356E31"/>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1E7"/>
    <w:rsid w:val="0038085A"/>
    <w:rsid w:val="00381C1B"/>
    <w:rsid w:val="003825DA"/>
    <w:rsid w:val="00383677"/>
    <w:rsid w:val="003866F0"/>
    <w:rsid w:val="00386C1B"/>
    <w:rsid w:val="0038711B"/>
    <w:rsid w:val="00392123"/>
    <w:rsid w:val="003949C5"/>
    <w:rsid w:val="00394FFF"/>
    <w:rsid w:val="003961F4"/>
    <w:rsid w:val="003963D9"/>
    <w:rsid w:val="00396570"/>
    <w:rsid w:val="00396CBF"/>
    <w:rsid w:val="00397504"/>
    <w:rsid w:val="003A0DCB"/>
    <w:rsid w:val="003A23AC"/>
    <w:rsid w:val="003A297E"/>
    <w:rsid w:val="003A4060"/>
    <w:rsid w:val="003A42E6"/>
    <w:rsid w:val="003A43F3"/>
    <w:rsid w:val="003A5265"/>
    <w:rsid w:val="003A5AC8"/>
    <w:rsid w:val="003A734C"/>
    <w:rsid w:val="003B041F"/>
    <w:rsid w:val="003B1822"/>
    <w:rsid w:val="003B1847"/>
    <w:rsid w:val="003B280A"/>
    <w:rsid w:val="003B28D4"/>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3C4"/>
    <w:rsid w:val="003C5C99"/>
    <w:rsid w:val="003D141F"/>
    <w:rsid w:val="003D18ED"/>
    <w:rsid w:val="003D2152"/>
    <w:rsid w:val="003D2400"/>
    <w:rsid w:val="003D3F4A"/>
    <w:rsid w:val="003D4FA0"/>
    <w:rsid w:val="003D5007"/>
    <w:rsid w:val="003D5BBE"/>
    <w:rsid w:val="003D6A12"/>
    <w:rsid w:val="003E2AE5"/>
    <w:rsid w:val="003E3554"/>
    <w:rsid w:val="003E46D4"/>
    <w:rsid w:val="003E4F5D"/>
    <w:rsid w:val="003E6829"/>
    <w:rsid w:val="003E6D0A"/>
    <w:rsid w:val="003E6E02"/>
    <w:rsid w:val="003E7E7B"/>
    <w:rsid w:val="003F2BA2"/>
    <w:rsid w:val="003F36CF"/>
    <w:rsid w:val="003F4824"/>
    <w:rsid w:val="003F4A62"/>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3568D"/>
    <w:rsid w:val="004403D4"/>
    <w:rsid w:val="0044094A"/>
    <w:rsid w:val="004420F5"/>
    <w:rsid w:val="00443875"/>
    <w:rsid w:val="00443B8A"/>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3A3"/>
    <w:rsid w:val="00475693"/>
    <w:rsid w:val="00476574"/>
    <w:rsid w:val="00477F0C"/>
    <w:rsid w:val="0048023A"/>
    <w:rsid w:val="00482373"/>
    <w:rsid w:val="00482D00"/>
    <w:rsid w:val="004838F4"/>
    <w:rsid w:val="00483EFE"/>
    <w:rsid w:val="00484486"/>
    <w:rsid w:val="004845FC"/>
    <w:rsid w:val="004856EA"/>
    <w:rsid w:val="00486C5D"/>
    <w:rsid w:val="00486E07"/>
    <w:rsid w:val="004873A0"/>
    <w:rsid w:val="00487537"/>
    <w:rsid w:val="0049096B"/>
    <w:rsid w:val="00490D4E"/>
    <w:rsid w:val="00490E23"/>
    <w:rsid w:val="00491A13"/>
    <w:rsid w:val="004940FE"/>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36D5"/>
    <w:rsid w:val="004C423A"/>
    <w:rsid w:val="004D2383"/>
    <w:rsid w:val="004D3AAF"/>
    <w:rsid w:val="004D3C34"/>
    <w:rsid w:val="004D4D92"/>
    <w:rsid w:val="004D5F2D"/>
    <w:rsid w:val="004D6B3C"/>
    <w:rsid w:val="004D6EF8"/>
    <w:rsid w:val="004D728F"/>
    <w:rsid w:val="004E1791"/>
    <w:rsid w:val="004E2125"/>
    <w:rsid w:val="004E56D1"/>
    <w:rsid w:val="004E581A"/>
    <w:rsid w:val="004E6742"/>
    <w:rsid w:val="004E7140"/>
    <w:rsid w:val="004F0081"/>
    <w:rsid w:val="004F0116"/>
    <w:rsid w:val="004F3290"/>
    <w:rsid w:val="004F3AC6"/>
    <w:rsid w:val="004F45F4"/>
    <w:rsid w:val="004F49A0"/>
    <w:rsid w:val="004F5A73"/>
    <w:rsid w:val="004F5B2D"/>
    <w:rsid w:val="004F5FA0"/>
    <w:rsid w:val="004F6BE8"/>
    <w:rsid w:val="004F6ED3"/>
    <w:rsid w:val="00500E60"/>
    <w:rsid w:val="00501974"/>
    <w:rsid w:val="00502F4B"/>
    <w:rsid w:val="00505759"/>
    <w:rsid w:val="00505FAB"/>
    <w:rsid w:val="00506A91"/>
    <w:rsid w:val="00507A79"/>
    <w:rsid w:val="00507D60"/>
    <w:rsid w:val="00510B3D"/>
    <w:rsid w:val="00511054"/>
    <w:rsid w:val="00511A83"/>
    <w:rsid w:val="005137E2"/>
    <w:rsid w:val="00517B97"/>
    <w:rsid w:val="00521A6B"/>
    <w:rsid w:val="00521F4E"/>
    <w:rsid w:val="005221C0"/>
    <w:rsid w:val="005223E3"/>
    <w:rsid w:val="00524581"/>
    <w:rsid w:val="005246E1"/>
    <w:rsid w:val="0052697F"/>
    <w:rsid w:val="00526D61"/>
    <w:rsid w:val="0052704B"/>
    <w:rsid w:val="0053005C"/>
    <w:rsid w:val="00530645"/>
    <w:rsid w:val="00531B84"/>
    <w:rsid w:val="005321B7"/>
    <w:rsid w:val="00532F79"/>
    <w:rsid w:val="005334CC"/>
    <w:rsid w:val="00534812"/>
    <w:rsid w:val="00534E33"/>
    <w:rsid w:val="00535EF5"/>
    <w:rsid w:val="00536290"/>
    <w:rsid w:val="005367AB"/>
    <w:rsid w:val="005373C4"/>
    <w:rsid w:val="00540C2D"/>
    <w:rsid w:val="0054194F"/>
    <w:rsid w:val="00542BE6"/>
    <w:rsid w:val="005447DE"/>
    <w:rsid w:val="00546366"/>
    <w:rsid w:val="00546A0B"/>
    <w:rsid w:val="00550581"/>
    <w:rsid w:val="00551F49"/>
    <w:rsid w:val="00552208"/>
    <w:rsid w:val="005530C3"/>
    <w:rsid w:val="0055364B"/>
    <w:rsid w:val="00556768"/>
    <w:rsid w:val="00556A3E"/>
    <w:rsid w:val="00556C6B"/>
    <w:rsid w:val="00557A90"/>
    <w:rsid w:val="00557E5E"/>
    <w:rsid w:val="00561509"/>
    <w:rsid w:val="0056291F"/>
    <w:rsid w:val="0056342C"/>
    <w:rsid w:val="00564C1B"/>
    <w:rsid w:val="00564E5D"/>
    <w:rsid w:val="005658F0"/>
    <w:rsid w:val="00565BDE"/>
    <w:rsid w:val="005671FB"/>
    <w:rsid w:val="00567B0C"/>
    <w:rsid w:val="00570549"/>
    <w:rsid w:val="00570E6F"/>
    <w:rsid w:val="00570F69"/>
    <w:rsid w:val="00573131"/>
    <w:rsid w:val="00577A68"/>
    <w:rsid w:val="00577EFA"/>
    <w:rsid w:val="00581A24"/>
    <w:rsid w:val="00582050"/>
    <w:rsid w:val="00583FFD"/>
    <w:rsid w:val="00584C5B"/>
    <w:rsid w:val="0058548C"/>
    <w:rsid w:val="0058571D"/>
    <w:rsid w:val="00590F37"/>
    <w:rsid w:val="0059284A"/>
    <w:rsid w:val="00592F24"/>
    <w:rsid w:val="00592F3D"/>
    <w:rsid w:val="0059332F"/>
    <w:rsid w:val="005949C6"/>
    <w:rsid w:val="00597976"/>
    <w:rsid w:val="005A1A0D"/>
    <w:rsid w:val="005A2428"/>
    <w:rsid w:val="005A47EF"/>
    <w:rsid w:val="005A731D"/>
    <w:rsid w:val="005A7387"/>
    <w:rsid w:val="005B1502"/>
    <w:rsid w:val="005B16D4"/>
    <w:rsid w:val="005B19F5"/>
    <w:rsid w:val="005B1B81"/>
    <w:rsid w:val="005B1E3D"/>
    <w:rsid w:val="005B25C0"/>
    <w:rsid w:val="005B4B8F"/>
    <w:rsid w:val="005B65BF"/>
    <w:rsid w:val="005B7F61"/>
    <w:rsid w:val="005C01F7"/>
    <w:rsid w:val="005C3CF1"/>
    <w:rsid w:val="005C3FB9"/>
    <w:rsid w:val="005C4EDE"/>
    <w:rsid w:val="005D00C1"/>
    <w:rsid w:val="005D202C"/>
    <w:rsid w:val="005D2083"/>
    <w:rsid w:val="005D229C"/>
    <w:rsid w:val="005D2FF3"/>
    <w:rsid w:val="005D384E"/>
    <w:rsid w:val="005D47BA"/>
    <w:rsid w:val="005D5A9F"/>
    <w:rsid w:val="005D5B8A"/>
    <w:rsid w:val="005D6277"/>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45A2"/>
    <w:rsid w:val="00616B72"/>
    <w:rsid w:val="00617882"/>
    <w:rsid w:val="00617B91"/>
    <w:rsid w:val="00617DD6"/>
    <w:rsid w:val="0062061A"/>
    <w:rsid w:val="00620933"/>
    <w:rsid w:val="006218F7"/>
    <w:rsid w:val="0062308D"/>
    <w:rsid w:val="00623A1C"/>
    <w:rsid w:val="00623C45"/>
    <w:rsid w:val="006245B7"/>
    <w:rsid w:val="00624E3B"/>
    <w:rsid w:val="00626987"/>
    <w:rsid w:val="00632E3B"/>
    <w:rsid w:val="0063495F"/>
    <w:rsid w:val="0063504E"/>
    <w:rsid w:val="006408D0"/>
    <w:rsid w:val="00640DCD"/>
    <w:rsid w:val="0064167C"/>
    <w:rsid w:val="00641D60"/>
    <w:rsid w:val="00642376"/>
    <w:rsid w:val="006465BE"/>
    <w:rsid w:val="00646ED7"/>
    <w:rsid w:val="006527C4"/>
    <w:rsid w:val="0065334C"/>
    <w:rsid w:val="006544E8"/>
    <w:rsid w:val="00655092"/>
    <w:rsid w:val="0065655C"/>
    <w:rsid w:val="00657C3B"/>
    <w:rsid w:val="00657E9D"/>
    <w:rsid w:val="006603A0"/>
    <w:rsid w:val="00660F8A"/>
    <w:rsid w:val="0066128B"/>
    <w:rsid w:val="00661C84"/>
    <w:rsid w:val="006620F6"/>
    <w:rsid w:val="00662B0C"/>
    <w:rsid w:val="00662CEB"/>
    <w:rsid w:val="00666811"/>
    <w:rsid w:val="00667EA9"/>
    <w:rsid w:val="0067169A"/>
    <w:rsid w:val="00672C3E"/>
    <w:rsid w:val="00675B3F"/>
    <w:rsid w:val="006816B2"/>
    <w:rsid w:val="00681A57"/>
    <w:rsid w:val="00681CB0"/>
    <w:rsid w:val="00682180"/>
    <w:rsid w:val="006833EE"/>
    <w:rsid w:val="006836D4"/>
    <w:rsid w:val="0068663D"/>
    <w:rsid w:val="006913C3"/>
    <w:rsid w:val="00692B75"/>
    <w:rsid w:val="006953FF"/>
    <w:rsid w:val="0069614F"/>
    <w:rsid w:val="006A1BC9"/>
    <w:rsid w:val="006A5D91"/>
    <w:rsid w:val="006A60C8"/>
    <w:rsid w:val="006A7125"/>
    <w:rsid w:val="006A71B2"/>
    <w:rsid w:val="006A75DF"/>
    <w:rsid w:val="006B14DE"/>
    <w:rsid w:val="006B3384"/>
    <w:rsid w:val="006B3A3B"/>
    <w:rsid w:val="006B3D02"/>
    <w:rsid w:val="006B61EA"/>
    <w:rsid w:val="006B7B53"/>
    <w:rsid w:val="006C269C"/>
    <w:rsid w:val="006C46AC"/>
    <w:rsid w:val="006C5DE6"/>
    <w:rsid w:val="006C63E7"/>
    <w:rsid w:val="006C72FB"/>
    <w:rsid w:val="006C7A62"/>
    <w:rsid w:val="006C7FFA"/>
    <w:rsid w:val="006D1FDD"/>
    <w:rsid w:val="006D2238"/>
    <w:rsid w:val="006D4367"/>
    <w:rsid w:val="006E39DF"/>
    <w:rsid w:val="006E5BF4"/>
    <w:rsid w:val="006F00CD"/>
    <w:rsid w:val="006F1726"/>
    <w:rsid w:val="006F17FB"/>
    <w:rsid w:val="006F181E"/>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27F42"/>
    <w:rsid w:val="007309FD"/>
    <w:rsid w:val="00734731"/>
    <w:rsid w:val="00734842"/>
    <w:rsid w:val="007367C7"/>
    <w:rsid w:val="00736B97"/>
    <w:rsid w:val="00737295"/>
    <w:rsid w:val="00743B09"/>
    <w:rsid w:val="00743F4B"/>
    <w:rsid w:val="00744168"/>
    <w:rsid w:val="00744420"/>
    <w:rsid w:val="0074636E"/>
    <w:rsid w:val="00747076"/>
    <w:rsid w:val="007473F2"/>
    <w:rsid w:val="00751C98"/>
    <w:rsid w:val="0075252C"/>
    <w:rsid w:val="00752D67"/>
    <w:rsid w:val="0075424C"/>
    <w:rsid w:val="00754A1E"/>
    <w:rsid w:val="00755204"/>
    <w:rsid w:val="00755404"/>
    <w:rsid w:val="00756A96"/>
    <w:rsid w:val="007572AF"/>
    <w:rsid w:val="007614DB"/>
    <w:rsid w:val="00761712"/>
    <w:rsid w:val="00762860"/>
    <w:rsid w:val="00763451"/>
    <w:rsid w:val="007641E2"/>
    <w:rsid w:val="00764F2C"/>
    <w:rsid w:val="00765913"/>
    <w:rsid w:val="007663B8"/>
    <w:rsid w:val="00767355"/>
    <w:rsid w:val="007717D1"/>
    <w:rsid w:val="007729B8"/>
    <w:rsid w:val="00772A54"/>
    <w:rsid w:val="00773931"/>
    <w:rsid w:val="00773D9B"/>
    <w:rsid w:val="0077437B"/>
    <w:rsid w:val="00774CB8"/>
    <w:rsid w:val="00775DD5"/>
    <w:rsid w:val="007760D6"/>
    <w:rsid w:val="007761D3"/>
    <w:rsid w:val="007777B4"/>
    <w:rsid w:val="007779B2"/>
    <w:rsid w:val="00781F75"/>
    <w:rsid w:val="00781F91"/>
    <w:rsid w:val="007826B2"/>
    <w:rsid w:val="007832C8"/>
    <w:rsid w:val="00784AB9"/>
    <w:rsid w:val="0078557B"/>
    <w:rsid w:val="007862F7"/>
    <w:rsid w:val="00787224"/>
    <w:rsid w:val="0079114A"/>
    <w:rsid w:val="00792081"/>
    <w:rsid w:val="007944BF"/>
    <w:rsid w:val="00795088"/>
    <w:rsid w:val="007956F2"/>
    <w:rsid w:val="00797539"/>
    <w:rsid w:val="007A08DF"/>
    <w:rsid w:val="007A10DA"/>
    <w:rsid w:val="007A1606"/>
    <w:rsid w:val="007A22B0"/>
    <w:rsid w:val="007A3127"/>
    <w:rsid w:val="007A32D7"/>
    <w:rsid w:val="007A339D"/>
    <w:rsid w:val="007A3F4F"/>
    <w:rsid w:val="007A62E9"/>
    <w:rsid w:val="007B1B28"/>
    <w:rsid w:val="007B29DE"/>
    <w:rsid w:val="007B3E6B"/>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901"/>
    <w:rsid w:val="007E3BDA"/>
    <w:rsid w:val="007E41BE"/>
    <w:rsid w:val="007F0314"/>
    <w:rsid w:val="007F14A3"/>
    <w:rsid w:val="007F1A88"/>
    <w:rsid w:val="007F41DF"/>
    <w:rsid w:val="0080039C"/>
    <w:rsid w:val="00801AE1"/>
    <w:rsid w:val="00801BB7"/>
    <w:rsid w:val="0080247C"/>
    <w:rsid w:val="008034B8"/>
    <w:rsid w:val="008113B5"/>
    <w:rsid w:val="0081402D"/>
    <w:rsid w:val="00814670"/>
    <w:rsid w:val="008164F5"/>
    <w:rsid w:val="00820E0B"/>
    <w:rsid w:val="00821C3A"/>
    <w:rsid w:val="00821E66"/>
    <w:rsid w:val="00823759"/>
    <w:rsid w:val="008244A6"/>
    <w:rsid w:val="00825FA4"/>
    <w:rsid w:val="00826D8F"/>
    <w:rsid w:val="00827520"/>
    <w:rsid w:val="00831D29"/>
    <w:rsid w:val="00832EBE"/>
    <w:rsid w:val="00833B7B"/>
    <w:rsid w:val="00834109"/>
    <w:rsid w:val="00835745"/>
    <w:rsid w:val="008370BC"/>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0CCB"/>
    <w:rsid w:val="0087180C"/>
    <w:rsid w:val="00871CC6"/>
    <w:rsid w:val="00873B99"/>
    <w:rsid w:val="00874717"/>
    <w:rsid w:val="00874879"/>
    <w:rsid w:val="00875955"/>
    <w:rsid w:val="00875E66"/>
    <w:rsid w:val="00876AE2"/>
    <w:rsid w:val="00876AF3"/>
    <w:rsid w:val="00876C50"/>
    <w:rsid w:val="00876F30"/>
    <w:rsid w:val="0088288A"/>
    <w:rsid w:val="008830D6"/>
    <w:rsid w:val="00885256"/>
    <w:rsid w:val="0088569A"/>
    <w:rsid w:val="00886113"/>
    <w:rsid w:val="008861D6"/>
    <w:rsid w:val="00887A9F"/>
    <w:rsid w:val="00890C39"/>
    <w:rsid w:val="008912BF"/>
    <w:rsid w:val="0089470F"/>
    <w:rsid w:val="00896A41"/>
    <w:rsid w:val="0089727E"/>
    <w:rsid w:val="008A04DB"/>
    <w:rsid w:val="008A0EFE"/>
    <w:rsid w:val="008A300F"/>
    <w:rsid w:val="008A3195"/>
    <w:rsid w:val="008A3BF9"/>
    <w:rsid w:val="008A52CC"/>
    <w:rsid w:val="008B008B"/>
    <w:rsid w:val="008B0C7A"/>
    <w:rsid w:val="008B22E6"/>
    <w:rsid w:val="008C058F"/>
    <w:rsid w:val="008C3436"/>
    <w:rsid w:val="008C415E"/>
    <w:rsid w:val="008D1C96"/>
    <w:rsid w:val="008D6CA9"/>
    <w:rsid w:val="008D7039"/>
    <w:rsid w:val="008D744A"/>
    <w:rsid w:val="008E0FBC"/>
    <w:rsid w:val="008E1060"/>
    <w:rsid w:val="008E16CF"/>
    <w:rsid w:val="008E3A15"/>
    <w:rsid w:val="008E5DA8"/>
    <w:rsid w:val="008E65A0"/>
    <w:rsid w:val="008F0479"/>
    <w:rsid w:val="008F2384"/>
    <w:rsid w:val="008F2E82"/>
    <w:rsid w:val="008F3E10"/>
    <w:rsid w:val="008F4D8E"/>
    <w:rsid w:val="008F5A08"/>
    <w:rsid w:val="008F5CC0"/>
    <w:rsid w:val="008F5CC5"/>
    <w:rsid w:val="00900BA4"/>
    <w:rsid w:val="00902802"/>
    <w:rsid w:val="00902A35"/>
    <w:rsid w:val="00903FC3"/>
    <w:rsid w:val="00905C5E"/>
    <w:rsid w:val="00907E71"/>
    <w:rsid w:val="009112E0"/>
    <w:rsid w:val="00911359"/>
    <w:rsid w:val="0091163B"/>
    <w:rsid w:val="009167C7"/>
    <w:rsid w:val="00916FAF"/>
    <w:rsid w:val="00923B0F"/>
    <w:rsid w:val="00925811"/>
    <w:rsid w:val="0092670B"/>
    <w:rsid w:val="00927DFB"/>
    <w:rsid w:val="00932D91"/>
    <w:rsid w:val="009331D2"/>
    <w:rsid w:val="00933F5F"/>
    <w:rsid w:val="009349A4"/>
    <w:rsid w:val="00934E03"/>
    <w:rsid w:val="0093605C"/>
    <w:rsid w:val="00941666"/>
    <w:rsid w:val="00944212"/>
    <w:rsid w:val="009446B8"/>
    <w:rsid w:val="00945946"/>
    <w:rsid w:val="00945E28"/>
    <w:rsid w:val="009470A1"/>
    <w:rsid w:val="009479BC"/>
    <w:rsid w:val="00950197"/>
    <w:rsid w:val="00950851"/>
    <w:rsid w:val="00954F9D"/>
    <w:rsid w:val="00962945"/>
    <w:rsid w:val="009645AC"/>
    <w:rsid w:val="0096577B"/>
    <w:rsid w:val="00967B5D"/>
    <w:rsid w:val="00970A0C"/>
    <w:rsid w:val="00972ECA"/>
    <w:rsid w:val="00973A29"/>
    <w:rsid w:val="00976B0F"/>
    <w:rsid w:val="00980886"/>
    <w:rsid w:val="009812EA"/>
    <w:rsid w:val="00982A5C"/>
    <w:rsid w:val="00982C59"/>
    <w:rsid w:val="00983CD5"/>
    <w:rsid w:val="0099129F"/>
    <w:rsid w:val="00991D63"/>
    <w:rsid w:val="009927B8"/>
    <w:rsid w:val="00994FA8"/>
    <w:rsid w:val="00994FBA"/>
    <w:rsid w:val="0099582E"/>
    <w:rsid w:val="009A001F"/>
    <w:rsid w:val="009A2322"/>
    <w:rsid w:val="009A3AD7"/>
    <w:rsid w:val="009A428C"/>
    <w:rsid w:val="009A4F66"/>
    <w:rsid w:val="009A5B7D"/>
    <w:rsid w:val="009A5BBC"/>
    <w:rsid w:val="009A7F0F"/>
    <w:rsid w:val="009B0944"/>
    <w:rsid w:val="009B0D52"/>
    <w:rsid w:val="009B2F52"/>
    <w:rsid w:val="009B410D"/>
    <w:rsid w:val="009B490C"/>
    <w:rsid w:val="009B60F6"/>
    <w:rsid w:val="009B733B"/>
    <w:rsid w:val="009B735D"/>
    <w:rsid w:val="009B7FC9"/>
    <w:rsid w:val="009C0162"/>
    <w:rsid w:val="009C4449"/>
    <w:rsid w:val="009C5C69"/>
    <w:rsid w:val="009C7933"/>
    <w:rsid w:val="009D1D0F"/>
    <w:rsid w:val="009D4599"/>
    <w:rsid w:val="009D4BDA"/>
    <w:rsid w:val="009D4E95"/>
    <w:rsid w:val="009D51D4"/>
    <w:rsid w:val="009D570C"/>
    <w:rsid w:val="009D68D9"/>
    <w:rsid w:val="009D6A4E"/>
    <w:rsid w:val="009D6D90"/>
    <w:rsid w:val="009D7785"/>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0017"/>
    <w:rsid w:val="00A11ECD"/>
    <w:rsid w:val="00A14B96"/>
    <w:rsid w:val="00A16AA5"/>
    <w:rsid w:val="00A2074E"/>
    <w:rsid w:val="00A223CC"/>
    <w:rsid w:val="00A2357B"/>
    <w:rsid w:val="00A23762"/>
    <w:rsid w:val="00A24029"/>
    <w:rsid w:val="00A3268F"/>
    <w:rsid w:val="00A32F6A"/>
    <w:rsid w:val="00A33543"/>
    <w:rsid w:val="00A36CC2"/>
    <w:rsid w:val="00A3701A"/>
    <w:rsid w:val="00A4001D"/>
    <w:rsid w:val="00A4188E"/>
    <w:rsid w:val="00A418CC"/>
    <w:rsid w:val="00A41B65"/>
    <w:rsid w:val="00A423AF"/>
    <w:rsid w:val="00A42C23"/>
    <w:rsid w:val="00A44A28"/>
    <w:rsid w:val="00A507C4"/>
    <w:rsid w:val="00A5085B"/>
    <w:rsid w:val="00A5132D"/>
    <w:rsid w:val="00A52A2C"/>
    <w:rsid w:val="00A52B8C"/>
    <w:rsid w:val="00A52F66"/>
    <w:rsid w:val="00A57B8C"/>
    <w:rsid w:val="00A60F4F"/>
    <w:rsid w:val="00A61D25"/>
    <w:rsid w:val="00A62E02"/>
    <w:rsid w:val="00A64D6E"/>
    <w:rsid w:val="00A65BD7"/>
    <w:rsid w:val="00A66272"/>
    <w:rsid w:val="00A6641B"/>
    <w:rsid w:val="00A66A52"/>
    <w:rsid w:val="00A67496"/>
    <w:rsid w:val="00A72656"/>
    <w:rsid w:val="00A72BB9"/>
    <w:rsid w:val="00A751AB"/>
    <w:rsid w:val="00A82902"/>
    <w:rsid w:val="00A82D4A"/>
    <w:rsid w:val="00A8377A"/>
    <w:rsid w:val="00A83A5A"/>
    <w:rsid w:val="00A85325"/>
    <w:rsid w:val="00A853EE"/>
    <w:rsid w:val="00A85862"/>
    <w:rsid w:val="00A86C31"/>
    <w:rsid w:val="00A874D8"/>
    <w:rsid w:val="00A87BDF"/>
    <w:rsid w:val="00A94F48"/>
    <w:rsid w:val="00AA19D2"/>
    <w:rsid w:val="00AA28A5"/>
    <w:rsid w:val="00AA297A"/>
    <w:rsid w:val="00AB0B04"/>
    <w:rsid w:val="00AB15DD"/>
    <w:rsid w:val="00AB1E26"/>
    <w:rsid w:val="00AB26F2"/>
    <w:rsid w:val="00AB2D5F"/>
    <w:rsid w:val="00AB4531"/>
    <w:rsid w:val="00AB5BBA"/>
    <w:rsid w:val="00AB6450"/>
    <w:rsid w:val="00AB7695"/>
    <w:rsid w:val="00AC02C1"/>
    <w:rsid w:val="00AC0B37"/>
    <w:rsid w:val="00AC1F53"/>
    <w:rsid w:val="00AC24A2"/>
    <w:rsid w:val="00AC274D"/>
    <w:rsid w:val="00AC327E"/>
    <w:rsid w:val="00AC3B95"/>
    <w:rsid w:val="00AC5964"/>
    <w:rsid w:val="00AC7EAF"/>
    <w:rsid w:val="00AD2E79"/>
    <w:rsid w:val="00AD364C"/>
    <w:rsid w:val="00AD3E54"/>
    <w:rsid w:val="00AD402A"/>
    <w:rsid w:val="00AD43AA"/>
    <w:rsid w:val="00AD512D"/>
    <w:rsid w:val="00AD5944"/>
    <w:rsid w:val="00AD648C"/>
    <w:rsid w:val="00AD6663"/>
    <w:rsid w:val="00AD7A20"/>
    <w:rsid w:val="00AE0284"/>
    <w:rsid w:val="00AE0CDB"/>
    <w:rsid w:val="00AE18D9"/>
    <w:rsid w:val="00AE2128"/>
    <w:rsid w:val="00AE2A5B"/>
    <w:rsid w:val="00AE2E41"/>
    <w:rsid w:val="00AE3385"/>
    <w:rsid w:val="00AE3FA3"/>
    <w:rsid w:val="00AE4822"/>
    <w:rsid w:val="00AE4858"/>
    <w:rsid w:val="00AE4908"/>
    <w:rsid w:val="00AE5F16"/>
    <w:rsid w:val="00AF2C3B"/>
    <w:rsid w:val="00AF2CF2"/>
    <w:rsid w:val="00AF6A3D"/>
    <w:rsid w:val="00B00524"/>
    <w:rsid w:val="00B00C75"/>
    <w:rsid w:val="00B011B1"/>
    <w:rsid w:val="00B01246"/>
    <w:rsid w:val="00B01C84"/>
    <w:rsid w:val="00B02A88"/>
    <w:rsid w:val="00B0456D"/>
    <w:rsid w:val="00B070B9"/>
    <w:rsid w:val="00B1020A"/>
    <w:rsid w:val="00B110EA"/>
    <w:rsid w:val="00B122F1"/>
    <w:rsid w:val="00B1302A"/>
    <w:rsid w:val="00B1335D"/>
    <w:rsid w:val="00B1417E"/>
    <w:rsid w:val="00B14530"/>
    <w:rsid w:val="00B2060A"/>
    <w:rsid w:val="00B21111"/>
    <w:rsid w:val="00B23B54"/>
    <w:rsid w:val="00B23CBA"/>
    <w:rsid w:val="00B24E24"/>
    <w:rsid w:val="00B26BFA"/>
    <w:rsid w:val="00B2788C"/>
    <w:rsid w:val="00B27F69"/>
    <w:rsid w:val="00B30306"/>
    <w:rsid w:val="00B315BF"/>
    <w:rsid w:val="00B31C3D"/>
    <w:rsid w:val="00B33103"/>
    <w:rsid w:val="00B36384"/>
    <w:rsid w:val="00B40304"/>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020"/>
    <w:rsid w:val="00B64AEE"/>
    <w:rsid w:val="00B659FC"/>
    <w:rsid w:val="00B66782"/>
    <w:rsid w:val="00B66ACF"/>
    <w:rsid w:val="00B703D1"/>
    <w:rsid w:val="00B72669"/>
    <w:rsid w:val="00B734BF"/>
    <w:rsid w:val="00B747D0"/>
    <w:rsid w:val="00B7622F"/>
    <w:rsid w:val="00B769E1"/>
    <w:rsid w:val="00B77202"/>
    <w:rsid w:val="00B82758"/>
    <w:rsid w:val="00B82A22"/>
    <w:rsid w:val="00B82AC0"/>
    <w:rsid w:val="00B82AF1"/>
    <w:rsid w:val="00B84D36"/>
    <w:rsid w:val="00B85CFB"/>
    <w:rsid w:val="00B96C54"/>
    <w:rsid w:val="00B974F1"/>
    <w:rsid w:val="00BA0208"/>
    <w:rsid w:val="00BA396B"/>
    <w:rsid w:val="00BA64EB"/>
    <w:rsid w:val="00BB0E29"/>
    <w:rsid w:val="00BB15CB"/>
    <w:rsid w:val="00BB1A12"/>
    <w:rsid w:val="00BB3DBB"/>
    <w:rsid w:val="00BB4471"/>
    <w:rsid w:val="00BB5204"/>
    <w:rsid w:val="00BC0435"/>
    <w:rsid w:val="00BC3AB7"/>
    <w:rsid w:val="00BC4098"/>
    <w:rsid w:val="00BC4898"/>
    <w:rsid w:val="00BC4ED6"/>
    <w:rsid w:val="00BC5A25"/>
    <w:rsid w:val="00BC615C"/>
    <w:rsid w:val="00BC6647"/>
    <w:rsid w:val="00BC7D0A"/>
    <w:rsid w:val="00BD0145"/>
    <w:rsid w:val="00BD0F70"/>
    <w:rsid w:val="00BD1D80"/>
    <w:rsid w:val="00BD2B60"/>
    <w:rsid w:val="00BD3126"/>
    <w:rsid w:val="00BD3880"/>
    <w:rsid w:val="00BD40B1"/>
    <w:rsid w:val="00BD5862"/>
    <w:rsid w:val="00BD66A8"/>
    <w:rsid w:val="00BD72B2"/>
    <w:rsid w:val="00BD75B5"/>
    <w:rsid w:val="00BD7CA1"/>
    <w:rsid w:val="00BD7FF4"/>
    <w:rsid w:val="00BE0660"/>
    <w:rsid w:val="00BE0959"/>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2B9C"/>
    <w:rsid w:val="00C2530A"/>
    <w:rsid w:val="00C25F00"/>
    <w:rsid w:val="00C304E5"/>
    <w:rsid w:val="00C30DB2"/>
    <w:rsid w:val="00C31C1A"/>
    <w:rsid w:val="00C32FBD"/>
    <w:rsid w:val="00C365E7"/>
    <w:rsid w:val="00C36ECD"/>
    <w:rsid w:val="00C37036"/>
    <w:rsid w:val="00C42364"/>
    <w:rsid w:val="00C423B2"/>
    <w:rsid w:val="00C436D8"/>
    <w:rsid w:val="00C43B3C"/>
    <w:rsid w:val="00C44CEA"/>
    <w:rsid w:val="00C44FA4"/>
    <w:rsid w:val="00C45E0D"/>
    <w:rsid w:val="00C46DF9"/>
    <w:rsid w:val="00C4758E"/>
    <w:rsid w:val="00C50F67"/>
    <w:rsid w:val="00C52543"/>
    <w:rsid w:val="00C52E47"/>
    <w:rsid w:val="00C56949"/>
    <w:rsid w:val="00C6097A"/>
    <w:rsid w:val="00C628FD"/>
    <w:rsid w:val="00C62A3E"/>
    <w:rsid w:val="00C64E1C"/>
    <w:rsid w:val="00C711F0"/>
    <w:rsid w:val="00C71628"/>
    <w:rsid w:val="00C7216B"/>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5C49"/>
    <w:rsid w:val="00C87890"/>
    <w:rsid w:val="00C87EE0"/>
    <w:rsid w:val="00C908EA"/>
    <w:rsid w:val="00C9097A"/>
    <w:rsid w:val="00C9381F"/>
    <w:rsid w:val="00C94C6A"/>
    <w:rsid w:val="00C95AF2"/>
    <w:rsid w:val="00C96404"/>
    <w:rsid w:val="00C97113"/>
    <w:rsid w:val="00CA1412"/>
    <w:rsid w:val="00CA1684"/>
    <w:rsid w:val="00CA16A7"/>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D7ECF"/>
    <w:rsid w:val="00CE1476"/>
    <w:rsid w:val="00CE1B7F"/>
    <w:rsid w:val="00CE1C29"/>
    <w:rsid w:val="00CE283F"/>
    <w:rsid w:val="00CE4F3A"/>
    <w:rsid w:val="00CE50E9"/>
    <w:rsid w:val="00CF0092"/>
    <w:rsid w:val="00CF0724"/>
    <w:rsid w:val="00CF1E8C"/>
    <w:rsid w:val="00CF2A86"/>
    <w:rsid w:val="00CF58A2"/>
    <w:rsid w:val="00CF6925"/>
    <w:rsid w:val="00CF6A5C"/>
    <w:rsid w:val="00CF72DE"/>
    <w:rsid w:val="00D00236"/>
    <w:rsid w:val="00D00549"/>
    <w:rsid w:val="00D01CED"/>
    <w:rsid w:val="00D0266A"/>
    <w:rsid w:val="00D05810"/>
    <w:rsid w:val="00D0645D"/>
    <w:rsid w:val="00D06661"/>
    <w:rsid w:val="00D11E2C"/>
    <w:rsid w:val="00D133F0"/>
    <w:rsid w:val="00D17209"/>
    <w:rsid w:val="00D20BBD"/>
    <w:rsid w:val="00D21101"/>
    <w:rsid w:val="00D22F2F"/>
    <w:rsid w:val="00D22F8E"/>
    <w:rsid w:val="00D2383B"/>
    <w:rsid w:val="00D268BB"/>
    <w:rsid w:val="00D26923"/>
    <w:rsid w:val="00D26BBA"/>
    <w:rsid w:val="00D26F30"/>
    <w:rsid w:val="00D27637"/>
    <w:rsid w:val="00D3023A"/>
    <w:rsid w:val="00D30ACF"/>
    <w:rsid w:val="00D31A1E"/>
    <w:rsid w:val="00D32FE3"/>
    <w:rsid w:val="00D33B94"/>
    <w:rsid w:val="00D33C5E"/>
    <w:rsid w:val="00D34B68"/>
    <w:rsid w:val="00D352D8"/>
    <w:rsid w:val="00D359C3"/>
    <w:rsid w:val="00D4058F"/>
    <w:rsid w:val="00D40F95"/>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33EA"/>
    <w:rsid w:val="00D848C1"/>
    <w:rsid w:val="00D85C82"/>
    <w:rsid w:val="00D875EE"/>
    <w:rsid w:val="00D90494"/>
    <w:rsid w:val="00D9218B"/>
    <w:rsid w:val="00D959FF"/>
    <w:rsid w:val="00DA13C6"/>
    <w:rsid w:val="00DA19BB"/>
    <w:rsid w:val="00DA27FC"/>
    <w:rsid w:val="00DA3007"/>
    <w:rsid w:val="00DA369C"/>
    <w:rsid w:val="00DA3C73"/>
    <w:rsid w:val="00DA3E02"/>
    <w:rsid w:val="00DA508C"/>
    <w:rsid w:val="00DA65D4"/>
    <w:rsid w:val="00DB0100"/>
    <w:rsid w:val="00DB0B1B"/>
    <w:rsid w:val="00DB2226"/>
    <w:rsid w:val="00DB277C"/>
    <w:rsid w:val="00DB371F"/>
    <w:rsid w:val="00DB5D53"/>
    <w:rsid w:val="00DB6976"/>
    <w:rsid w:val="00DC0FC4"/>
    <w:rsid w:val="00DC1920"/>
    <w:rsid w:val="00DC1BD0"/>
    <w:rsid w:val="00DC2620"/>
    <w:rsid w:val="00DC3669"/>
    <w:rsid w:val="00DC5B5C"/>
    <w:rsid w:val="00DD00D1"/>
    <w:rsid w:val="00DD73B8"/>
    <w:rsid w:val="00DD7641"/>
    <w:rsid w:val="00DD7656"/>
    <w:rsid w:val="00DE13B5"/>
    <w:rsid w:val="00DE2EA3"/>
    <w:rsid w:val="00DE3A13"/>
    <w:rsid w:val="00DE3D28"/>
    <w:rsid w:val="00DE3F36"/>
    <w:rsid w:val="00DE4289"/>
    <w:rsid w:val="00DE4741"/>
    <w:rsid w:val="00DE5722"/>
    <w:rsid w:val="00DE5BA9"/>
    <w:rsid w:val="00DE6B03"/>
    <w:rsid w:val="00DE79D9"/>
    <w:rsid w:val="00DF1C41"/>
    <w:rsid w:val="00DF2299"/>
    <w:rsid w:val="00DF2EA7"/>
    <w:rsid w:val="00DF374E"/>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8B9"/>
    <w:rsid w:val="00E22B2B"/>
    <w:rsid w:val="00E246C9"/>
    <w:rsid w:val="00E247B9"/>
    <w:rsid w:val="00E249BB"/>
    <w:rsid w:val="00E24FE3"/>
    <w:rsid w:val="00E2519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870"/>
    <w:rsid w:val="00E64D2D"/>
    <w:rsid w:val="00E65965"/>
    <w:rsid w:val="00E670D0"/>
    <w:rsid w:val="00E672EB"/>
    <w:rsid w:val="00E67D14"/>
    <w:rsid w:val="00E67F05"/>
    <w:rsid w:val="00E700AB"/>
    <w:rsid w:val="00E701B8"/>
    <w:rsid w:val="00E70293"/>
    <w:rsid w:val="00E74978"/>
    <w:rsid w:val="00E75A53"/>
    <w:rsid w:val="00E7749D"/>
    <w:rsid w:val="00E8040D"/>
    <w:rsid w:val="00E80807"/>
    <w:rsid w:val="00E81BCE"/>
    <w:rsid w:val="00E82C7A"/>
    <w:rsid w:val="00E939BA"/>
    <w:rsid w:val="00E95D3E"/>
    <w:rsid w:val="00E96A27"/>
    <w:rsid w:val="00EA22F4"/>
    <w:rsid w:val="00EA2DA0"/>
    <w:rsid w:val="00EA3913"/>
    <w:rsid w:val="00EA3B67"/>
    <w:rsid w:val="00EA41F8"/>
    <w:rsid w:val="00EA42E7"/>
    <w:rsid w:val="00EA4986"/>
    <w:rsid w:val="00EA50CA"/>
    <w:rsid w:val="00EA68AA"/>
    <w:rsid w:val="00EB0658"/>
    <w:rsid w:val="00EB2A1F"/>
    <w:rsid w:val="00EB4315"/>
    <w:rsid w:val="00EB5208"/>
    <w:rsid w:val="00EC0E42"/>
    <w:rsid w:val="00EC15B6"/>
    <w:rsid w:val="00EC57C9"/>
    <w:rsid w:val="00EC660E"/>
    <w:rsid w:val="00ED1AD8"/>
    <w:rsid w:val="00ED254D"/>
    <w:rsid w:val="00ED416F"/>
    <w:rsid w:val="00ED4491"/>
    <w:rsid w:val="00ED548C"/>
    <w:rsid w:val="00ED54E0"/>
    <w:rsid w:val="00ED7AC6"/>
    <w:rsid w:val="00ED7FD8"/>
    <w:rsid w:val="00EE2C82"/>
    <w:rsid w:val="00EE4544"/>
    <w:rsid w:val="00EE6011"/>
    <w:rsid w:val="00EE7350"/>
    <w:rsid w:val="00EF379B"/>
    <w:rsid w:val="00EF3CBD"/>
    <w:rsid w:val="00EF4BF9"/>
    <w:rsid w:val="00EF4E39"/>
    <w:rsid w:val="00EF500A"/>
    <w:rsid w:val="00EF5A9A"/>
    <w:rsid w:val="00EF5CC3"/>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25A12"/>
    <w:rsid w:val="00F30531"/>
    <w:rsid w:val="00F30CA6"/>
    <w:rsid w:val="00F37578"/>
    <w:rsid w:val="00F37FE8"/>
    <w:rsid w:val="00F40717"/>
    <w:rsid w:val="00F41413"/>
    <w:rsid w:val="00F45903"/>
    <w:rsid w:val="00F45E79"/>
    <w:rsid w:val="00F46678"/>
    <w:rsid w:val="00F51962"/>
    <w:rsid w:val="00F5248E"/>
    <w:rsid w:val="00F5475B"/>
    <w:rsid w:val="00F54C67"/>
    <w:rsid w:val="00F57EE1"/>
    <w:rsid w:val="00F63496"/>
    <w:rsid w:val="00F666E4"/>
    <w:rsid w:val="00F66B7C"/>
    <w:rsid w:val="00F66FE2"/>
    <w:rsid w:val="00F72343"/>
    <w:rsid w:val="00F72ABD"/>
    <w:rsid w:val="00F72C53"/>
    <w:rsid w:val="00F73872"/>
    <w:rsid w:val="00F73A35"/>
    <w:rsid w:val="00F75F60"/>
    <w:rsid w:val="00F807C7"/>
    <w:rsid w:val="00F80932"/>
    <w:rsid w:val="00F812F3"/>
    <w:rsid w:val="00F8235C"/>
    <w:rsid w:val="00F84002"/>
    <w:rsid w:val="00F86090"/>
    <w:rsid w:val="00F860DB"/>
    <w:rsid w:val="00F901BA"/>
    <w:rsid w:val="00F90EEF"/>
    <w:rsid w:val="00F94B52"/>
    <w:rsid w:val="00F9585F"/>
    <w:rsid w:val="00F97753"/>
    <w:rsid w:val="00FA0B43"/>
    <w:rsid w:val="00FA42BD"/>
    <w:rsid w:val="00FA4BA9"/>
    <w:rsid w:val="00FA4BC7"/>
    <w:rsid w:val="00FA56EF"/>
    <w:rsid w:val="00FA62F5"/>
    <w:rsid w:val="00FA66FA"/>
    <w:rsid w:val="00FB13B2"/>
    <w:rsid w:val="00FB2BE3"/>
    <w:rsid w:val="00FB333D"/>
    <w:rsid w:val="00FB6F04"/>
    <w:rsid w:val="00FC1211"/>
    <w:rsid w:val="00FC15D3"/>
    <w:rsid w:val="00FC1845"/>
    <w:rsid w:val="00FC2531"/>
    <w:rsid w:val="00FC2C59"/>
    <w:rsid w:val="00FC31F3"/>
    <w:rsid w:val="00FC445B"/>
    <w:rsid w:val="00FC4671"/>
    <w:rsid w:val="00FC7D9C"/>
    <w:rsid w:val="00FD0DE6"/>
    <w:rsid w:val="00FD1EC6"/>
    <w:rsid w:val="00FD349B"/>
    <w:rsid w:val="00FD3C6F"/>
    <w:rsid w:val="00FD53DA"/>
    <w:rsid w:val="00FD549D"/>
    <w:rsid w:val="00FD5A9D"/>
    <w:rsid w:val="00FE04E3"/>
    <w:rsid w:val="00FE3006"/>
    <w:rsid w:val="00FE60B5"/>
    <w:rsid w:val="00FF16F8"/>
    <w:rsid w:val="00FF2F6F"/>
    <w:rsid w:val="00FF354D"/>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078B"/>
    <w:pPr>
      <w:spacing w:after="220" w:line="288" w:lineRule="auto"/>
      <w:jc w:val="both"/>
    </w:pPr>
    <w:rPr>
      <w:rFonts w:ascii="Times New Roman" w:hAnsi="Times New Roman"/>
    </w:r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97976"/>
    <w:rPr>
      <w:rFonts w:ascii="Courier New" w:hAnsi="Courier New"/>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97976"/>
    <w:rPr>
      <w:rFonts w:ascii="Courier New" w:hAnsi="Courier New"/>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ledovanodkaz">
    <w:name w:val="FollowedHyperlink"/>
    <w:basedOn w:val="Standardnpsmoodstavce"/>
    <w:uiPriority w:val="99"/>
    <w:semiHidden/>
    <w:unhideWhenUsed/>
    <w:rsid w:val="00A11E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47488351">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927390">
      <w:bodyDiv w:val="1"/>
      <w:marLeft w:val="0"/>
      <w:marRight w:val="0"/>
      <w:marTop w:val="0"/>
      <w:marBottom w:val="0"/>
      <w:divBdr>
        <w:top w:val="none" w:sz="0" w:space="0" w:color="auto"/>
        <w:left w:val="none" w:sz="0" w:space="0" w:color="auto"/>
        <w:bottom w:val="none" w:sz="0" w:space="0" w:color="auto"/>
        <w:right w:val="none" w:sz="0" w:space="0" w:color="auto"/>
      </w:divBdr>
    </w:div>
    <w:div w:id="1337539082">
      <w:bodyDiv w:val="1"/>
      <w:marLeft w:val="0"/>
      <w:marRight w:val="0"/>
      <w:marTop w:val="0"/>
      <w:marBottom w:val="0"/>
      <w:divBdr>
        <w:top w:val="none" w:sz="0" w:space="0" w:color="auto"/>
        <w:left w:val="none" w:sz="0" w:space="0" w:color="auto"/>
        <w:bottom w:val="none" w:sz="0" w:space="0" w:color="auto"/>
        <w:right w:val="none" w:sz="0" w:space="0" w:color="auto"/>
      </w:divBdr>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14134428">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13" Type="http://schemas.openxmlformats.org/officeDocument/2006/relationships/hyperlink" Target="https://en.wikipedia.org/wiki/JSTOR_(identifier)"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12" Type="http://schemas.openxmlformats.org/officeDocument/2006/relationships/hyperlink" Target="https://doi.org/10.2307%2F1932409"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11" Type="http://schemas.openxmlformats.org/officeDocument/2006/relationships/hyperlink" Target="https://en.wikipedia.org/wiki/Doi_(identifier)"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 Id="rId14" Type="http://schemas.openxmlformats.org/officeDocument/2006/relationships/hyperlink" Target="https://www.jstor.org/stable/1932409"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visjs.org/"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3.png"/><Relationship Id="rId11" Type="http://schemas.microsoft.com/office/2011/relationships/commentsExtended" Target="commentsExtended.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gojs.net/" TargetMode="External"/><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jgraph.github.io/mxgraph/"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yperlink" Target="https://www.wordsapi.co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DP_konzultant.docx</Template>
  <TotalTime>1164</TotalTime>
  <Pages>81</Pages>
  <Words>18294</Words>
  <Characters>107935</Characters>
  <Application>Microsoft Office Word</Application>
  <DocSecurity>0</DocSecurity>
  <Lines>899</Lines>
  <Paragraphs>251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Daniel Bedrníček</cp:lastModifiedBy>
  <cp:revision>132</cp:revision>
  <dcterms:created xsi:type="dcterms:W3CDTF">2021-12-04T17:55:00Z</dcterms:created>
  <dcterms:modified xsi:type="dcterms:W3CDTF">2021-12-05T14:43:00Z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2021-12-04T17:55:17Z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9a360624-6f61-42b7-bf6a-348d6d5e9411</vt:lpwstr>
  </property>
  <property fmtid="{D5CDD505-2E9C-101B-9397-08002B2CF9AE}" pid="8" name="MSIP_Label_fd1c0902-ed92-4fed-896d-2e7725de02d4_ContentBits">
    <vt:lpwstr>2</vt:lpwstr>
  </property>
</Properties>
</file>