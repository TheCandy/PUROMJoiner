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proofErr w:type="spellStart"/>
          <w:r w:rsidRPr="00E02483">
            <w:rPr>
              <w:rFonts w:ascii="Open Sans" w:hAnsi="Open Sans" w:cs="Open Sans"/>
              <w:lang w:val="en-GB"/>
            </w:rPr>
            <w:t>Znalostní</w:t>
          </w:r>
          <w:proofErr w:type="spellEnd"/>
          <w:r w:rsidRPr="00E02483">
            <w:rPr>
              <w:rFonts w:ascii="Open Sans" w:hAnsi="Open Sans" w:cs="Open Sans"/>
              <w:lang w:val="en-GB"/>
            </w:rPr>
            <w:t xml:space="preserve"> a </w:t>
          </w:r>
          <w:proofErr w:type="spellStart"/>
          <w:r w:rsidRPr="00E02483">
            <w:rPr>
              <w:rFonts w:ascii="Open Sans" w:hAnsi="Open Sans" w:cs="Open Sans"/>
              <w:lang w:val="en-GB"/>
            </w:rPr>
            <w:t>webové</w:t>
          </w:r>
          <w:proofErr w:type="spellEnd"/>
          <w:r w:rsidRPr="00E02483">
            <w:rPr>
              <w:rFonts w:ascii="Open Sans" w:hAnsi="Open Sans" w:cs="Open Sans"/>
              <w:lang w:val="en-GB"/>
            </w:rPr>
            <w:t xml:space="preserve"> </w:t>
          </w:r>
          <w:proofErr w:type="spellStart"/>
          <w:r w:rsidRPr="00E02483">
            <w:rPr>
              <w:rFonts w:ascii="Open Sans" w:hAnsi="Open Sans" w:cs="Open Sans"/>
              <w:lang w:val="en-GB"/>
            </w:rPr>
            <w:t>technologie</w:t>
          </w:r>
          <w:proofErr w:type="spellEnd"/>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proofErr w:type="spellStart"/>
          <w:r>
            <w:rPr>
              <w:rFonts w:ascii="Open Sans" w:hAnsi="Open Sans" w:cs="Open Sans"/>
              <w:lang w:val="en-GB"/>
            </w:rPr>
            <w:t>Bc</w:t>
          </w:r>
          <w:proofErr w:type="spellEnd"/>
          <w:r>
            <w:rPr>
              <w:rFonts w:ascii="Open Sans" w:hAnsi="Open Sans" w:cs="Open Sans"/>
              <w:lang w:val="en-GB"/>
            </w:rPr>
            <w:t>.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77777777" w:rsidR="00932D91" w:rsidRDefault="00932D91" w:rsidP="00556A3E">
      <w:r>
        <w:t>Návrh ontologií v </w:t>
      </w:r>
      <w:r w:rsidRPr="00556A3E">
        <w:t>jazyce</w:t>
      </w:r>
      <w:r>
        <w:t xml:space="preserve"> OWL </w:t>
      </w:r>
      <w:r w:rsidR="0070779B">
        <w:t>je při větším rozsahu poměrně nepřehledný. Práce se zabývá možnostmi rozšíření funkcionality PURO Modeleru vyvinutého pro práci s ontologiemi v grafickém prostředí. Cílem práce je prozkoumání možností vývoje aplikace podporující návrh složitějších ontologií v několika ohledech. Zásadní funkcionalitou je možnost slučování dílčích modelů vytvořených v jazyce PURO a také možnosti zlepšení přehlednosti navrhované ontologie.</w:t>
      </w:r>
    </w:p>
    <w:p w14:paraId="27F4F1BB" w14:textId="77777777" w:rsidR="0070779B" w:rsidRDefault="0070779B" w:rsidP="00932D91">
      <w:r>
        <w:t>Klíčová slova: PURO, OWL, ontologické inženýrství, grafické modelování</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2DFE2904" w14:textId="1880D703" w:rsidR="008F5A08"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9099804" w:history="1">
            <w:r w:rsidR="008F5A08" w:rsidRPr="00691E39">
              <w:rPr>
                <w:rStyle w:val="Hypertextovodkaz"/>
                <w:noProof/>
              </w:rPr>
              <w:t>1 Úvod</w:t>
            </w:r>
            <w:r w:rsidR="008F5A08">
              <w:rPr>
                <w:noProof/>
                <w:webHidden/>
              </w:rPr>
              <w:tab/>
            </w:r>
            <w:r w:rsidR="008F5A08">
              <w:rPr>
                <w:noProof/>
                <w:webHidden/>
              </w:rPr>
              <w:fldChar w:fldCharType="begin"/>
            </w:r>
            <w:r w:rsidR="008F5A08">
              <w:rPr>
                <w:noProof/>
                <w:webHidden/>
              </w:rPr>
              <w:instrText xml:space="preserve"> PAGEREF _Toc89099804 \h </w:instrText>
            </w:r>
            <w:r w:rsidR="008F5A08">
              <w:rPr>
                <w:noProof/>
                <w:webHidden/>
              </w:rPr>
            </w:r>
            <w:r w:rsidR="008F5A08">
              <w:rPr>
                <w:noProof/>
                <w:webHidden/>
              </w:rPr>
              <w:fldChar w:fldCharType="separate"/>
            </w:r>
            <w:r w:rsidR="008F5A08">
              <w:rPr>
                <w:noProof/>
                <w:webHidden/>
              </w:rPr>
              <w:t>6</w:t>
            </w:r>
            <w:r w:rsidR="008F5A08">
              <w:rPr>
                <w:noProof/>
                <w:webHidden/>
              </w:rPr>
              <w:fldChar w:fldCharType="end"/>
            </w:r>
          </w:hyperlink>
        </w:p>
        <w:p w14:paraId="0A784E41" w14:textId="57B18172" w:rsidR="008F5A08" w:rsidRDefault="00B30306">
          <w:pPr>
            <w:pStyle w:val="Obsah1"/>
            <w:tabs>
              <w:tab w:val="right" w:leader="dot" w:pos="9062"/>
            </w:tabs>
            <w:rPr>
              <w:rFonts w:eastAsiaTheme="minorEastAsia"/>
              <w:noProof/>
              <w:lang w:eastAsia="cs-CZ"/>
            </w:rPr>
          </w:pPr>
          <w:hyperlink w:anchor="_Toc89099805" w:history="1">
            <w:r w:rsidR="008F5A08" w:rsidRPr="00691E39">
              <w:rPr>
                <w:rStyle w:val="Hypertextovodkaz"/>
                <w:noProof/>
              </w:rPr>
              <w:t>2 Cíle práce</w:t>
            </w:r>
            <w:r w:rsidR="008F5A08">
              <w:rPr>
                <w:noProof/>
                <w:webHidden/>
              </w:rPr>
              <w:tab/>
            </w:r>
            <w:r w:rsidR="008F5A08">
              <w:rPr>
                <w:noProof/>
                <w:webHidden/>
              </w:rPr>
              <w:fldChar w:fldCharType="begin"/>
            </w:r>
            <w:r w:rsidR="008F5A08">
              <w:rPr>
                <w:noProof/>
                <w:webHidden/>
              </w:rPr>
              <w:instrText xml:space="preserve"> PAGEREF _Toc89099805 \h </w:instrText>
            </w:r>
            <w:r w:rsidR="008F5A08">
              <w:rPr>
                <w:noProof/>
                <w:webHidden/>
              </w:rPr>
            </w:r>
            <w:r w:rsidR="008F5A08">
              <w:rPr>
                <w:noProof/>
                <w:webHidden/>
              </w:rPr>
              <w:fldChar w:fldCharType="separate"/>
            </w:r>
            <w:r w:rsidR="008F5A08">
              <w:rPr>
                <w:noProof/>
                <w:webHidden/>
              </w:rPr>
              <w:t>6</w:t>
            </w:r>
            <w:r w:rsidR="008F5A08">
              <w:rPr>
                <w:noProof/>
                <w:webHidden/>
              </w:rPr>
              <w:fldChar w:fldCharType="end"/>
            </w:r>
          </w:hyperlink>
        </w:p>
        <w:p w14:paraId="445ED83F" w14:textId="40C050AC" w:rsidR="008F5A08" w:rsidRDefault="00B30306">
          <w:pPr>
            <w:pStyle w:val="Obsah1"/>
            <w:tabs>
              <w:tab w:val="right" w:leader="dot" w:pos="9062"/>
            </w:tabs>
            <w:rPr>
              <w:rFonts w:eastAsiaTheme="minorEastAsia"/>
              <w:noProof/>
              <w:lang w:eastAsia="cs-CZ"/>
            </w:rPr>
          </w:pPr>
          <w:hyperlink w:anchor="_Toc89099806" w:history="1">
            <w:r w:rsidR="008F5A08" w:rsidRPr="00691E39">
              <w:rPr>
                <w:rStyle w:val="Hypertextovodkaz"/>
                <w:noProof/>
              </w:rPr>
              <w:t>3 Sémantický web</w:t>
            </w:r>
            <w:r w:rsidR="008F5A08">
              <w:rPr>
                <w:noProof/>
                <w:webHidden/>
              </w:rPr>
              <w:tab/>
            </w:r>
            <w:r w:rsidR="008F5A08">
              <w:rPr>
                <w:noProof/>
                <w:webHidden/>
              </w:rPr>
              <w:fldChar w:fldCharType="begin"/>
            </w:r>
            <w:r w:rsidR="008F5A08">
              <w:rPr>
                <w:noProof/>
                <w:webHidden/>
              </w:rPr>
              <w:instrText xml:space="preserve"> PAGEREF _Toc89099806 \h </w:instrText>
            </w:r>
            <w:r w:rsidR="008F5A08">
              <w:rPr>
                <w:noProof/>
                <w:webHidden/>
              </w:rPr>
            </w:r>
            <w:r w:rsidR="008F5A08">
              <w:rPr>
                <w:noProof/>
                <w:webHidden/>
              </w:rPr>
              <w:fldChar w:fldCharType="separate"/>
            </w:r>
            <w:r w:rsidR="008F5A08">
              <w:rPr>
                <w:noProof/>
                <w:webHidden/>
              </w:rPr>
              <w:t>6</w:t>
            </w:r>
            <w:r w:rsidR="008F5A08">
              <w:rPr>
                <w:noProof/>
                <w:webHidden/>
              </w:rPr>
              <w:fldChar w:fldCharType="end"/>
            </w:r>
          </w:hyperlink>
        </w:p>
        <w:p w14:paraId="059AD16A" w14:textId="117029E7" w:rsidR="008F5A08" w:rsidRDefault="00B30306">
          <w:pPr>
            <w:pStyle w:val="Obsah2"/>
            <w:tabs>
              <w:tab w:val="right" w:leader="dot" w:pos="9062"/>
            </w:tabs>
            <w:rPr>
              <w:rFonts w:eastAsiaTheme="minorEastAsia"/>
              <w:noProof/>
              <w:lang w:eastAsia="cs-CZ"/>
            </w:rPr>
          </w:pPr>
          <w:hyperlink w:anchor="_Toc89099807" w:history="1">
            <w:r w:rsidR="008F5A08" w:rsidRPr="00691E39">
              <w:rPr>
                <w:rStyle w:val="Hypertextovodkaz"/>
                <w:noProof/>
              </w:rPr>
              <w:t>3.1 RDF</w:t>
            </w:r>
            <w:r w:rsidR="008F5A08">
              <w:rPr>
                <w:noProof/>
                <w:webHidden/>
              </w:rPr>
              <w:tab/>
            </w:r>
            <w:r w:rsidR="008F5A08">
              <w:rPr>
                <w:noProof/>
                <w:webHidden/>
              </w:rPr>
              <w:fldChar w:fldCharType="begin"/>
            </w:r>
            <w:r w:rsidR="008F5A08">
              <w:rPr>
                <w:noProof/>
                <w:webHidden/>
              </w:rPr>
              <w:instrText xml:space="preserve"> PAGEREF _Toc89099807 \h </w:instrText>
            </w:r>
            <w:r w:rsidR="008F5A08">
              <w:rPr>
                <w:noProof/>
                <w:webHidden/>
              </w:rPr>
            </w:r>
            <w:r w:rsidR="008F5A08">
              <w:rPr>
                <w:noProof/>
                <w:webHidden/>
              </w:rPr>
              <w:fldChar w:fldCharType="separate"/>
            </w:r>
            <w:r w:rsidR="008F5A08">
              <w:rPr>
                <w:noProof/>
                <w:webHidden/>
              </w:rPr>
              <w:t>8</w:t>
            </w:r>
            <w:r w:rsidR="008F5A08">
              <w:rPr>
                <w:noProof/>
                <w:webHidden/>
              </w:rPr>
              <w:fldChar w:fldCharType="end"/>
            </w:r>
          </w:hyperlink>
        </w:p>
        <w:p w14:paraId="1F6091E6" w14:textId="472EDC85" w:rsidR="008F5A08" w:rsidRDefault="00B30306">
          <w:pPr>
            <w:pStyle w:val="Obsah2"/>
            <w:tabs>
              <w:tab w:val="right" w:leader="dot" w:pos="9062"/>
            </w:tabs>
            <w:rPr>
              <w:rFonts w:eastAsiaTheme="minorEastAsia"/>
              <w:noProof/>
              <w:lang w:eastAsia="cs-CZ"/>
            </w:rPr>
          </w:pPr>
          <w:hyperlink w:anchor="_Toc89099808" w:history="1">
            <w:r w:rsidR="008F5A08" w:rsidRPr="00691E39">
              <w:rPr>
                <w:rStyle w:val="Hypertextovodkaz"/>
                <w:noProof/>
              </w:rPr>
              <w:t>3.2 RDFS</w:t>
            </w:r>
            <w:r w:rsidR="008F5A08">
              <w:rPr>
                <w:noProof/>
                <w:webHidden/>
              </w:rPr>
              <w:tab/>
            </w:r>
            <w:r w:rsidR="008F5A08">
              <w:rPr>
                <w:noProof/>
                <w:webHidden/>
              </w:rPr>
              <w:fldChar w:fldCharType="begin"/>
            </w:r>
            <w:r w:rsidR="008F5A08">
              <w:rPr>
                <w:noProof/>
                <w:webHidden/>
              </w:rPr>
              <w:instrText xml:space="preserve"> PAGEREF _Toc89099808 \h </w:instrText>
            </w:r>
            <w:r w:rsidR="008F5A08">
              <w:rPr>
                <w:noProof/>
                <w:webHidden/>
              </w:rPr>
            </w:r>
            <w:r w:rsidR="008F5A08">
              <w:rPr>
                <w:noProof/>
                <w:webHidden/>
              </w:rPr>
              <w:fldChar w:fldCharType="separate"/>
            </w:r>
            <w:r w:rsidR="008F5A08">
              <w:rPr>
                <w:noProof/>
                <w:webHidden/>
              </w:rPr>
              <w:t>10</w:t>
            </w:r>
            <w:r w:rsidR="008F5A08">
              <w:rPr>
                <w:noProof/>
                <w:webHidden/>
              </w:rPr>
              <w:fldChar w:fldCharType="end"/>
            </w:r>
          </w:hyperlink>
        </w:p>
        <w:p w14:paraId="56C9D57B" w14:textId="4F1A740E" w:rsidR="008F5A08" w:rsidRDefault="00B30306">
          <w:pPr>
            <w:pStyle w:val="Obsah2"/>
            <w:tabs>
              <w:tab w:val="right" w:leader="dot" w:pos="9062"/>
            </w:tabs>
            <w:rPr>
              <w:rFonts w:eastAsiaTheme="minorEastAsia"/>
              <w:noProof/>
              <w:lang w:eastAsia="cs-CZ"/>
            </w:rPr>
          </w:pPr>
          <w:hyperlink w:anchor="_Toc89099809" w:history="1">
            <w:r w:rsidR="008F5A08" w:rsidRPr="00691E39">
              <w:rPr>
                <w:rStyle w:val="Hypertextovodkaz"/>
                <w:noProof/>
              </w:rPr>
              <w:t>3.3 OWL</w:t>
            </w:r>
            <w:r w:rsidR="008F5A08">
              <w:rPr>
                <w:noProof/>
                <w:webHidden/>
              </w:rPr>
              <w:tab/>
            </w:r>
            <w:r w:rsidR="008F5A08">
              <w:rPr>
                <w:noProof/>
                <w:webHidden/>
              </w:rPr>
              <w:fldChar w:fldCharType="begin"/>
            </w:r>
            <w:r w:rsidR="008F5A08">
              <w:rPr>
                <w:noProof/>
                <w:webHidden/>
              </w:rPr>
              <w:instrText xml:space="preserve"> PAGEREF _Toc89099809 \h </w:instrText>
            </w:r>
            <w:r w:rsidR="008F5A08">
              <w:rPr>
                <w:noProof/>
                <w:webHidden/>
              </w:rPr>
            </w:r>
            <w:r w:rsidR="008F5A08">
              <w:rPr>
                <w:noProof/>
                <w:webHidden/>
              </w:rPr>
              <w:fldChar w:fldCharType="separate"/>
            </w:r>
            <w:r w:rsidR="008F5A08">
              <w:rPr>
                <w:noProof/>
                <w:webHidden/>
              </w:rPr>
              <w:t>12</w:t>
            </w:r>
            <w:r w:rsidR="008F5A08">
              <w:rPr>
                <w:noProof/>
                <w:webHidden/>
              </w:rPr>
              <w:fldChar w:fldCharType="end"/>
            </w:r>
          </w:hyperlink>
        </w:p>
        <w:p w14:paraId="180FC0FA" w14:textId="4311C268" w:rsidR="008F5A08" w:rsidRDefault="00B30306">
          <w:pPr>
            <w:pStyle w:val="Obsah2"/>
            <w:tabs>
              <w:tab w:val="right" w:leader="dot" w:pos="9062"/>
            </w:tabs>
            <w:rPr>
              <w:rFonts w:eastAsiaTheme="minorEastAsia"/>
              <w:noProof/>
              <w:lang w:eastAsia="cs-CZ"/>
            </w:rPr>
          </w:pPr>
          <w:hyperlink w:anchor="_Toc89099810" w:history="1">
            <w:r w:rsidR="008F5A08" w:rsidRPr="00691E39">
              <w:rPr>
                <w:rStyle w:val="Hypertextovodkaz"/>
                <w:noProof/>
              </w:rPr>
              <w:t>3.4 Ontologie</w:t>
            </w:r>
            <w:r w:rsidR="008F5A08">
              <w:rPr>
                <w:noProof/>
                <w:webHidden/>
              </w:rPr>
              <w:tab/>
            </w:r>
            <w:r w:rsidR="008F5A08">
              <w:rPr>
                <w:noProof/>
                <w:webHidden/>
              </w:rPr>
              <w:fldChar w:fldCharType="begin"/>
            </w:r>
            <w:r w:rsidR="008F5A08">
              <w:rPr>
                <w:noProof/>
                <w:webHidden/>
              </w:rPr>
              <w:instrText xml:space="preserve"> PAGEREF _Toc89099810 \h </w:instrText>
            </w:r>
            <w:r w:rsidR="008F5A08">
              <w:rPr>
                <w:noProof/>
                <w:webHidden/>
              </w:rPr>
            </w:r>
            <w:r w:rsidR="008F5A08">
              <w:rPr>
                <w:noProof/>
                <w:webHidden/>
              </w:rPr>
              <w:fldChar w:fldCharType="separate"/>
            </w:r>
            <w:r w:rsidR="008F5A08">
              <w:rPr>
                <w:noProof/>
                <w:webHidden/>
              </w:rPr>
              <w:t>12</w:t>
            </w:r>
            <w:r w:rsidR="008F5A08">
              <w:rPr>
                <w:noProof/>
                <w:webHidden/>
              </w:rPr>
              <w:fldChar w:fldCharType="end"/>
            </w:r>
          </w:hyperlink>
        </w:p>
        <w:p w14:paraId="2F6B02E0" w14:textId="2C93F151" w:rsidR="008F5A08" w:rsidRDefault="00B30306">
          <w:pPr>
            <w:pStyle w:val="Obsah3"/>
            <w:tabs>
              <w:tab w:val="right" w:leader="dot" w:pos="9062"/>
            </w:tabs>
            <w:rPr>
              <w:rFonts w:eastAsiaTheme="minorEastAsia"/>
              <w:noProof/>
              <w:lang w:eastAsia="cs-CZ"/>
            </w:rPr>
          </w:pPr>
          <w:hyperlink w:anchor="_Toc89099811" w:history="1">
            <w:r w:rsidR="008F5A08" w:rsidRPr="00691E39">
              <w:rPr>
                <w:rStyle w:val="Hypertextovodkaz"/>
                <w:noProof/>
              </w:rPr>
              <w:t>3.4.1 Druhy ontologií</w:t>
            </w:r>
            <w:r w:rsidR="008F5A08">
              <w:rPr>
                <w:noProof/>
                <w:webHidden/>
              </w:rPr>
              <w:tab/>
            </w:r>
            <w:r w:rsidR="008F5A08">
              <w:rPr>
                <w:noProof/>
                <w:webHidden/>
              </w:rPr>
              <w:fldChar w:fldCharType="begin"/>
            </w:r>
            <w:r w:rsidR="008F5A08">
              <w:rPr>
                <w:noProof/>
                <w:webHidden/>
              </w:rPr>
              <w:instrText xml:space="preserve"> PAGEREF _Toc89099811 \h </w:instrText>
            </w:r>
            <w:r w:rsidR="008F5A08">
              <w:rPr>
                <w:noProof/>
                <w:webHidden/>
              </w:rPr>
            </w:r>
            <w:r w:rsidR="008F5A08">
              <w:rPr>
                <w:noProof/>
                <w:webHidden/>
              </w:rPr>
              <w:fldChar w:fldCharType="separate"/>
            </w:r>
            <w:r w:rsidR="008F5A08">
              <w:rPr>
                <w:noProof/>
                <w:webHidden/>
              </w:rPr>
              <w:t>12</w:t>
            </w:r>
            <w:r w:rsidR="008F5A08">
              <w:rPr>
                <w:noProof/>
                <w:webHidden/>
              </w:rPr>
              <w:fldChar w:fldCharType="end"/>
            </w:r>
          </w:hyperlink>
        </w:p>
        <w:p w14:paraId="375A0CDD" w14:textId="4A96E9B0" w:rsidR="008F5A08" w:rsidRDefault="00B30306">
          <w:pPr>
            <w:pStyle w:val="Obsah2"/>
            <w:tabs>
              <w:tab w:val="right" w:leader="dot" w:pos="9062"/>
            </w:tabs>
            <w:rPr>
              <w:rFonts w:eastAsiaTheme="minorEastAsia"/>
              <w:noProof/>
              <w:lang w:eastAsia="cs-CZ"/>
            </w:rPr>
          </w:pPr>
          <w:hyperlink w:anchor="_Toc89099812" w:history="1">
            <w:r w:rsidR="008F5A08" w:rsidRPr="00691E39">
              <w:rPr>
                <w:rStyle w:val="Hypertextovodkaz"/>
                <w:noProof/>
              </w:rPr>
              <w:t>3.5 PURO</w:t>
            </w:r>
            <w:r w:rsidR="008F5A08">
              <w:rPr>
                <w:noProof/>
                <w:webHidden/>
              </w:rPr>
              <w:tab/>
            </w:r>
            <w:r w:rsidR="008F5A08">
              <w:rPr>
                <w:noProof/>
                <w:webHidden/>
              </w:rPr>
              <w:fldChar w:fldCharType="begin"/>
            </w:r>
            <w:r w:rsidR="008F5A08">
              <w:rPr>
                <w:noProof/>
                <w:webHidden/>
              </w:rPr>
              <w:instrText xml:space="preserve"> PAGEREF _Toc89099812 \h </w:instrText>
            </w:r>
            <w:r w:rsidR="008F5A08">
              <w:rPr>
                <w:noProof/>
                <w:webHidden/>
              </w:rPr>
            </w:r>
            <w:r w:rsidR="008F5A08">
              <w:rPr>
                <w:noProof/>
                <w:webHidden/>
              </w:rPr>
              <w:fldChar w:fldCharType="separate"/>
            </w:r>
            <w:r w:rsidR="008F5A08">
              <w:rPr>
                <w:noProof/>
                <w:webHidden/>
              </w:rPr>
              <w:t>12</w:t>
            </w:r>
            <w:r w:rsidR="008F5A08">
              <w:rPr>
                <w:noProof/>
                <w:webHidden/>
              </w:rPr>
              <w:fldChar w:fldCharType="end"/>
            </w:r>
          </w:hyperlink>
        </w:p>
        <w:p w14:paraId="14AC4AB0" w14:textId="167E69C9" w:rsidR="008F5A08" w:rsidRDefault="00B30306">
          <w:pPr>
            <w:pStyle w:val="Obsah1"/>
            <w:tabs>
              <w:tab w:val="right" w:leader="dot" w:pos="9062"/>
            </w:tabs>
            <w:rPr>
              <w:rFonts w:eastAsiaTheme="minorEastAsia"/>
              <w:noProof/>
              <w:lang w:eastAsia="cs-CZ"/>
            </w:rPr>
          </w:pPr>
          <w:hyperlink w:anchor="_Toc89099813" w:history="1">
            <w:r w:rsidR="008F5A08" w:rsidRPr="00691E39">
              <w:rPr>
                <w:rStyle w:val="Hypertextovodkaz"/>
                <w:noProof/>
              </w:rPr>
              <w:t>4 Existující přístupy ke slučování modelů</w:t>
            </w:r>
            <w:r w:rsidR="008F5A08">
              <w:rPr>
                <w:noProof/>
                <w:webHidden/>
              </w:rPr>
              <w:tab/>
            </w:r>
            <w:r w:rsidR="008F5A08">
              <w:rPr>
                <w:noProof/>
                <w:webHidden/>
              </w:rPr>
              <w:fldChar w:fldCharType="begin"/>
            </w:r>
            <w:r w:rsidR="008F5A08">
              <w:rPr>
                <w:noProof/>
                <w:webHidden/>
              </w:rPr>
              <w:instrText xml:space="preserve"> PAGEREF _Toc89099813 \h </w:instrText>
            </w:r>
            <w:r w:rsidR="008F5A08">
              <w:rPr>
                <w:noProof/>
                <w:webHidden/>
              </w:rPr>
            </w:r>
            <w:r w:rsidR="008F5A08">
              <w:rPr>
                <w:noProof/>
                <w:webHidden/>
              </w:rPr>
              <w:fldChar w:fldCharType="separate"/>
            </w:r>
            <w:r w:rsidR="008F5A08">
              <w:rPr>
                <w:noProof/>
                <w:webHidden/>
              </w:rPr>
              <w:t>13</w:t>
            </w:r>
            <w:r w:rsidR="008F5A08">
              <w:rPr>
                <w:noProof/>
                <w:webHidden/>
              </w:rPr>
              <w:fldChar w:fldCharType="end"/>
            </w:r>
          </w:hyperlink>
        </w:p>
        <w:p w14:paraId="30B9F198" w14:textId="3F346DE9" w:rsidR="008F5A08" w:rsidRDefault="00B30306">
          <w:pPr>
            <w:pStyle w:val="Obsah2"/>
            <w:tabs>
              <w:tab w:val="right" w:leader="dot" w:pos="9062"/>
            </w:tabs>
            <w:rPr>
              <w:rFonts w:eastAsiaTheme="minorEastAsia"/>
              <w:noProof/>
              <w:lang w:eastAsia="cs-CZ"/>
            </w:rPr>
          </w:pPr>
          <w:hyperlink w:anchor="_Toc89099814" w:history="1">
            <w:r w:rsidR="008F5A08" w:rsidRPr="00691E39">
              <w:rPr>
                <w:rStyle w:val="Hypertextovodkaz"/>
                <w:noProof/>
              </w:rPr>
              <w:t>4.1 Mapování ontologií</w:t>
            </w:r>
            <w:r w:rsidR="008F5A08">
              <w:rPr>
                <w:noProof/>
                <w:webHidden/>
              </w:rPr>
              <w:tab/>
            </w:r>
            <w:r w:rsidR="008F5A08">
              <w:rPr>
                <w:noProof/>
                <w:webHidden/>
              </w:rPr>
              <w:fldChar w:fldCharType="begin"/>
            </w:r>
            <w:r w:rsidR="008F5A08">
              <w:rPr>
                <w:noProof/>
                <w:webHidden/>
              </w:rPr>
              <w:instrText xml:space="preserve"> PAGEREF _Toc89099814 \h </w:instrText>
            </w:r>
            <w:r w:rsidR="008F5A08">
              <w:rPr>
                <w:noProof/>
                <w:webHidden/>
              </w:rPr>
            </w:r>
            <w:r w:rsidR="008F5A08">
              <w:rPr>
                <w:noProof/>
                <w:webHidden/>
              </w:rPr>
              <w:fldChar w:fldCharType="separate"/>
            </w:r>
            <w:r w:rsidR="008F5A08">
              <w:rPr>
                <w:noProof/>
                <w:webHidden/>
              </w:rPr>
              <w:t>13</w:t>
            </w:r>
            <w:r w:rsidR="008F5A08">
              <w:rPr>
                <w:noProof/>
                <w:webHidden/>
              </w:rPr>
              <w:fldChar w:fldCharType="end"/>
            </w:r>
          </w:hyperlink>
        </w:p>
        <w:p w14:paraId="68761BC6" w14:textId="534E2338" w:rsidR="008F5A08" w:rsidRDefault="00B30306">
          <w:pPr>
            <w:pStyle w:val="Obsah3"/>
            <w:tabs>
              <w:tab w:val="right" w:leader="dot" w:pos="9062"/>
            </w:tabs>
            <w:rPr>
              <w:rFonts w:eastAsiaTheme="minorEastAsia"/>
              <w:noProof/>
              <w:lang w:eastAsia="cs-CZ"/>
            </w:rPr>
          </w:pPr>
          <w:hyperlink w:anchor="_Toc89099815" w:history="1">
            <w:r w:rsidR="008F5A08" w:rsidRPr="00691E39">
              <w:rPr>
                <w:rStyle w:val="Hypertextovodkaz"/>
                <w:noProof/>
              </w:rPr>
              <w:t>4.1.1 Možné postupy mapování</w:t>
            </w:r>
            <w:r w:rsidR="008F5A08">
              <w:rPr>
                <w:noProof/>
                <w:webHidden/>
              </w:rPr>
              <w:tab/>
            </w:r>
            <w:r w:rsidR="008F5A08">
              <w:rPr>
                <w:noProof/>
                <w:webHidden/>
              </w:rPr>
              <w:fldChar w:fldCharType="begin"/>
            </w:r>
            <w:r w:rsidR="008F5A08">
              <w:rPr>
                <w:noProof/>
                <w:webHidden/>
              </w:rPr>
              <w:instrText xml:space="preserve"> PAGEREF _Toc89099815 \h </w:instrText>
            </w:r>
            <w:r w:rsidR="008F5A08">
              <w:rPr>
                <w:noProof/>
                <w:webHidden/>
              </w:rPr>
            </w:r>
            <w:r w:rsidR="008F5A08">
              <w:rPr>
                <w:noProof/>
                <w:webHidden/>
              </w:rPr>
              <w:fldChar w:fldCharType="separate"/>
            </w:r>
            <w:r w:rsidR="008F5A08">
              <w:rPr>
                <w:noProof/>
                <w:webHidden/>
              </w:rPr>
              <w:t>14</w:t>
            </w:r>
            <w:r w:rsidR="008F5A08">
              <w:rPr>
                <w:noProof/>
                <w:webHidden/>
              </w:rPr>
              <w:fldChar w:fldCharType="end"/>
            </w:r>
          </w:hyperlink>
        </w:p>
        <w:p w14:paraId="161466AE" w14:textId="5876AD4B" w:rsidR="008F5A08" w:rsidRDefault="00B30306">
          <w:pPr>
            <w:pStyle w:val="Obsah2"/>
            <w:tabs>
              <w:tab w:val="right" w:leader="dot" w:pos="9062"/>
            </w:tabs>
            <w:rPr>
              <w:rFonts w:eastAsiaTheme="minorEastAsia"/>
              <w:noProof/>
              <w:lang w:eastAsia="cs-CZ"/>
            </w:rPr>
          </w:pPr>
          <w:hyperlink w:anchor="_Toc89099816" w:history="1">
            <w:r w:rsidR="008F5A08" w:rsidRPr="00691E39">
              <w:rPr>
                <w:rStyle w:val="Hypertextovodkaz"/>
                <w:noProof/>
              </w:rPr>
              <w:t>4.2 Sloučení ontologií</w:t>
            </w:r>
            <w:r w:rsidR="008F5A08">
              <w:rPr>
                <w:noProof/>
                <w:webHidden/>
              </w:rPr>
              <w:tab/>
            </w:r>
            <w:r w:rsidR="008F5A08">
              <w:rPr>
                <w:noProof/>
                <w:webHidden/>
              </w:rPr>
              <w:fldChar w:fldCharType="begin"/>
            </w:r>
            <w:r w:rsidR="008F5A08">
              <w:rPr>
                <w:noProof/>
                <w:webHidden/>
              </w:rPr>
              <w:instrText xml:space="preserve"> PAGEREF _Toc89099816 \h </w:instrText>
            </w:r>
            <w:r w:rsidR="008F5A08">
              <w:rPr>
                <w:noProof/>
                <w:webHidden/>
              </w:rPr>
            </w:r>
            <w:r w:rsidR="008F5A08">
              <w:rPr>
                <w:noProof/>
                <w:webHidden/>
              </w:rPr>
              <w:fldChar w:fldCharType="separate"/>
            </w:r>
            <w:r w:rsidR="008F5A08">
              <w:rPr>
                <w:noProof/>
                <w:webHidden/>
              </w:rPr>
              <w:t>16</w:t>
            </w:r>
            <w:r w:rsidR="008F5A08">
              <w:rPr>
                <w:noProof/>
                <w:webHidden/>
              </w:rPr>
              <w:fldChar w:fldCharType="end"/>
            </w:r>
          </w:hyperlink>
        </w:p>
        <w:p w14:paraId="27B3DC55" w14:textId="46208A03" w:rsidR="008F5A08" w:rsidRDefault="00B30306">
          <w:pPr>
            <w:pStyle w:val="Obsah2"/>
            <w:tabs>
              <w:tab w:val="right" w:leader="dot" w:pos="9062"/>
            </w:tabs>
            <w:rPr>
              <w:rFonts w:eastAsiaTheme="minorEastAsia"/>
              <w:noProof/>
              <w:lang w:eastAsia="cs-CZ"/>
            </w:rPr>
          </w:pPr>
          <w:hyperlink w:anchor="_Toc89099817" w:history="1">
            <w:r w:rsidR="008F5A08" w:rsidRPr="00691E39">
              <w:rPr>
                <w:rStyle w:val="Hypertextovodkaz"/>
                <w:noProof/>
              </w:rPr>
              <w:t>4.3 Párování instancí</w:t>
            </w:r>
            <w:r w:rsidR="008F5A08">
              <w:rPr>
                <w:noProof/>
                <w:webHidden/>
              </w:rPr>
              <w:tab/>
            </w:r>
            <w:r w:rsidR="008F5A08">
              <w:rPr>
                <w:noProof/>
                <w:webHidden/>
              </w:rPr>
              <w:fldChar w:fldCharType="begin"/>
            </w:r>
            <w:r w:rsidR="008F5A08">
              <w:rPr>
                <w:noProof/>
                <w:webHidden/>
              </w:rPr>
              <w:instrText xml:space="preserve"> PAGEREF _Toc89099817 \h </w:instrText>
            </w:r>
            <w:r w:rsidR="008F5A08">
              <w:rPr>
                <w:noProof/>
                <w:webHidden/>
              </w:rPr>
            </w:r>
            <w:r w:rsidR="008F5A08">
              <w:rPr>
                <w:noProof/>
                <w:webHidden/>
              </w:rPr>
              <w:fldChar w:fldCharType="separate"/>
            </w:r>
            <w:r w:rsidR="008F5A08">
              <w:rPr>
                <w:noProof/>
                <w:webHidden/>
              </w:rPr>
              <w:t>21</w:t>
            </w:r>
            <w:r w:rsidR="008F5A08">
              <w:rPr>
                <w:noProof/>
                <w:webHidden/>
              </w:rPr>
              <w:fldChar w:fldCharType="end"/>
            </w:r>
          </w:hyperlink>
        </w:p>
        <w:p w14:paraId="3A18686B" w14:textId="790C7073" w:rsidR="008F5A08" w:rsidRDefault="00B30306">
          <w:pPr>
            <w:pStyle w:val="Obsah2"/>
            <w:tabs>
              <w:tab w:val="right" w:leader="dot" w:pos="9062"/>
            </w:tabs>
            <w:rPr>
              <w:rFonts w:eastAsiaTheme="minorEastAsia"/>
              <w:noProof/>
              <w:lang w:eastAsia="cs-CZ"/>
            </w:rPr>
          </w:pPr>
          <w:hyperlink w:anchor="_Toc89099818" w:history="1">
            <w:r w:rsidR="008F5A08" w:rsidRPr="00691E39">
              <w:rPr>
                <w:rStyle w:val="Hypertextovodkaz"/>
                <w:noProof/>
              </w:rPr>
              <w:t>4.4 Slučování Entity Relationship modelů</w:t>
            </w:r>
            <w:r w:rsidR="008F5A08">
              <w:rPr>
                <w:noProof/>
                <w:webHidden/>
              </w:rPr>
              <w:tab/>
            </w:r>
            <w:r w:rsidR="008F5A08">
              <w:rPr>
                <w:noProof/>
                <w:webHidden/>
              </w:rPr>
              <w:fldChar w:fldCharType="begin"/>
            </w:r>
            <w:r w:rsidR="008F5A08">
              <w:rPr>
                <w:noProof/>
                <w:webHidden/>
              </w:rPr>
              <w:instrText xml:space="preserve"> PAGEREF _Toc89099818 \h </w:instrText>
            </w:r>
            <w:r w:rsidR="008F5A08">
              <w:rPr>
                <w:noProof/>
                <w:webHidden/>
              </w:rPr>
            </w:r>
            <w:r w:rsidR="008F5A08">
              <w:rPr>
                <w:noProof/>
                <w:webHidden/>
              </w:rPr>
              <w:fldChar w:fldCharType="separate"/>
            </w:r>
            <w:r w:rsidR="008F5A08">
              <w:rPr>
                <w:noProof/>
                <w:webHidden/>
              </w:rPr>
              <w:t>22</w:t>
            </w:r>
            <w:r w:rsidR="008F5A08">
              <w:rPr>
                <w:noProof/>
                <w:webHidden/>
              </w:rPr>
              <w:fldChar w:fldCharType="end"/>
            </w:r>
          </w:hyperlink>
        </w:p>
        <w:p w14:paraId="556AABE8" w14:textId="4DBF0335" w:rsidR="008F5A08" w:rsidRDefault="00B30306">
          <w:pPr>
            <w:pStyle w:val="Obsah1"/>
            <w:tabs>
              <w:tab w:val="right" w:leader="dot" w:pos="9062"/>
            </w:tabs>
            <w:rPr>
              <w:rFonts w:eastAsiaTheme="minorEastAsia"/>
              <w:noProof/>
              <w:lang w:eastAsia="cs-CZ"/>
            </w:rPr>
          </w:pPr>
          <w:hyperlink w:anchor="_Toc89099819" w:history="1">
            <w:r w:rsidR="008F5A08" w:rsidRPr="00691E39">
              <w:rPr>
                <w:rStyle w:val="Hypertextovodkaz"/>
                <w:noProof/>
              </w:rPr>
              <w:t>5 Vizualizace velkých grafů</w:t>
            </w:r>
            <w:r w:rsidR="008F5A08">
              <w:rPr>
                <w:noProof/>
                <w:webHidden/>
              </w:rPr>
              <w:tab/>
            </w:r>
            <w:r w:rsidR="008F5A08">
              <w:rPr>
                <w:noProof/>
                <w:webHidden/>
              </w:rPr>
              <w:fldChar w:fldCharType="begin"/>
            </w:r>
            <w:r w:rsidR="008F5A08">
              <w:rPr>
                <w:noProof/>
                <w:webHidden/>
              </w:rPr>
              <w:instrText xml:space="preserve"> PAGEREF _Toc89099819 \h </w:instrText>
            </w:r>
            <w:r w:rsidR="008F5A08">
              <w:rPr>
                <w:noProof/>
                <w:webHidden/>
              </w:rPr>
            </w:r>
            <w:r w:rsidR="008F5A08">
              <w:rPr>
                <w:noProof/>
                <w:webHidden/>
              </w:rPr>
              <w:fldChar w:fldCharType="separate"/>
            </w:r>
            <w:r w:rsidR="008F5A08">
              <w:rPr>
                <w:noProof/>
                <w:webHidden/>
              </w:rPr>
              <w:t>28</w:t>
            </w:r>
            <w:r w:rsidR="008F5A08">
              <w:rPr>
                <w:noProof/>
                <w:webHidden/>
              </w:rPr>
              <w:fldChar w:fldCharType="end"/>
            </w:r>
          </w:hyperlink>
        </w:p>
        <w:p w14:paraId="7851D7B7" w14:textId="130E8C4B" w:rsidR="008F5A08" w:rsidRDefault="00B30306">
          <w:pPr>
            <w:pStyle w:val="Obsah2"/>
            <w:tabs>
              <w:tab w:val="right" w:leader="dot" w:pos="9062"/>
            </w:tabs>
            <w:rPr>
              <w:rFonts w:eastAsiaTheme="minorEastAsia"/>
              <w:noProof/>
              <w:lang w:eastAsia="cs-CZ"/>
            </w:rPr>
          </w:pPr>
          <w:hyperlink w:anchor="_Toc89099820" w:history="1">
            <w:r w:rsidR="008F5A08" w:rsidRPr="00691E39">
              <w:rPr>
                <w:rStyle w:val="Hypertextovodkaz"/>
                <w:noProof/>
              </w:rPr>
              <w:t>5.1 Použitelná rozložení</w:t>
            </w:r>
            <w:r w:rsidR="008F5A08">
              <w:rPr>
                <w:noProof/>
                <w:webHidden/>
              </w:rPr>
              <w:tab/>
            </w:r>
            <w:r w:rsidR="008F5A08">
              <w:rPr>
                <w:noProof/>
                <w:webHidden/>
              </w:rPr>
              <w:fldChar w:fldCharType="begin"/>
            </w:r>
            <w:r w:rsidR="008F5A08">
              <w:rPr>
                <w:noProof/>
                <w:webHidden/>
              </w:rPr>
              <w:instrText xml:space="preserve"> PAGEREF _Toc89099820 \h </w:instrText>
            </w:r>
            <w:r w:rsidR="008F5A08">
              <w:rPr>
                <w:noProof/>
                <w:webHidden/>
              </w:rPr>
            </w:r>
            <w:r w:rsidR="008F5A08">
              <w:rPr>
                <w:noProof/>
                <w:webHidden/>
              </w:rPr>
              <w:fldChar w:fldCharType="separate"/>
            </w:r>
            <w:r w:rsidR="008F5A08">
              <w:rPr>
                <w:noProof/>
                <w:webHidden/>
              </w:rPr>
              <w:t>28</w:t>
            </w:r>
            <w:r w:rsidR="008F5A08">
              <w:rPr>
                <w:noProof/>
                <w:webHidden/>
              </w:rPr>
              <w:fldChar w:fldCharType="end"/>
            </w:r>
          </w:hyperlink>
        </w:p>
        <w:p w14:paraId="76CD9205" w14:textId="1F14FA79" w:rsidR="008F5A08" w:rsidRDefault="00B30306">
          <w:pPr>
            <w:pStyle w:val="Obsah2"/>
            <w:tabs>
              <w:tab w:val="right" w:leader="dot" w:pos="9062"/>
            </w:tabs>
            <w:rPr>
              <w:rFonts w:eastAsiaTheme="minorEastAsia"/>
              <w:noProof/>
              <w:lang w:eastAsia="cs-CZ"/>
            </w:rPr>
          </w:pPr>
          <w:hyperlink w:anchor="_Toc89099821" w:history="1">
            <w:r w:rsidR="008F5A08" w:rsidRPr="00691E39">
              <w:rPr>
                <w:rStyle w:val="Hypertextovodkaz"/>
                <w:noProof/>
              </w:rPr>
              <w:t>5.2 Doporučené techniky</w:t>
            </w:r>
            <w:r w:rsidR="008F5A08">
              <w:rPr>
                <w:noProof/>
                <w:webHidden/>
              </w:rPr>
              <w:tab/>
            </w:r>
            <w:r w:rsidR="008F5A08">
              <w:rPr>
                <w:noProof/>
                <w:webHidden/>
              </w:rPr>
              <w:fldChar w:fldCharType="begin"/>
            </w:r>
            <w:r w:rsidR="008F5A08">
              <w:rPr>
                <w:noProof/>
                <w:webHidden/>
              </w:rPr>
              <w:instrText xml:space="preserve"> PAGEREF _Toc89099821 \h </w:instrText>
            </w:r>
            <w:r w:rsidR="008F5A08">
              <w:rPr>
                <w:noProof/>
                <w:webHidden/>
              </w:rPr>
            </w:r>
            <w:r w:rsidR="008F5A08">
              <w:rPr>
                <w:noProof/>
                <w:webHidden/>
              </w:rPr>
              <w:fldChar w:fldCharType="separate"/>
            </w:r>
            <w:r w:rsidR="008F5A08">
              <w:rPr>
                <w:noProof/>
                <w:webHidden/>
              </w:rPr>
              <w:t>31</w:t>
            </w:r>
            <w:r w:rsidR="008F5A08">
              <w:rPr>
                <w:noProof/>
                <w:webHidden/>
              </w:rPr>
              <w:fldChar w:fldCharType="end"/>
            </w:r>
          </w:hyperlink>
        </w:p>
        <w:p w14:paraId="4767C479" w14:textId="0CE8ED8B" w:rsidR="008F5A08" w:rsidRDefault="00B30306">
          <w:pPr>
            <w:pStyle w:val="Obsah1"/>
            <w:tabs>
              <w:tab w:val="right" w:leader="dot" w:pos="9062"/>
            </w:tabs>
            <w:rPr>
              <w:rFonts w:eastAsiaTheme="minorEastAsia"/>
              <w:noProof/>
              <w:lang w:eastAsia="cs-CZ"/>
            </w:rPr>
          </w:pPr>
          <w:hyperlink w:anchor="_Toc89099822" w:history="1">
            <w:r w:rsidR="008F5A08" w:rsidRPr="00691E39">
              <w:rPr>
                <w:rStyle w:val="Hypertextovodkaz"/>
                <w:noProof/>
              </w:rPr>
              <w:t>6 Problematika slučování v PURO</w:t>
            </w:r>
            <w:r w:rsidR="008F5A08">
              <w:rPr>
                <w:noProof/>
                <w:webHidden/>
              </w:rPr>
              <w:tab/>
            </w:r>
            <w:r w:rsidR="008F5A08">
              <w:rPr>
                <w:noProof/>
                <w:webHidden/>
              </w:rPr>
              <w:fldChar w:fldCharType="begin"/>
            </w:r>
            <w:r w:rsidR="008F5A08">
              <w:rPr>
                <w:noProof/>
                <w:webHidden/>
              </w:rPr>
              <w:instrText xml:space="preserve"> PAGEREF _Toc89099822 \h </w:instrText>
            </w:r>
            <w:r w:rsidR="008F5A08">
              <w:rPr>
                <w:noProof/>
                <w:webHidden/>
              </w:rPr>
            </w:r>
            <w:r w:rsidR="008F5A08">
              <w:rPr>
                <w:noProof/>
                <w:webHidden/>
              </w:rPr>
              <w:fldChar w:fldCharType="separate"/>
            </w:r>
            <w:r w:rsidR="008F5A08">
              <w:rPr>
                <w:noProof/>
                <w:webHidden/>
              </w:rPr>
              <w:t>33</w:t>
            </w:r>
            <w:r w:rsidR="008F5A08">
              <w:rPr>
                <w:noProof/>
                <w:webHidden/>
              </w:rPr>
              <w:fldChar w:fldCharType="end"/>
            </w:r>
          </w:hyperlink>
        </w:p>
        <w:p w14:paraId="72E93D21" w14:textId="2D5C0E9D" w:rsidR="008F5A08" w:rsidRDefault="00B30306">
          <w:pPr>
            <w:pStyle w:val="Obsah2"/>
            <w:tabs>
              <w:tab w:val="right" w:leader="dot" w:pos="9062"/>
            </w:tabs>
            <w:rPr>
              <w:rFonts w:eastAsiaTheme="minorEastAsia"/>
              <w:noProof/>
              <w:lang w:eastAsia="cs-CZ"/>
            </w:rPr>
          </w:pPr>
          <w:hyperlink w:anchor="_Toc89099823" w:history="1">
            <w:r w:rsidR="008F5A08" w:rsidRPr="00691E39">
              <w:rPr>
                <w:rStyle w:val="Hypertextovodkaz"/>
                <w:noProof/>
              </w:rPr>
              <w:t>6.1 Mapování termů</w:t>
            </w:r>
            <w:r w:rsidR="008F5A08">
              <w:rPr>
                <w:noProof/>
                <w:webHidden/>
              </w:rPr>
              <w:tab/>
            </w:r>
            <w:r w:rsidR="008F5A08">
              <w:rPr>
                <w:noProof/>
                <w:webHidden/>
              </w:rPr>
              <w:fldChar w:fldCharType="begin"/>
            </w:r>
            <w:r w:rsidR="008F5A08">
              <w:rPr>
                <w:noProof/>
                <w:webHidden/>
              </w:rPr>
              <w:instrText xml:space="preserve"> PAGEREF _Toc89099823 \h </w:instrText>
            </w:r>
            <w:r w:rsidR="008F5A08">
              <w:rPr>
                <w:noProof/>
                <w:webHidden/>
              </w:rPr>
            </w:r>
            <w:r w:rsidR="008F5A08">
              <w:rPr>
                <w:noProof/>
                <w:webHidden/>
              </w:rPr>
              <w:fldChar w:fldCharType="separate"/>
            </w:r>
            <w:r w:rsidR="008F5A08">
              <w:rPr>
                <w:noProof/>
                <w:webHidden/>
              </w:rPr>
              <w:t>33</w:t>
            </w:r>
            <w:r w:rsidR="008F5A08">
              <w:rPr>
                <w:noProof/>
                <w:webHidden/>
              </w:rPr>
              <w:fldChar w:fldCharType="end"/>
            </w:r>
          </w:hyperlink>
        </w:p>
        <w:p w14:paraId="78DB1FC2" w14:textId="07FE6EA0" w:rsidR="008F5A08" w:rsidRDefault="00B30306">
          <w:pPr>
            <w:pStyle w:val="Obsah3"/>
            <w:tabs>
              <w:tab w:val="right" w:leader="dot" w:pos="9062"/>
            </w:tabs>
            <w:rPr>
              <w:rFonts w:eastAsiaTheme="minorEastAsia"/>
              <w:noProof/>
              <w:lang w:eastAsia="cs-CZ"/>
            </w:rPr>
          </w:pPr>
          <w:hyperlink w:anchor="_Toc89099824" w:history="1">
            <w:r w:rsidR="008F5A08" w:rsidRPr="00691E39">
              <w:rPr>
                <w:rStyle w:val="Hypertextovodkaz"/>
                <w:noProof/>
              </w:rPr>
              <w:t>6.1.1 Mapování relací</w:t>
            </w:r>
            <w:r w:rsidR="008F5A08">
              <w:rPr>
                <w:noProof/>
                <w:webHidden/>
              </w:rPr>
              <w:tab/>
            </w:r>
            <w:r w:rsidR="008F5A08">
              <w:rPr>
                <w:noProof/>
                <w:webHidden/>
              </w:rPr>
              <w:fldChar w:fldCharType="begin"/>
            </w:r>
            <w:r w:rsidR="008F5A08">
              <w:rPr>
                <w:noProof/>
                <w:webHidden/>
              </w:rPr>
              <w:instrText xml:space="preserve"> PAGEREF _Toc89099824 \h </w:instrText>
            </w:r>
            <w:r w:rsidR="008F5A08">
              <w:rPr>
                <w:noProof/>
                <w:webHidden/>
              </w:rPr>
            </w:r>
            <w:r w:rsidR="008F5A08">
              <w:rPr>
                <w:noProof/>
                <w:webHidden/>
              </w:rPr>
              <w:fldChar w:fldCharType="separate"/>
            </w:r>
            <w:r w:rsidR="008F5A08">
              <w:rPr>
                <w:noProof/>
                <w:webHidden/>
              </w:rPr>
              <w:t>34</w:t>
            </w:r>
            <w:r w:rsidR="008F5A08">
              <w:rPr>
                <w:noProof/>
                <w:webHidden/>
              </w:rPr>
              <w:fldChar w:fldCharType="end"/>
            </w:r>
          </w:hyperlink>
        </w:p>
        <w:p w14:paraId="095E5096" w14:textId="2E472632" w:rsidR="008F5A08" w:rsidRDefault="00B30306">
          <w:pPr>
            <w:pStyle w:val="Obsah3"/>
            <w:tabs>
              <w:tab w:val="right" w:leader="dot" w:pos="9062"/>
            </w:tabs>
            <w:rPr>
              <w:rFonts w:eastAsiaTheme="minorEastAsia"/>
              <w:noProof/>
              <w:lang w:eastAsia="cs-CZ"/>
            </w:rPr>
          </w:pPr>
          <w:hyperlink w:anchor="_Toc89099825" w:history="1">
            <w:r w:rsidR="008F5A08" w:rsidRPr="00691E39">
              <w:rPr>
                <w:rStyle w:val="Hypertextovodkaz"/>
                <w:noProof/>
              </w:rPr>
              <w:t>6.1.2 Mapování atributů</w:t>
            </w:r>
            <w:r w:rsidR="008F5A08">
              <w:rPr>
                <w:noProof/>
                <w:webHidden/>
              </w:rPr>
              <w:tab/>
            </w:r>
            <w:r w:rsidR="008F5A08">
              <w:rPr>
                <w:noProof/>
                <w:webHidden/>
              </w:rPr>
              <w:fldChar w:fldCharType="begin"/>
            </w:r>
            <w:r w:rsidR="008F5A08">
              <w:rPr>
                <w:noProof/>
                <w:webHidden/>
              </w:rPr>
              <w:instrText xml:space="preserve"> PAGEREF _Toc89099825 \h </w:instrText>
            </w:r>
            <w:r w:rsidR="008F5A08">
              <w:rPr>
                <w:noProof/>
                <w:webHidden/>
              </w:rPr>
            </w:r>
            <w:r w:rsidR="008F5A08">
              <w:rPr>
                <w:noProof/>
                <w:webHidden/>
              </w:rPr>
              <w:fldChar w:fldCharType="separate"/>
            </w:r>
            <w:r w:rsidR="008F5A08">
              <w:rPr>
                <w:noProof/>
                <w:webHidden/>
              </w:rPr>
              <w:t>34</w:t>
            </w:r>
            <w:r w:rsidR="008F5A08">
              <w:rPr>
                <w:noProof/>
                <w:webHidden/>
              </w:rPr>
              <w:fldChar w:fldCharType="end"/>
            </w:r>
          </w:hyperlink>
        </w:p>
        <w:p w14:paraId="02464EC2" w14:textId="435DD3E9" w:rsidR="008F5A08" w:rsidRDefault="00B30306">
          <w:pPr>
            <w:pStyle w:val="Obsah3"/>
            <w:tabs>
              <w:tab w:val="right" w:leader="dot" w:pos="9062"/>
            </w:tabs>
            <w:rPr>
              <w:rFonts w:eastAsiaTheme="minorEastAsia"/>
              <w:noProof/>
              <w:lang w:eastAsia="cs-CZ"/>
            </w:rPr>
          </w:pPr>
          <w:hyperlink w:anchor="_Toc89099826" w:history="1">
            <w:r w:rsidR="008F5A08" w:rsidRPr="00691E39">
              <w:rPr>
                <w:rStyle w:val="Hypertextovodkaz"/>
                <w:noProof/>
              </w:rPr>
              <w:t>6.1.3 Mapování instancí</w:t>
            </w:r>
            <w:r w:rsidR="008F5A08">
              <w:rPr>
                <w:noProof/>
                <w:webHidden/>
              </w:rPr>
              <w:tab/>
            </w:r>
            <w:r w:rsidR="008F5A08">
              <w:rPr>
                <w:noProof/>
                <w:webHidden/>
              </w:rPr>
              <w:fldChar w:fldCharType="begin"/>
            </w:r>
            <w:r w:rsidR="008F5A08">
              <w:rPr>
                <w:noProof/>
                <w:webHidden/>
              </w:rPr>
              <w:instrText xml:space="preserve"> PAGEREF _Toc89099826 \h </w:instrText>
            </w:r>
            <w:r w:rsidR="008F5A08">
              <w:rPr>
                <w:noProof/>
                <w:webHidden/>
              </w:rPr>
            </w:r>
            <w:r w:rsidR="008F5A08">
              <w:rPr>
                <w:noProof/>
                <w:webHidden/>
              </w:rPr>
              <w:fldChar w:fldCharType="separate"/>
            </w:r>
            <w:r w:rsidR="008F5A08">
              <w:rPr>
                <w:noProof/>
                <w:webHidden/>
              </w:rPr>
              <w:t>34</w:t>
            </w:r>
            <w:r w:rsidR="008F5A08">
              <w:rPr>
                <w:noProof/>
                <w:webHidden/>
              </w:rPr>
              <w:fldChar w:fldCharType="end"/>
            </w:r>
          </w:hyperlink>
        </w:p>
        <w:p w14:paraId="5E4807CC" w14:textId="0D063AC4" w:rsidR="008F5A08" w:rsidRDefault="00B30306">
          <w:pPr>
            <w:pStyle w:val="Obsah2"/>
            <w:tabs>
              <w:tab w:val="right" w:leader="dot" w:pos="9062"/>
            </w:tabs>
            <w:rPr>
              <w:rFonts w:eastAsiaTheme="minorEastAsia"/>
              <w:noProof/>
              <w:lang w:eastAsia="cs-CZ"/>
            </w:rPr>
          </w:pPr>
          <w:hyperlink w:anchor="_Toc89099827" w:history="1">
            <w:r w:rsidR="008F5A08" w:rsidRPr="00691E39">
              <w:rPr>
                <w:rStyle w:val="Hypertextovodkaz"/>
                <w:noProof/>
              </w:rPr>
              <w:t>6.2 Slučování instancí</w:t>
            </w:r>
            <w:r w:rsidR="008F5A08">
              <w:rPr>
                <w:noProof/>
                <w:webHidden/>
              </w:rPr>
              <w:tab/>
            </w:r>
            <w:r w:rsidR="008F5A08">
              <w:rPr>
                <w:noProof/>
                <w:webHidden/>
              </w:rPr>
              <w:fldChar w:fldCharType="begin"/>
            </w:r>
            <w:r w:rsidR="008F5A08">
              <w:rPr>
                <w:noProof/>
                <w:webHidden/>
              </w:rPr>
              <w:instrText xml:space="preserve"> PAGEREF _Toc89099827 \h </w:instrText>
            </w:r>
            <w:r w:rsidR="008F5A08">
              <w:rPr>
                <w:noProof/>
                <w:webHidden/>
              </w:rPr>
            </w:r>
            <w:r w:rsidR="008F5A08">
              <w:rPr>
                <w:noProof/>
                <w:webHidden/>
              </w:rPr>
              <w:fldChar w:fldCharType="separate"/>
            </w:r>
            <w:r w:rsidR="008F5A08">
              <w:rPr>
                <w:noProof/>
                <w:webHidden/>
              </w:rPr>
              <w:t>35</w:t>
            </w:r>
            <w:r w:rsidR="008F5A08">
              <w:rPr>
                <w:noProof/>
                <w:webHidden/>
              </w:rPr>
              <w:fldChar w:fldCharType="end"/>
            </w:r>
          </w:hyperlink>
        </w:p>
        <w:p w14:paraId="0C5FF41B" w14:textId="0DE9AD6F" w:rsidR="008F5A08" w:rsidRDefault="00B30306">
          <w:pPr>
            <w:pStyle w:val="Obsah2"/>
            <w:tabs>
              <w:tab w:val="right" w:leader="dot" w:pos="9062"/>
            </w:tabs>
            <w:rPr>
              <w:rFonts w:eastAsiaTheme="minorEastAsia"/>
              <w:noProof/>
              <w:lang w:eastAsia="cs-CZ"/>
            </w:rPr>
          </w:pPr>
          <w:hyperlink w:anchor="_Toc89099828" w:history="1">
            <w:r w:rsidR="008F5A08" w:rsidRPr="00691E39">
              <w:rPr>
                <w:rStyle w:val="Hypertextovodkaz"/>
                <w:noProof/>
              </w:rPr>
              <w:t>6.3 Skóre podobnosti entit</w:t>
            </w:r>
            <w:r w:rsidR="008F5A08">
              <w:rPr>
                <w:noProof/>
                <w:webHidden/>
              </w:rPr>
              <w:tab/>
            </w:r>
            <w:r w:rsidR="008F5A08">
              <w:rPr>
                <w:noProof/>
                <w:webHidden/>
              </w:rPr>
              <w:fldChar w:fldCharType="begin"/>
            </w:r>
            <w:r w:rsidR="008F5A08">
              <w:rPr>
                <w:noProof/>
                <w:webHidden/>
              </w:rPr>
              <w:instrText xml:space="preserve"> PAGEREF _Toc89099828 \h </w:instrText>
            </w:r>
            <w:r w:rsidR="008F5A08">
              <w:rPr>
                <w:noProof/>
                <w:webHidden/>
              </w:rPr>
            </w:r>
            <w:r w:rsidR="008F5A08">
              <w:rPr>
                <w:noProof/>
                <w:webHidden/>
              </w:rPr>
              <w:fldChar w:fldCharType="separate"/>
            </w:r>
            <w:r w:rsidR="008F5A08">
              <w:rPr>
                <w:noProof/>
                <w:webHidden/>
              </w:rPr>
              <w:t>37</w:t>
            </w:r>
            <w:r w:rsidR="008F5A08">
              <w:rPr>
                <w:noProof/>
                <w:webHidden/>
              </w:rPr>
              <w:fldChar w:fldCharType="end"/>
            </w:r>
          </w:hyperlink>
        </w:p>
        <w:p w14:paraId="582475DE" w14:textId="5E49D231" w:rsidR="008F5A08" w:rsidRDefault="00B30306">
          <w:pPr>
            <w:pStyle w:val="Obsah2"/>
            <w:tabs>
              <w:tab w:val="right" w:leader="dot" w:pos="9062"/>
            </w:tabs>
            <w:rPr>
              <w:rFonts w:eastAsiaTheme="minorEastAsia"/>
              <w:noProof/>
              <w:lang w:eastAsia="cs-CZ"/>
            </w:rPr>
          </w:pPr>
          <w:hyperlink w:anchor="_Toc89099829" w:history="1">
            <w:r w:rsidR="008F5A08" w:rsidRPr="00691E39">
              <w:rPr>
                <w:rStyle w:val="Hypertextovodkaz"/>
                <w:noProof/>
              </w:rPr>
              <w:t>6.4 Okolí uzlu</w:t>
            </w:r>
            <w:r w:rsidR="008F5A08">
              <w:rPr>
                <w:noProof/>
                <w:webHidden/>
              </w:rPr>
              <w:tab/>
            </w:r>
            <w:r w:rsidR="008F5A08">
              <w:rPr>
                <w:noProof/>
                <w:webHidden/>
              </w:rPr>
              <w:fldChar w:fldCharType="begin"/>
            </w:r>
            <w:r w:rsidR="008F5A08">
              <w:rPr>
                <w:noProof/>
                <w:webHidden/>
              </w:rPr>
              <w:instrText xml:space="preserve"> PAGEREF _Toc89099829 \h </w:instrText>
            </w:r>
            <w:r w:rsidR="008F5A08">
              <w:rPr>
                <w:noProof/>
                <w:webHidden/>
              </w:rPr>
            </w:r>
            <w:r w:rsidR="008F5A08">
              <w:rPr>
                <w:noProof/>
                <w:webHidden/>
              </w:rPr>
              <w:fldChar w:fldCharType="separate"/>
            </w:r>
            <w:r w:rsidR="008F5A08">
              <w:rPr>
                <w:noProof/>
                <w:webHidden/>
              </w:rPr>
              <w:t>38</w:t>
            </w:r>
            <w:r w:rsidR="008F5A08">
              <w:rPr>
                <w:noProof/>
                <w:webHidden/>
              </w:rPr>
              <w:fldChar w:fldCharType="end"/>
            </w:r>
          </w:hyperlink>
        </w:p>
        <w:p w14:paraId="09CA991F" w14:textId="3B158E55" w:rsidR="008F5A08" w:rsidRDefault="00B30306">
          <w:pPr>
            <w:pStyle w:val="Obsah2"/>
            <w:tabs>
              <w:tab w:val="right" w:leader="dot" w:pos="9062"/>
            </w:tabs>
            <w:rPr>
              <w:rFonts w:eastAsiaTheme="minorEastAsia"/>
              <w:noProof/>
              <w:lang w:eastAsia="cs-CZ"/>
            </w:rPr>
          </w:pPr>
          <w:hyperlink w:anchor="_Toc89099830" w:history="1">
            <w:r w:rsidR="008F5A08" w:rsidRPr="00691E39">
              <w:rPr>
                <w:rStyle w:val="Hypertextovodkaz"/>
                <w:noProof/>
              </w:rPr>
              <w:t>6.5 Nalezení souvislého grafu</w:t>
            </w:r>
            <w:r w:rsidR="008F5A08">
              <w:rPr>
                <w:noProof/>
                <w:webHidden/>
              </w:rPr>
              <w:tab/>
            </w:r>
            <w:r w:rsidR="008F5A08">
              <w:rPr>
                <w:noProof/>
                <w:webHidden/>
              </w:rPr>
              <w:fldChar w:fldCharType="begin"/>
            </w:r>
            <w:r w:rsidR="008F5A08">
              <w:rPr>
                <w:noProof/>
                <w:webHidden/>
              </w:rPr>
              <w:instrText xml:space="preserve"> PAGEREF _Toc89099830 \h </w:instrText>
            </w:r>
            <w:r w:rsidR="008F5A08">
              <w:rPr>
                <w:noProof/>
                <w:webHidden/>
              </w:rPr>
            </w:r>
            <w:r w:rsidR="008F5A08">
              <w:rPr>
                <w:noProof/>
                <w:webHidden/>
              </w:rPr>
              <w:fldChar w:fldCharType="separate"/>
            </w:r>
            <w:r w:rsidR="008F5A08">
              <w:rPr>
                <w:noProof/>
                <w:webHidden/>
              </w:rPr>
              <w:t>40</w:t>
            </w:r>
            <w:r w:rsidR="008F5A08">
              <w:rPr>
                <w:noProof/>
                <w:webHidden/>
              </w:rPr>
              <w:fldChar w:fldCharType="end"/>
            </w:r>
          </w:hyperlink>
        </w:p>
        <w:p w14:paraId="3C60FB13" w14:textId="5EF16682" w:rsidR="008F5A08" w:rsidRDefault="00B30306">
          <w:pPr>
            <w:pStyle w:val="Obsah1"/>
            <w:tabs>
              <w:tab w:val="right" w:leader="dot" w:pos="9062"/>
            </w:tabs>
            <w:rPr>
              <w:rFonts w:eastAsiaTheme="minorEastAsia"/>
              <w:noProof/>
              <w:lang w:eastAsia="cs-CZ"/>
            </w:rPr>
          </w:pPr>
          <w:hyperlink w:anchor="_Toc89099831" w:history="1">
            <w:r w:rsidR="008F5A08" w:rsidRPr="00691E39">
              <w:rPr>
                <w:rStyle w:val="Hypertextovodkaz"/>
                <w:noProof/>
              </w:rPr>
              <w:t>7 Grafická reprezentace</w:t>
            </w:r>
            <w:r w:rsidR="008F5A08">
              <w:rPr>
                <w:noProof/>
                <w:webHidden/>
              </w:rPr>
              <w:tab/>
            </w:r>
            <w:r w:rsidR="008F5A08">
              <w:rPr>
                <w:noProof/>
                <w:webHidden/>
              </w:rPr>
              <w:fldChar w:fldCharType="begin"/>
            </w:r>
            <w:r w:rsidR="008F5A08">
              <w:rPr>
                <w:noProof/>
                <w:webHidden/>
              </w:rPr>
              <w:instrText xml:space="preserve"> PAGEREF _Toc89099831 \h </w:instrText>
            </w:r>
            <w:r w:rsidR="008F5A08">
              <w:rPr>
                <w:noProof/>
                <w:webHidden/>
              </w:rPr>
            </w:r>
            <w:r w:rsidR="008F5A08">
              <w:rPr>
                <w:noProof/>
                <w:webHidden/>
              </w:rPr>
              <w:fldChar w:fldCharType="separate"/>
            </w:r>
            <w:r w:rsidR="008F5A08">
              <w:rPr>
                <w:noProof/>
                <w:webHidden/>
              </w:rPr>
              <w:t>41</w:t>
            </w:r>
            <w:r w:rsidR="008F5A08">
              <w:rPr>
                <w:noProof/>
                <w:webHidden/>
              </w:rPr>
              <w:fldChar w:fldCharType="end"/>
            </w:r>
          </w:hyperlink>
        </w:p>
        <w:p w14:paraId="6F8CE64F" w14:textId="0B67D1FB" w:rsidR="008F5A08" w:rsidRDefault="00B30306">
          <w:pPr>
            <w:pStyle w:val="Obsah2"/>
            <w:tabs>
              <w:tab w:val="right" w:leader="dot" w:pos="9062"/>
            </w:tabs>
            <w:rPr>
              <w:rFonts w:eastAsiaTheme="minorEastAsia"/>
              <w:noProof/>
              <w:lang w:eastAsia="cs-CZ"/>
            </w:rPr>
          </w:pPr>
          <w:hyperlink w:anchor="_Toc89099832" w:history="1">
            <w:r w:rsidR="008F5A08" w:rsidRPr="00691E39">
              <w:rPr>
                <w:rStyle w:val="Hypertextovodkaz"/>
                <w:noProof/>
              </w:rPr>
              <w:t>7.1 Skupiny</w:t>
            </w:r>
            <w:r w:rsidR="008F5A08">
              <w:rPr>
                <w:noProof/>
                <w:webHidden/>
              </w:rPr>
              <w:tab/>
            </w:r>
            <w:r w:rsidR="008F5A08">
              <w:rPr>
                <w:noProof/>
                <w:webHidden/>
              </w:rPr>
              <w:fldChar w:fldCharType="begin"/>
            </w:r>
            <w:r w:rsidR="008F5A08">
              <w:rPr>
                <w:noProof/>
                <w:webHidden/>
              </w:rPr>
              <w:instrText xml:space="preserve"> PAGEREF _Toc89099832 \h </w:instrText>
            </w:r>
            <w:r w:rsidR="008F5A08">
              <w:rPr>
                <w:noProof/>
                <w:webHidden/>
              </w:rPr>
            </w:r>
            <w:r w:rsidR="008F5A08">
              <w:rPr>
                <w:noProof/>
                <w:webHidden/>
              </w:rPr>
              <w:fldChar w:fldCharType="separate"/>
            </w:r>
            <w:r w:rsidR="008F5A08">
              <w:rPr>
                <w:noProof/>
                <w:webHidden/>
              </w:rPr>
              <w:t>42</w:t>
            </w:r>
            <w:r w:rsidR="008F5A08">
              <w:rPr>
                <w:noProof/>
                <w:webHidden/>
              </w:rPr>
              <w:fldChar w:fldCharType="end"/>
            </w:r>
          </w:hyperlink>
        </w:p>
        <w:p w14:paraId="0B6C5FCF" w14:textId="218BDF4B" w:rsidR="008F5A08" w:rsidRDefault="00B30306">
          <w:pPr>
            <w:pStyle w:val="Obsah2"/>
            <w:tabs>
              <w:tab w:val="right" w:leader="dot" w:pos="9062"/>
            </w:tabs>
            <w:rPr>
              <w:rFonts w:eastAsiaTheme="minorEastAsia"/>
              <w:noProof/>
              <w:lang w:eastAsia="cs-CZ"/>
            </w:rPr>
          </w:pPr>
          <w:hyperlink w:anchor="_Toc89099833" w:history="1">
            <w:r w:rsidR="008F5A08" w:rsidRPr="00691E39">
              <w:rPr>
                <w:rStyle w:val="Hypertextovodkaz"/>
                <w:noProof/>
              </w:rPr>
              <w:t>7.2 B-typy</w:t>
            </w:r>
            <w:r w:rsidR="008F5A08">
              <w:rPr>
                <w:noProof/>
                <w:webHidden/>
              </w:rPr>
              <w:tab/>
            </w:r>
            <w:r w:rsidR="008F5A08">
              <w:rPr>
                <w:noProof/>
                <w:webHidden/>
              </w:rPr>
              <w:fldChar w:fldCharType="begin"/>
            </w:r>
            <w:r w:rsidR="008F5A08">
              <w:rPr>
                <w:noProof/>
                <w:webHidden/>
              </w:rPr>
              <w:instrText xml:space="preserve"> PAGEREF _Toc89099833 \h </w:instrText>
            </w:r>
            <w:r w:rsidR="008F5A08">
              <w:rPr>
                <w:noProof/>
                <w:webHidden/>
              </w:rPr>
            </w:r>
            <w:r w:rsidR="008F5A08">
              <w:rPr>
                <w:noProof/>
                <w:webHidden/>
              </w:rPr>
              <w:fldChar w:fldCharType="separate"/>
            </w:r>
            <w:r w:rsidR="008F5A08">
              <w:rPr>
                <w:noProof/>
                <w:webHidden/>
              </w:rPr>
              <w:t>47</w:t>
            </w:r>
            <w:r w:rsidR="008F5A08">
              <w:rPr>
                <w:noProof/>
                <w:webHidden/>
              </w:rPr>
              <w:fldChar w:fldCharType="end"/>
            </w:r>
          </w:hyperlink>
        </w:p>
        <w:p w14:paraId="57A44C75" w14:textId="21C6B97E" w:rsidR="008F5A08" w:rsidRDefault="00B30306">
          <w:pPr>
            <w:pStyle w:val="Obsah1"/>
            <w:tabs>
              <w:tab w:val="right" w:leader="dot" w:pos="9062"/>
            </w:tabs>
            <w:rPr>
              <w:rFonts w:eastAsiaTheme="minorEastAsia"/>
              <w:noProof/>
              <w:lang w:eastAsia="cs-CZ"/>
            </w:rPr>
          </w:pPr>
          <w:hyperlink w:anchor="_Toc89099834" w:history="1">
            <w:r w:rsidR="008F5A08" w:rsidRPr="00691E39">
              <w:rPr>
                <w:rStyle w:val="Hypertextovodkaz"/>
                <w:noProof/>
              </w:rPr>
              <w:t>8 Dostupné knihovny pro grafickou reprezentaci</w:t>
            </w:r>
            <w:r w:rsidR="008F5A08">
              <w:rPr>
                <w:noProof/>
                <w:webHidden/>
              </w:rPr>
              <w:tab/>
            </w:r>
            <w:r w:rsidR="008F5A08">
              <w:rPr>
                <w:noProof/>
                <w:webHidden/>
              </w:rPr>
              <w:fldChar w:fldCharType="begin"/>
            </w:r>
            <w:r w:rsidR="008F5A08">
              <w:rPr>
                <w:noProof/>
                <w:webHidden/>
              </w:rPr>
              <w:instrText xml:space="preserve"> PAGEREF _Toc89099834 \h </w:instrText>
            </w:r>
            <w:r w:rsidR="008F5A08">
              <w:rPr>
                <w:noProof/>
                <w:webHidden/>
              </w:rPr>
            </w:r>
            <w:r w:rsidR="008F5A08">
              <w:rPr>
                <w:noProof/>
                <w:webHidden/>
              </w:rPr>
              <w:fldChar w:fldCharType="separate"/>
            </w:r>
            <w:r w:rsidR="008F5A08">
              <w:rPr>
                <w:noProof/>
                <w:webHidden/>
              </w:rPr>
              <w:t>48</w:t>
            </w:r>
            <w:r w:rsidR="008F5A08">
              <w:rPr>
                <w:noProof/>
                <w:webHidden/>
              </w:rPr>
              <w:fldChar w:fldCharType="end"/>
            </w:r>
          </w:hyperlink>
        </w:p>
        <w:p w14:paraId="5516108D" w14:textId="6BCBF560" w:rsidR="008F5A08" w:rsidRDefault="00B30306">
          <w:pPr>
            <w:pStyle w:val="Obsah2"/>
            <w:tabs>
              <w:tab w:val="right" w:leader="dot" w:pos="9062"/>
            </w:tabs>
            <w:rPr>
              <w:rFonts w:eastAsiaTheme="minorEastAsia"/>
              <w:noProof/>
              <w:lang w:eastAsia="cs-CZ"/>
            </w:rPr>
          </w:pPr>
          <w:hyperlink w:anchor="_Toc89099835" w:history="1">
            <w:r w:rsidR="008F5A08" w:rsidRPr="00691E39">
              <w:rPr>
                <w:rStyle w:val="Hypertextovodkaz"/>
                <w:noProof/>
              </w:rPr>
              <w:t>8.1 Požadavky</w:t>
            </w:r>
            <w:r w:rsidR="008F5A08">
              <w:rPr>
                <w:noProof/>
                <w:webHidden/>
              </w:rPr>
              <w:tab/>
            </w:r>
            <w:r w:rsidR="008F5A08">
              <w:rPr>
                <w:noProof/>
                <w:webHidden/>
              </w:rPr>
              <w:fldChar w:fldCharType="begin"/>
            </w:r>
            <w:r w:rsidR="008F5A08">
              <w:rPr>
                <w:noProof/>
                <w:webHidden/>
              </w:rPr>
              <w:instrText xml:space="preserve"> PAGEREF _Toc89099835 \h </w:instrText>
            </w:r>
            <w:r w:rsidR="008F5A08">
              <w:rPr>
                <w:noProof/>
                <w:webHidden/>
              </w:rPr>
            </w:r>
            <w:r w:rsidR="008F5A08">
              <w:rPr>
                <w:noProof/>
                <w:webHidden/>
              </w:rPr>
              <w:fldChar w:fldCharType="separate"/>
            </w:r>
            <w:r w:rsidR="008F5A08">
              <w:rPr>
                <w:noProof/>
                <w:webHidden/>
              </w:rPr>
              <w:t>49</w:t>
            </w:r>
            <w:r w:rsidR="008F5A08">
              <w:rPr>
                <w:noProof/>
                <w:webHidden/>
              </w:rPr>
              <w:fldChar w:fldCharType="end"/>
            </w:r>
          </w:hyperlink>
        </w:p>
        <w:p w14:paraId="4A85C837" w14:textId="3775D862" w:rsidR="008F5A08" w:rsidRDefault="00B30306">
          <w:pPr>
            <w:pStyle w:val="Obsah3"/>
            <w:tabs>
              <w:tab w:val="right" w:leader="dot" w:pos="9062"/>
            </w:tabs>
            <w:rPr>
              <w:rFonts w:eastAsiaTheme="minorEastAsia"/>
              <w:noProof/>
              <w:lang w:eastAsia="cs-CZ"/>
            </w:rPr>
          </w:pPr>
          <w:hyperlink w:anchor="_Toc89099836" w:history="1">
            <w:r w:rsidR="008F5A08" w:rsidRPr="00691E39">
              <w:rPr>
                <w:rStyle w:val="Hypertextovodkaz"/>
                <w:noProof/>
              </w:rPr>
              <w:t>8.1.1 Podpora různých grafických elementů</w:t>
            </w:r>
            <w:r w:rsidR="008F5A08">
              <w:rPr>
                <w:noProof/>
                <w:webHidden/>
              </w:rPr>
              <w:tab/>
            </w:r>
            <w:r w:rsidR="008F5A08">
              <w:rPr>
                <w:noProof/>
                <w:webHidden/>
              </w:rPr>
              <w:fldChar w:fldCharType="begin"/>
            </w:r>
            <w:r w:rsidR="008F5A08">
              <w:rPr>
                <w:noProof/>
                <w:webHidden/>
              </w:rPr>
              <w:instrText xml:space="preserve"> PAGEREF _Toc89099836 \h </w:instrText>
            </w:r>
            <w:r w:rsidR="008F5A08">
              <w:rPr>
                <w:noProof/>
                <w:webHidden/>
              </w:rPr>
            </w:r>
            <w:r w:rsidR="008F5A08">
              <w:rPr>
                <w:noProof/>
                <w:webHidden/>
              </w:rPr>
              <w:fldChar w:fldCharType="separate"/>
            </w:r>
            <w:r w:rsidR="008F5A08">
              <w:rPr>
                <w:noProof/>
                <w:webHidden/>
              </w:rPr>
              <w:t>49</w:t>
            </w:r>
            <w:r w:rsidR="008F5A08">
              <w:rPr>
                <w:noProof/>
                <w:webHidden/>
              </w:rPr>
              <w:fldChar w:fldCharType="end"/>
            </w:r>
          </w:hyperlink>
        </w:p>
        <w:p w14:paraId="095EBB67" w14:textId="226BCB36" w:rsidR="008F5A08" w:rsidRDefault="00B30306">
          <w:pPr>
            <w:pStyle w:val="Obsah3"/>
            <w:tabs>
              <w:tab w:val="right" w:leader="dot" w:pos="9062"/>
            </w:tabs>
            <w:rPr>
              <w:rFonts w:eastAsiaTheme="minorEastAsia"/>
              <w:noProof/>
              <w:lang w:eastAsia="cs-CZ"/>
            </w:rPr>
          </w:pPr>
          <w:hyperlink w:anchor="_Toc89099837" w:history="1">
            <w:r w:rsidR="008F5A08" w:rsidRPr="00691E39">
              <w:rPr>
                <w:rStyle w:val="Hypertextovodkaz"/>
                <w:noProof/>
              </w:rPr>
              <w:t>8.1.2 Podmiňování tvorby vztahů</w:t>
            </w:r>
            <w:r w:rsidR="008F5A08">
              <w:rPr>
                <w:noProof/>
                <w:webHidden/>
              </w:rPr>
              <w:tab/>
            </w:r>
            <w:r w:rsidR="008F5A08">
              <w:rPr>
                <w:noProof/>
                <w:webHidden/>
              </w:rPr>
              <w:fldChar w:fldCharType="begin"/>
            </w:r>
            <w:r w:rsidR="008F5A08">
              <w:rPr>
                <w:noProof/>
                <w:webHidden/>
              </w:rPr>
              <w:instrText xml:space="preserve"> PAGEREF _Toc89099837 \h </w:instrText>
            </w:r>
            <w:r w:rsidR="008F5A08">
              <w:rPr>
                <w:noProof/>
                <w:webHidden/>
              </w:rPr>
            </w:r>
            <w:r w:rsidR="008F5A08">
              <w:rPr>
                <w:noProof/>
                <w:webHidden/>
              </w:rPr>
              <w:fldChar w:fldCharType="separate"/>
            </w:r>
            <w:r w:rsidR="008F5A08">
              <w:rPr>
                <w:noProof/>
                <w:webHidden/>
              </w:rPr>
              <w:t>49</w:t>
            </w:r>
            <w:r w:rsidR="008F5A08">
              <w:rPr>
                <w:noProof/>
                <w:webHidden/>
              </w:rPr>
              <w:fldChar w:fldCharType="end"/>
            </w:r>
          </w:hyperlink>
        </w:p>
        <w:p w14:paraId="12481498" w14:textId="744D84EA" w:rsidR="008F5A08" w:rsidRDefault="00B30306">
          <w:pPr>
            <w:pStyle w:val="Obsah3"/>
            <w:tabs>
              <w:tab w:val="right" w:leader="dot" w:pos="9062"/>
            </w:tabs>
            <w:rPr>
              <w:rFonts w:eastAsiaTheme="minorEastAsia"/>
              <w:noProof/>
              <w:lang w:eastAsia="cs-CZ"/>
            </w:rPr>
          </w:pPr>
          <w:hyperlink w:anchor="_Toc89099838" w:history="1">
            <w:r w:rsidR="008F5A08" w:rsidRPr="00691E39">
              <w:rPr>
                <w:rStyle w:val="Hypertextovodkaz"/>
                <w:noProof/>
              </w:rPr>
              <w:t>8.1.3 Kontextová menu</w:t>
            </w:r>
            <w:r w:rsidR="008F5A08">
              <w:rPr>
                <w:noProof/>
                <w:webHidden/>
              </w:rPr>
              <w:tab/>
            </w:r>
            <w:r w:rsidR="008F5A08">
              <w:rPr>
                <w:noProof/>
                <w:webHidden/>
              </w:rPr>
              <w:fldChar w:fldCharType="begin"/>
            </w:r>
            <w:r w:rsidR="008F5A08">
              <w:rPr>
                <w:noProof/>
                <w:webHidden/>
              </w:rPr>
              <w:instrText xml:space="preserve"> PAGEREF _Toc89099838 \h </w:instrText>
            </w:r>
            <w:r w:rsidR="008F5A08">
              <w:rPr>
                <w:noProof/>
                <w:webHidden/>
              </w:rPr>
            </w:r>
            <w:r w:rsidR="008F5A08">
              <w:rPr>
                <w:noProof/>
                <w:webHidden/>
              </w:rPr>
              <w:fldChar w:fldCharType="separate"/>
            </w:r>
            <w:r w:rsidR="008F5A08">
              <w:rPr>
                <w:noProof/>
                <w:webHidden/>
              </w:rPr>
              <w:t>49</w:t>
            </w:r>
            <w:r w:rsidR="008F5A08">
              <w:rPr>
                <w:noProof/>
                <w:webHidden/>
              </w:rPr>
              <w:fldChar w:fldCharType="end"/>
            </w:r>
          </w:hyperlink>
        </w:p>
        <w:p w14:paraId="724ACB34" w14:textId="31BBC2B1" w:rsidR="008F5A08" w:rsidRDefault="00B30306">
          <w:pPr>
            <w:pStyle w:val="Obsah3"/>
            <w:tabs>
              <w:tab w:val="right" w:leader="dot" w:pos="9062"/>
            </w:tabs>
            <w:rPr>
              <w:rFonts w:eastAsiaTheme="minorEastAsia"/>
              <w:noProof/>
              <w:lang w:eastAsia="cs-CZ"/>
            </w:rPr>
          </w:pPr>
          <w:hyperlink w:anchor="_Toc89099839" w:history="1">
            <w:r w:rsidR="008F5A08" w:rsidRPr="00691E39">
              <w:rPr>
                <w:rStyle w:val="Hypertextovodkaz"/>
                <w:noProof/>
              </w:rPr>
              <w:t>8.1.4 Složky a skupiny</w:t>
            </w:r>
            <w:r w:rsidR="008F5A08">
              <w:rPr>
                <w:noProof/>
                <w:webHidden/>
              </w:rPr>
              <w:tab/>
            </w:r>
            <w:r w:rsidR="008F5A08">
              <w:rPr>
                <w:noProof/>
                <w:webHidden/>
              </w:rPr>
              <w:fldChar w:fldCharType="begin"/>
            </w:r>
            <w:r w:rsidR="008F5A08">
              <w:rPr>
                <w:noProof/>
                <w:webHidden/>
              </w:rPr>
              <w:instrText xml:space="preserve"> PAGEREF _Toc89099839 \h </w:instrText>
            </w:r>
            <w:r w:rsidR="008F5A08">
              <w:rPr>
                <w:noProof/>
                <w:webHidden/>
              </w:rPr>
            </w:r>
            <w:r w:rsidR="008F5A08">
              <w:rPr>
                <w:noProof/>
                <w:webHidden/>
              </w:rPr>
              <w:fldChar w:fldCharType="separate"/>
            </w:r>
            <w:r w:rsidR="008F5A08">
              <w:rPr>
                <w:noProof/>
                <w:webHidden/>
              </w:rPr>
              <w:t>50</w:t>
            </w:r>
            <w:r w:rsidR="008F5A08">
              <w:rPr>
                <w:noProof/>
                <w:webHidden/>
              </w:rPr>
              <w:fldChar w:fldCharType="end"/>
            </w:r>
          </w:hyperlink>
        </w:p>
        <w:p w14:paraId="3A628EBD" w14:textId="1AC742D1" w:rsidR="008F5A08" w:rsidRDefault="00B30306">
          <w:pPr>
            <w:pStyle w:val="Obsah3"/>
            <w:tabs>
              <w:tab w:val="right" w:leader="dot" w:pos="9062"/>
            </w:tabs>
            <w:rPr>
              <w:rFonts w:eastAsiaTheme="minorEastAsia"/>
              <w:noProof/>
              <w:lang w:eastAsia="cs-CZ"/>
            </w:rPr>
          </w:pPr>
          <w:hyperlink w:anchor="_Toc89099840" w:history="1">
            <w:r w:rsidR="008F5A08" w:rsidRPr="00691E39">
              <w:rPr>
                <w:rStyle w:val="Hypertextovodkaz"/>
                <w:noProof/>
              </w:rPr>
              <w:t>8.1.5 Formáty ukládání</w:t>
            </w:r>
            <w:r w:rsidR="008F5A08">
              <w:rPr>
                <w:noProof/>
                <w:webHidden/>
              </w:rPr>
              <w:tab/>
            </w:r>
            <w:r w:rsidR="008F5A08">
              <w:rPr>
                <w:noProof/>
                <w:webHidden/>
              </w:rPr>
              <w:fldChar w:fldCharType="begin"/>
            </w:r>
            <w:r w:rsidR="008F5A08">
              <w:rPr>
                <w:noProof/>
                <w:webHidden/>
              </w:rPr>
              <w:instrText xml:space="preserve"> PAGEREF _Toc89099840 \h </w:instrText>
            </w:r>
            <w:r w:rsidR="008F5A08">
              <w:rPr>
                <w:noProof/>
                <w:webHidden/>
              </w:rPr>
            </w:r>
            <w:r w:rsidR="008F5A08">
              <w:rPr>
                <w:noProof/>
                <w:webHidden/>
              </w:rPr>
              <w:fldChar w:fldCharType="separate"/>
            </w:r>
            <w:r w:rsidR="008F5A08">
              <w:rPr>
                <w:noProof/>
                <w:webHidden/>
              </w:rPr>
              <w:t>50</w:t>
            </w:r>
            <w:r w:rsidR="008F5A08">
              <w:rPr>
                <w:noProof/>
                <w:webHidden/>
              </w:rPr>
              <w:fldChar w:fldCharType="end"/>
            </w:r>
          </w:hyperlink>
        </w:p>
        <w:p w14:paraId="720AC472" w14:textId="4DFB4745" w:rsidR="008F5A08" w:rsidRDefault="00B30306">
          <w:pPr>
            <w:pStyle w:val="Obsah2"/>
            <w:tabs>
              <w:tab w:val="right" w:leader="dot" w:pos="9062"/>
            </w:tabs>
            <w:rPr>
              <w:rFonts w:eastAsiaTheme="minorEastAsia"/>
              <w:noProof/>
              <w:lang w:eastAsia="cs-CZ"/>
            </w:rPr>
          </w:pPr>
          <w:hyperlink w:anchor="_Toc89099841" w:history="1">
            <w:r w:rsidR="008F5A08" w:rsidRPr="00691E39">
              <w:rPr>
                <w:rStyle w:val="Hypertextovodkaz"/>
                <w:noProof/>
              </w:rPr>
              <w:t>8.2 Knihovny</w:t>
            </w:r>
            <w:r w:rsidR="008F5A08">
              <w:rPr>
                <w:noProof/>
                <w:webHidden/>
              </w:rPr>
              <w:tab/>
            </w:r>
            <w:r w:rsidR="008F5A08">
              <w:rPr>
                <w:noProof/>
                <w:webHidden/>
              </w:rPr>
              <w:fldChar w:fldCharType="begin"/>
            </w:r>
            <w:r w:rsidR="008F5A08">
              <w:rPr>
                <w:noProof/>
                <w:webHidden/>
              </w:rPr>
              <w:instrText xml:space="preserve"> PAGEREF _Toc89099841 \h </w:instrText>
            </w:r>
            <w:r w:rsidR="008F5A08">
              <w:rPr>
                <w:noProof/>
                <w:webHidden/>
              </w:rPr>
            </w:r>
            <w:r w:rsidR="008F5A08">
              <w:rPr>
                <w:noProof/>
                <w:webHidden/>
              </w:rPr>
              <w:fldChar w:fldCharType="separate"/>
            </w:r>
            <w:r w:rsidR="008F5A08">
              <w:rPr>
                <w:noProof/>
                <w:webHidden/>
              </w:rPr>
              <w:t>50</w:t>
            </w:r>
            <w:r w:rsidR="008F5A08">
              <w:rPr>
                <w:noProof/>
                <w:webHidden/>
              </w:rPr>
              <w:fldChar w:fldCharType="end"/>
            </w:r>
          </w:hyperlink>
        </w:p>
        <w:p w14:paraId="221F36D0" w14:textId="19BDA8D7" w:rsidR="008F5A08" w:rsidRDefault="00B30306">
          <w:pPr>
            <w:pStyle w:val="Obsah3"/>
            <w:tabs>
              <w:tab w:val="right" w:leader="dot" w:pos="9062"/>
            </w:tabs>
            <w:rPr>
              <w:rFonts w:eastAsiaTheme="minorEastAsia"/>
              <w:noProof/>
              <w:lang w:eastAsia="cs-CZ"/>
            </w:rPr>
          </w:pPr>
          <w:hyperlink w:anchor="_Toc89099842" w:history="1">
            <w:r w:rsidR="008F5A08" w:rsidRPr="00691E39">
              <w:rPr>
                <w:rStyle w:val="Hypertextovodkaz"/>
                <w:noProof/>
              </w:rPr>
              <w:t>8.2.1 GoJS</w:t>
            </w:r>
            <w:r w:rsidR="008F5A08">
              <w:rPr>
                <w:noProof/>
                <w:webHidden/>
              </w:rPr>
              <w:tab/>
            </w:r>
            <w:r w:rsidR="008F5A08">
              <w:rPr>
                <w:noProof/>
                <w:webHidden/>
              </w:rPr>
              <w:fldChar w:fldCharType="begin"/>
            </w:r>
            <w:r w:rsidR="008F5A08">
              <w:rPr>
                <w:noProof/>
                <w:webHidden/>
              </w:rPr>
              <w:instrText xml:space="preserve"> PAGEREF _Toc89099842 \h </w:instrText>
            </w:r>
            <w:r w:rsidR="008F5A08">
              <w:rPr>
                <w:noProof/>
                <w:webHidden/>
              </w:rPr>
            </w:r>
            <w:r w:rsidR="008F5A08">
              <w:rPr>
                <w:noProof/>
                <w:webHidden/>
              </w:rPr>
              <w:fldChar w:fldCharType="separate"/>
            </w:r>
            <w:r w:rsidR="008F5A08">
              <w:rPr>
                <w:noProof/>
                <w:webHidden/>
              </w:rPr>
              <w:t>50</w:t>
            </w:r>
            <w:r w:rsidR="008F5A08">
              <w:rPr>
                <w:noProof/>
                <w:webHidden/>
              </w:rPr>
              <w:fldChar w:fldCharType="end"/>
            </w:r>
          </w:hyperlink>
        </w:p>
        <w:p w14:paraId="22868488" w14:textId="51BEC5D7" w:rsidR="008F5A08" w:rsidRDefault="00B30306">
          <w:pPr>
            <w:pStyle w:val="Obsah3"/>
            <w:tabs>
              <w:tab w:val="right" w:leader="dot" w:pos="9062"/>
            </w:tabs>
            <w:rPr>
              <w:rFonts w:eastAsiaTheme="minorEastAsia"/>
              <w:noProof/>
              <w:lang w:eastAsia="cs-CZ"/>
            </w:rPr>
          </w:pPr>
          <w:hyperlink w:anchor="_Toc89099843" w:history="1">
            <w:r w:rsidR="008F5A08" w:rsidRPr="00691E39">
              <w:rPr>
                <w:rStyle w:val="Hypertextovodkaz"/>
                <w:noProof/>
              </w:rPr>
              <w:t>8.2.2 mxGraph</w:t>
            </w:r>
            <w:r w:rsidR="008F5A08">
              <w:rPr>
                <w:noProof/>
                <w:webHidden/>
              </w:rPr>
              <w:tab/>
            </w:r>
            <w:r w:rsidR="008F5A08">
              <w:rPr>
                <w:noProof/>
                <w:webHidden/>
              </w:rPr>
              <w:fldChar w:fldCharType="begin"/>
            </w:r>
            <w:r w:rsidR="008F5A08">
              <w:rPr>
                <w:noProof/>
                <w:webHidden/>
              </w:rPr>
              <w:instrText xml:space="preserve"> PAGEREF _Toc89099843 \h </w:instrText>
            </w:r>
            <w:r w:rsidR="008F5A08">
              <w:rPr>
                <w:noProof/>
                <w:webHidden/>
              </w:rPr>
            </w:r>
            <w:r w:rsidR="008F5A08">
              <w:rPr>
                <w:noProof/>
                <w:webHidden/>
              </w:rPr>
              <w:fldChar w:fldCharType="separate"/>
            </w:r>
            <w:r w:rsidR="008F5A08">
              <w:rPr>
                <w:noProof/>
                <w:webHidden/>
              </w:rPr>
              <w:t>52</w:t>
            </w:r>
            <w:r w:rsidR="008F5A08">
              <w:rPr>
                <w:noProof/>
                <w:webHidden/>
              </w:rPr>
              <w:fldChar w:fldCharType="end"/>
            </w:r>
          </w:hyperlink>
        </w:p>
        <w:p w14:paraId="1D972D60" w14:textId="03F4A54D" w:rsidR="008F5A08" w:rsidRDefault="00B30306">
          <w:pPr>
            <w:pStyle w:val="Obsah3"/>
            <w:tabs>
              <w:tab w:val="right" w:leader="dot" w:pos="9062"/>
            </w:tabs>
            <w:rPr>
              <w:rFonts w:eastAsiaTheme="minorEastAsia"/>
              <w:noProof/>
              <w:lang w:eastAsia="cs-CZ"/>
            </w:rPr>
          </w:pPr>
          <w:hyperlink w:anchor="_Toc89099844" w:history="1">
            <w:r w:rsidR="008F5A08" w:rsidRPr="00691E39">
              <w:rPr>
                <w:rStyle w:val="Hypertextovodkaz"/>
                <w:noProof/>
              </w:rPr>
              <w:t>8.2.3 JavaScript InfoVis Toolkit</w:t>
            </w:r>
            <w:r w:rsidR="008F5A08">
              <w:rPr>
                <w:noProof/>
                <w:webHidden/>
              </w:rPr>
              <w:tab/>
            </w:r>
            <w:r w:rsidR="008F5A08">
              <w:rPr>
                <w:noProof/>
                <w:webHidden/>
              </w:rPr>
              <w:fldChar w:fldCharType="begin"/>
            </w:r>
            <w:r w:rsidR="008F5A08">
              <w:rPr>
                <w:noProof/>
                <w:webHidden/>
              </w:rPr>
              <w:instrText xml:space="preserve"> PAGEREF _Toc89099844 \h </w:instrText>
            </w:r>
            <w:r w:rsidR="008F5A08">
              <w:rPr>
                <w:noProof/>
                <w:webHidden/>
              </w:rPr>
            </w:r>
            <w:r w:rsidR="008F5A08">
              <w:rPr>
                <w:noProof/>
                <w:webHidden/>
              </w:rPr>
              <w:fldChar w:fldCharType="separate"/>
            </w:r>
            <w:r w:rsidR="008F5A08">
              <w:rPr>
                <w:noProof/>
                <w:webHidden/>
              </w:rPr>
              <w:t>52</w:t>
            </w:r>
            <w:r w:rsidR="008F5A08">
              <w:rPr>
                <w:noProof/>
                <w:webHidden/>
              </w:rPr>
              <w:fldChar w:fldCharType="end"/>
            </w:r>
          </w:hyperlink>
        </w:p>
        <w:p w14:paraId="4BB478CB" w14:textId="588990C6" w:rsidR="008F5A08" w:rsidRDefault="00B30306">
          <w:pPr>
            <w:pStyle w:val="Obsah3"/>
            <w:tabs>
              <w:tab w:val="right" w:leader="dot" w:pos="9062"/>
            </w:tabs>
            <w:rPr>
              <w:rFonts w:eastAsiaTheme="minorEastAsia"/>
              <w:noProof/>
              <w:lang w:eastAsia="cs-CZ"/>
            </w:rPr>
          </w:pPr>
          <w:hyperlink w:anchor="_Toc89099845" w:history="1">
            <w:r w:rsidR="008F5A08" w:rsidRPr="00691E39">
              <w:rPr>
                <w:rStyle w:val="Hypertextovodkaz"/>
                <w:noProof/>
              </w:rPr>
              <w:t>8.2.4 Vis.JS</w:t>
            </w:r>
            <w:r w:rsidR="008F5A08">
              <w:rPr>
                <w:noProof/>
                <w:webHidden/>
              </w:rPr>
              <w:tab/>
            </w:r>
            <w:r w:rsidR="008F5A08">
              <w:rPr>
                <w:noProof/>
                <w:webHidden/>
              </w:rPr>
              <w:fldChar w:fldCharType="begin"/>
            </w:r>
            <w:r w:rsidR="008F5A08">
              <w:rPr>
                <w:noProof/>
                <w:webHidden/>
              </w:rPr>
              <w:instrText xml:space="preserve"> PAGEREF _Toc89099845 \h </w:instrText>
            </w:r>
            <w:r w:rsidR="008F5A08">
              <w:rPr>
                <w:noProof/>
                <w:webHidden/>
              </w:rPr>
            </w:r>
            <w:r w:rsidR="008F5A08">
              <w:rPr>
                <w:noProof/>
                <w:webHidden/>
              </w:rPr>
              <w:fldChar w:fldCharType="separate"/>
            </w:r>
            <w:r w:rsidR="008F5A08">
              <w:rPr>
                <w:noProof/>
                <w:webHidden/>
              </w:rPr>
              <w:t>52</w:t>
            </w:r>
            <w:r w:rsidR="008F5A08">
              <w:rPr>
                <w:noProof/>
                <w:webHidden/>
              </w:rPr>
              <w:fldChar w:fldCharType="end"/>
            </w:r>
          </w:hyperlink>
        </w:p>
        <w:p w14:paraId="658AD112" w14:textId="6CCC3073" w:rsidR="008F5A08" w:rsidRDefault="00B30306">
          <w:pPr>
            <w:pStyle w:val="Obsah1"/>
            <w:tabs>
              <w:tab w:val="right" w:leader="dot" w:pos="9062"/>
            </w:tabs>
            <w:rPr>
              <w:rFonts w:eastAsiaTheme="minorEastAsia"/>
              <w:noProof/>
              <w:lang w:eastAsia="cs-CZ"/>
            </w:rPr>
          </w:pPr>
          <w:hyperlink w:anchor="_Toc89099846" w:history="1">
            <w:r w:rsidR="008F5A08" w:rsidRPr="00691E39">
              <w:rPr>
                <w:rStyle w:val="Hypertextovodkaz"/>
                <w:noProof/>
              </w:rPr>
              <w:t>9 Prerekvizity slučování</w:t>
            </w:r>
            <w:r w:rsidR="008F5A08">
              <w:rPr>
                <w:noProof/>
                <w:webHidden/>
              </w:rPr>
              <w:tab/>
            </w:r>
            <w:r w:rsidR="008F5A08">
              <w:rPr>
                <w:noProof/>
                <w:webHidden/>
              </w:rPr>
              <w:fldChar w:fldCharType="begin"/>
            </w:r>
            <w:r w:rsidR="008F5A08">
              <w:rPr>
                <w:noProof/>
                <w:webHidden/>
              </w:rPr>
              <w:instrText xml:space="preserve"> PAGEREF _Toc89099846 \h </w:instrText>
            </w:r>
            <w:r w:rsidR="008F5A08">
              <w:rPr>
                <w:noProof/>
                <w:webHidden/>
              </w:rPr>
            </w:r>
            <w:r w:rsidR="008F5A08">
              <w:rPr>
                <w:noProof/>
                <w:webHidden/>
              </w:rPr>
              <w:fldChar w:fldCharType="separate"/>
            </w:r>
            <w:r w:rsidR="008F5A08">
              <w:rPr>
                <w:noProof/>
                <w:webHidden/>
              </w:rPr>
              <w:t>52</w:t>
            </w:r>
            <w:r w:rsidR="008F5A08">
              <w:rPr>
                <w:noProof/>
                <w:webHidden/>
              </w:rPr>
              <w:fldChar w:fldCharType="end"/>
            </w:r>
          </w:hyperlink>
        </w:p>
        <w:p w14:paraId="19838AC4" w14:textId="525458CE" w:rsidR="008F5A08" w:rsidRDefault="00B30306">
          <w:pPr>
            <w:pStyle w:val="Obsah2"/>
            <w:tabs>
              <w:tab w:val="right" w:leader="dot" w:pos="9062"/>
            </w:tabs>
            <w:rPr>
              <w:rFonts w:eastAsiaTheme="minorEastAsia"/>
              <w:noProof/>
              <w:lang w:eastAsia="cs-CZ"/>
            </w:rPr>
          </w:pPr>
          <w:hyperlink w:anchor="_Toc89099847" w:history="1">
            <w:r w:rsidR="008F5A08" w:rsidRPr="00691E39">
              <w:rPr>
                <w:rStyle w:val="Hypertextovodkaz"/>
                <w:noProof/>
              </w:rPr>
              <w:t>9.1 Import</w:t>
            </w:r>
            <w:r w:rsidR="008F5A08">
              <w:rPr>
                <w:noProof/>
                <w:webHidden/>
              </w:rPr>
              <w:tab/>
            </w:r>
            <w:r w:rsidR="008F5A08">
              <w:rPr>
                <w:noProof/>
                <w:webHidden/>
              </w:rPr>
              <w:fldChar w:fldCharType="begin"/>
            </w:r>
            <w:r w:rsidR="008F5A08">
              <w:rPr>
                <w:noProof/>
                <w:webHidden/>
              </w:rPr>
              <w:instrText xml:space="preserve"> PAGEREF _Toc89099847 \h </w:instrText>
            </w:r>
            <w:r w:rsidR="008F5A08">
              <w:rPr>
                <w:noProof/>
                <w:webHidden/>
              </w:rPr>
            </w:r>
            <w:r w:rsidR="008F5A08">
              <w:rPr>
                <w:noProof/>
                <w:webHidden/>
              </w:rPr>
              <w:fldChar w:fldCharType="separate"/>
            </w:r>
            <w:r w:rsidR="008F5A08">
              <w:rPr>
                <w:noProof/>
                <w:webHidden/>
              </w:rPr>
              <w:t>53</w:t>
            </w:r>
            <w:r w:rsidR="008F5A08">
              <w:rPr>
                <w:noProof/>
                <w:webHidden/>
              </w:rPr>
              <w:fldChar w:fldCharType="end"/>
            </w:r>
          </w:hyperlink>
        </w:p>
        <w:p w14:paraId="666F31E8" w14:textId="2D222C29" w:rsidR="008F5A08" w:rsidRDefault="00B30306">
          <w:pPr>
            <w:pStyle w:val="Obsah3"/>
            <w:tabs>
              <w:tab w:val="right" w:leader="dot" w:pos="9062"/>
            </w:tabs>
            <w:rPr>
              <w:rFonts w:eastAsiaTheme="minorEastAsia"/>
              <w:noProof/>
              <w:lang w:eastAsia="cs-CZ"/>
            </w:rPr>
          </w:pPr>
          <w:hyperlink w:anchor="_Toc89099848" w:history="1">
            <w:r w:rsidR="008F5A08" w:rsidRPr="00691E39">
              <w:rPr>
                <w:rStyle w:val="Hypertextovodkaz"/>
                <w:noProof/>
              </w:rPr>
              <w:t>9.1.1 Analýza</w:t>
            </w:r>
            <w:r w:rsidR="008F5A08">
              <w:rPr>
                <w:noProof/>
                <w:webHidden/>
              </w:rPr>
              <w:tab/>
            </w:r>
            <w:r w:rsidR="008F5A08">
              <w:rPr>
                <w:noProof/>
                <w:webHidden/>
              </w:rPr>
              <w:fldChar w:fldCharType="begin"/>
            </w:r>
            <w:r w:rsidR="008F5A08">
              <w:rPr>
                <w:noProof/>
                <w:webHidden/>
              </w:rPr>
              <w:instrText xml:space="preserve"> PAGEREF _Toc89099848 \h </w:instrText>
            </w:r>
            <w:r w:rsidR="008F5A08">
              <w:rPr>
                <w:noProof/>
                <w:webHidden/>
              </w:rPr>
            </w:r>
            <w:r w:rsidR="008F5A08">
              <w:rPr>
                <w:noProof/>
                <w:webHidden/>
              </w:rPr>
              <w:fldChar w:fldCharType="separate"/>
            </w:r>
            <w:r w:rsidR="008F5A08">
              <w:rPr>
                <w:noProof/>
                <w:webHidden/>
              </w:rPr>
              <w:t>53</w:t>
            </w:r>
            <w:r w:rsidR="008F5A08">
              <w:rPr>
                <w:noProof/>
                <w:webHidden/>
              </w:rPr>
              <w:fldChar w:fldCharType="end"/>
            </w:r>
          </w:hyperlink>
        </w:p>
        <w:p w14:paraId="52DA6DAB" w14:textId="6891BDF1" w:rsidR="008F5A08" w:rsidRDefault="00B30306">
          <w:pPr>
            <w:pStyle w:val="Obsah3"/>
            <w:tabs>
              <w:tab w:val="right" w:leader="dot" w:pos="9062"/>
            </w:tabs>
            <w:rPr>
              <w:rFonts w:eastAsiaTheme="minorEastAsia"/>
              <w:noProof/>
              <w:lang w:eastAsia="cs-CZ"/>
            </w:rPr>
          </w:pPr>
          <w:hyperlink w:anchor="_Toc89099849" w:history="1">
            <w:r w:rsidR="008F5A08" w:rsidRPr="00691E39">
              <w:rPr>
                <w:rStyle w:val="Hypertextovodkaz"/>
                <w:noProof/>
              </w:rPr>
              <w:t>9.1.2 Návrh</w:t>
            </w:r>
            <w:r w:rsidR="008F5A08">
              <w:rPr>
                <w:noProof/>
                <w:webHidden/>
              </w:rPr>
              <w:tab/>
            </w:r>
            <w:r w:rsidR="008F5A08">
              <w:rPr>
                <w:noProof/>
                <w:webHidden/>
              </w:rPr>
              <w:fldChar w:fldCharType="begin"/>
            </w:r>
            <w:r w:rsidR="008F5A08">
              <w:rPr>
                <w:noProof/>
                <w:webHidden/>
              </w:rPr>
              <w:instrText xml:space="preserve"> PAGEREF _Toc89099849 \h </w:instrText>
            </w:r>
            <w:r w:rsidR="008F5A08">
              <w:rPr>
                <w:noProof/>
                <w:webHidden/>
              </w:rPr>
            </w:r>
            <w:r w:rsidR="008F5A08">
              <w:rPr>
                <w:noProof/>
                <w:webHidden/>
              </w:rPr>
              <w:fldChar w:fldCharType="separate"/>
            </w:r>
            <w:r w:rsidR="008F5A08">
              <w:rPr>
                <w:noProof/>
                <w:webHidden/>
              </w:rPr>
              <w:t>53</w:t>
            </w:r>
            <w:r w:rsidR="008F5A08">
              <w:rPr>
                <w:noProof/>
                <w:webHidden/>
              </w:rPr>
              <w:fldChar w:fldCharType="end"/>
            </w:r>
          </w:hyperlink>
        </w:p>
        <w:p w14:paraId="20AE118A" w14:textId="18EE453C" w:rsidR="008F5A08" w:rsidRDefault="00B30306">
          <w:pPr>
            <w:pStyle w:val="Obsah3"/>
            <w:tabs>
              <w:tab w:val="right" w:leader="dot" w:pos="9062"/>
            </w:tabs>
            <w:rPr>
              <w:rFonts w:eastAsiaTheme="minorEastAsia"/>
              <w:noProof/>
              <w:lang w:eastAsia="cs-CZ"/>
            </w:rPr>
          </w:pPr>
          <w:hyperlink w:anchor="_Toc89099850" w:history="1">
            <w:r w:rsidR="008F5A08" w:rsidRPr="00691E39">
              <w:rPr>
                <w:rStyle w:val="Hypertextovodkaz"/>
                <w:noProof/>
              </w:rPr>
              <w:t>9.1.3 Implementace</w:t>
            </w:r>
            <w:r w:rsidR="008F5A08">
              <w:rPr>
                <w:noProof/>
                <w:webHidden/>
              </w:rPr>
              <w:tab/>
            </w:r>
            <w:r w:rsidR="008F5A08">
              <w:rPr>
                <w:noProof/>
                <w:webHidden/>
              </w:rPr>
              <w:fldChar w:fldCharType="begin"/>
            </w:r>
            <w:r w:rsidR="008F5A08">
              <w:rPr>
                <w:noProof/>
                <w:webHidden/>
              </w:rPr>
              <w:instrText xml:space="preserve"> PAGEREF _Toc89099850 \h </w:instrText>
            </w:r>
            <w:r w:rsidR="008F5A08">
              <w:rPr>
                <w:noProof/>
                <w:webHidden/>
              </w:rPr>
            </w:r>
            <w:r w:rsidR="008F5A08">
              <w:rPr>
                <w:noProof/>
                <w:webHidden/>
              </w:rPr>
              <w:fldChar w:fldCharType="separate"/>
            </w:r>
            <w:r w:rsidR="008F5A08">
              <w:rPr>
                <w:noProof/>
                <w:webHidden/>
              </w:rPr>
              <w:t>53</w:t>
            </w:r>
            <w:r w:rsidR="008F5A08">
              <w:rPr>
                <w:noProof/>
                <w:webHidden/>
              </w:rPr>
              <w:fldChar w:fldCharType="end"/>
            </w:r>
          </w:hyperlink>
        </w:p>
        <w:p w14:paraId="50E39B7F" w14:textId="260C71D1" w:rsidR="008F5A08" w:rsidRDefault="00B30306">
          <w:pPr>
            <w:pStyle w:val="Obsah1"/>
            <w:tabs>
              <w:tab w:val="right" w:leader="dot" w:pos="9062"/>
            </w:tabs>
            <w:rPr>
              <w:rFonts w:eastAsiaTheme="minorEastAsia"/>
              <w:noProof/>
              <w:lang w:eastAsia="cs-CZ"/>
            </w:rPr>
          </w:pPr>
          <w:hyperlink w:anchor="_Toc89099851" w:history="1">
            <w:r w:rsidR="008F5A08" w:rsidRPr="00691E39">
              <w:rPr>
                <w:rStyle w:val="Hypertextovodkaz"/>
                <w:noProof/>
              </w:rPr>
              <w:t>10 Slučování typů podle cíle</w:t>
            </w:r>
            <w:r w:rsidR="008F5A08">
              <w:rPr>
                <w:noProof/>
                <w:webHidden/>
              </w:rPr>
              <w:tab/>
            </w:r>
            <w:r w:rsidR="008F5A08">
              <w:rPr>
                <w:noProof/>
                <w:webHidden/>
              </w:rPr>
              <w:fldChar w:fldCharType="begin"/>
            </w:r>
            <w:r w:rsidR="008F5A08">
              <w:rPr>
                <w:noProof/>
                <w:webHidden/>
              </w:rPr>
              <w:instrText xml:space="preserve"> PAGEREF _Toc89099851 \h </w:instrText>
            </w:r>
            <w:r w:rsidR="008F5A08">
              <w:rPr>
                <w:noProof/>
                <w:webHidden/>
              </w:rPr>
            </w:r>
            <w:r w:rsidR="008F5A08">
              <w:rPr>
                <w:noProof/>
                <w:webHidden/>
              </w:rPr>
              <w:fldChar w:fldCharType="separate"/>
            </w:r>
            <w:r w:rsidR="008F5A08">
              <w:rPr>
                <w:noProof/>
                <w:webHidden/>
              </w:rPr>
              <w:t>54</w:t>
            </w:r>
            <w:r w:rsidR="008F5A08">
              <w:rPr>
                <w:noProof/>
                <w:webHidden/>
              </w:rPr>
              <w:fldChar w:fldCharType="end"/>
            </w:r>
          </w:hyperlink>
        </w:p>
        <w:p w14:paraId="46D13219" w14:textId="045096BD" w:rsidR="008F5A08" w:rsidRDefault="00B30306">
          <w:pPr>
            <w:pStyle w:val="Obsah2"/>
            <w:tabs>
              <w:tab w:val="right" w:leader="dot" w:pos="9062"/>
            </w:tabs>
            <w:rPr>
              <w:rFonts w:eastAsiaTheme="minorEastAsia"/>
              <w:noProof/>
              <w:lang w:eastAsia="cs-CZ"/>
            </w:rPr>
          </w:pPr>
          <w:hyperlink w:anchor="_Toc89099852" w:history="1">
            <w:r w:rsidR="008F5A08" w:rsidRPr="00691E39">
              <w:rPr>
                <w:rStyle w:val="Hypertextovodkaz"/>
                <w:noProof/>
              </w:rPr>
              <w:t>10.1 Analýza</w:t>
            </w:r>
            <w:r w:rsidR="008F5A08">
              <w:rPr>
                <w:noProof/>
                <w:webHidden/>
              </w:rPr>
              <w:tab/>
            </w:r>
            <w:r w:rsidR="008F5A08">
              <w:rPr>
                <w:noProof/>
                <w:webHidden/>
              </w:rPr>
              <w:fldChar w:fldCharType="begin"/>
            </w:r>
            <w:r w:rsidR="008F5A08">
              <w:rPr>
                <w:noProof/>
                <w:webHidden/>
              </w:rPr>
              <w:instrText xml:space="preserve"> PAGEREF _Toc89099852 \h </w:instrText>
            </w:r>
            <w:r w:rsidR="008F5A08">
              <w:rPr>
                <w:noProof/>
                <w:webHidden/>
              </w:rPr>
            </w:r>
            <w:r w:rsidR="008F5A08">
              <w:rPr>
                <w:noProof/>
                <w:webHidden/>
              </w:rPr>
              <w:fldChar w:fldCharType="separate"/>
            </w:r>
            <w:r w:rsidR="008F5A08">
              <w:rPr>
                <w:noProof/>
                <w:webHidden/>
              </w:rPr>
              <w:t>54</w:t>
            </w:r>
            <w:r w:rsidR="008F5A08">
              <w:rPr>
                <w:noProof/>
                <w:webHidden/>
              </w:rPr>
              <w:fldChar w:fldCharType="end"/>
            </w:r>
          </w:hyperlink>
        </w:p>
        <w:p w14:paraId="627BD68D" w14:textId="014ACE20" w:rsidR="008F5A08" w:rsidRDefault="00B30306">
          <w:pPr>
            <w:pStyle w:val="Obsah2"/>
            <w:tabs>
              <w:tab w:val="right" w:leader="dot" w:pos="9062"/>
            </w:tabs>
            <w:rPr>
              <w:rFonts w:eastAsiaTheme="minorEastAsia"/>
              <w:noProof/>
              <w:lang w:eastAsia="cs-CZ"/>
            </w:rPr>
          </w:pPr>
          <w:hyperlink w:anchor="_Toc89099853" w:history="1">
            <w:r w:rsidR="008F5A08" w:rsidRPr="00691E39">
              <w:rPr>
                <w:rStyle w:val="Hypertextovodkaz"/>
                <w:noProof/>
              </w:rPr>
              <w:t>10.2 Návrh</w:t>
            </w:r>
            <w:r w:rsidR="008F5A08">
              <w:rPr>
                <w:noProof/>
                <w:webHidden/>
              </w:rPr>
              <w:tab/>
            </w:r>
            <w:r w:rsidR="008F5A08">
              <w:rPr>
                <w:noProof/>
                <w:webHidden/>
              </w:rPr>
              <w:fldChar w:fldCharType="begin"/>
            </w:r>
            <w:r w:rsidR="008F5A08">
              <w:rPr>
                <w:noProof/>
                <w:webHidden/>
              </w:rPr>
              <w:instrText xml:space="preserve"> PAGEREF _Toc89099853 \h </w:instrText>
            </w:r>
            <w:r w:rsidR="008F5A08">
              <w:rPr>
                <w:noProof/>
                <w:webHidden/>
              </w:rPr>
            </w:r>
            <w:r w:rsidR="008F5A08">
              <w:rPr>
                <w:noProof/>
                <w:webHidden/>
              </w:rPr>
              <w:fldChar w:fldCharType="separate"/>
            </w:r>
            <w:r w:rsidR="008F5A08">
              <w:rPr>
                <w:noProof/>
                <w:webHidden/>
              </w:rPr>
              <w:t>54</w:t>
            </w:r>
            <w:r w:rsidR="008F5A08">
              <w:rPr>
                <w:noProof/>
                <w:webHidden/>
              </w:rPr>
              <w:fldChar w:fldCharType="end"/>
            </w:r>
          </w:hyperlink>
        </w:p>
        <w:p w14:paraId="43E2C786" w14:textId="5764563B" w:rsidR="008F5A08" w:rsidRDefault="00B30306">
          <w:pPr>
            <w:pStyle w:val="Obsah3"/>
            <w:tabs>
              <w:tab w:val="right" w:leader="dot" w:pos="9062"/>
            </w:tabs>
            <w:rPr>
              <w:rFonts w:eastAsiaTheme="minorEastAsia"/>
              <w:noProof/>
              <w:lang w:eastAsia="cs-CZ"/>
            </w:rPr>
          </w:pPr>
          <w:hyperlink w:anchor="_Toc89099854" w:history="1">
            <w:r w:rsidR="008F5A08" w:rsidRPr="00691E39">
              <w:rPr>
                <w:rStyle w:val="Hypertextovodkaz"/>
                <w:noProof/>
              </w:rPr>
              <w:t>10.2.1 Nalezení uzlů v hierarchii typů</w:t>
            </w:r>
            <w:r w:rsidR="008F5A08">
              <w:rPr>
                <w:noProof/>
                <w:webHidden/>
              </w:rPr>
              <w:tab/>
            </w:r>
            <w:r w:rsidR="008F5A08">
              <w:rPr>
                <w:noProof/>
                <w:webHidden/>
              </w:rPr>
              <w:fldChar w:fldCharType="begin"/>
            </w:r>
            <w:r w:rsidR="008F5A08">
              <w:rPr>
                <w:noProof/>
                <w:webHidden/>
              </w:rPr>
              <w:instrText xml:space="preserve"> PAGEREF _Toc89099854 \h </w:instrText>
            </w:r>
            <w:r w:rsidR="008F5A08">
              <w:rPr>
                <w:noProof/>
                <w:webHidden/>
              </w:rPr>
            </w:r>
            <w:r w:rsidR="008F5A08">
              <w:rPr>
                <w:noProof/>
                <w:webHidden/>
              </w:rPr>
              <w:fldChar w:fldCharType="separate"/>
            </w:r>
            <w:r w:rsidR="008F5A08">
              <w:rPr>
                <w:noProof/>
                <w:webHidden/>
              </w:rPr>
              <w:t>56</w:t>
            </w:r>
            <w:r w:rsidR="008F5A08">
              <w:rPr>
                <w:noProof/>
                <w:webHidden/>
              </w:rPr>
              <w:fldChar w:fldCharType="end"/>
            </w:r>
          </w:hyperlink>
        </w:p>
        <w:p w14:paraId="6E0D3386" w14:textId="3B65636A" w:rsidR="008F5A08" w:rsidRDefault="00B30306">
          <w:pPr>
            <w:pStyle w:val="Obsah3"/>
            <w:tabs>
              <w:tab w:val="right" w:leader="dot" w:pos="9062"/>
            </w:tabs>
            <w:rPr>
              <w:rFonts w:eastAsiaTheme="minorEastAsia"/>
              <w:noProof/>
              <w:lang w:eastAsia="cs-CZ"/>
            </w:rPr>
          </w:pPr>
          <w:hyperlink w:anchor="_Toc89099855" w:history="1">
            <w:r w:rsidR="008F5A08" w:rsidRPr="00691E39">
              <w:rPr>
                <w:rStyle w:val="Hypertextovodkaz"/>
                <w:noProof/>
              </w:rPr>
              <w:t>10.2.2 Vytvoření cest grafem</w:t>
            </w:r>
            <w:r w:rsidR="008F5A08">
              <w:rPr>
                <w:noProof/>
                <w:webHidden/>
              </w:rPr>
              <w:tab/>
            </w:r>
            <w:r w:rsidR="008F5A08">
              <w:rPr>
                <w:noProof/>
                <w:webHidden/>
              </w:rPr>
              <w:fldChar w:fldCharType="begin"/>
            </w:r>
            <w:r w:rsidR="008F5A08">
              <w:rPr>
                <w:noProof/>
                <w:webHidden/>
              </w:rPr>
              <w:instrText xml:space="preserve"> PAGEREF _Toc89099855 \h </w:instrText>
            </w:r>
            <w:r w:rsidR="008F5A08">
              <w:rPr>
                <w:noProof/>
                <w:webHidden/>
              </w:rPr>
            </w:r>
            <w:r w:rsidR="008F5A08">
              <w:rPr>
                <w:noProof/>
                <w:webHidden/>
              </w:rPr>
              <w:fldChar w:fldCharType="separate"/>
            </w:r>
            <w:r w:rsidR="008F5A08">
              <w:rPr>
                <w:noProof/>
                <w:webHidden/>
              </w:rPr>
              <w:t>57</w:t>
            </w:r>
            <w:r w:rsidR="008F5A08">
              <w:rPr>
                <w:noProof/>
                <w:webHidden/>
              </w:rPr>
              <w:fldChar w:fldCharType="end"/>
            </w:r>
          </w:hyperlink>
        </w:p>
        <w:p w14:paraId="0B7E7F56" w14:textId="2D143C16" w:rsidR="008F5A08" w:rsidRDefault="00B30306">
          <w:pPr>
            <w:pStyle w:val="Obsah3"/>
            <w:tabs>
              <w:tab w:val="right" w:leader="dot" w:pos="9062"/>
            </w:tabs>
            <w:rPr>
              <w:rFonts w:eastAsiaTheme="minorEastAsia"/>
              <w:noProof/>
              <w:lang w:eastAsia="cs-CZ"/>
            </w:rPr>
          </w:pPr>
          <w:hyperlink w:anchor="_Toc89099856" w:history="1">
            <w:r w:rsidR="008F5A08" w:rsidRPr="00691E39">
              <w:rPr>
                <w:rStyle w:val="Hypertextovodkaz"/>
                <w:noProof/>
              </w:rPr>
              <w:t>10.2.3 Hledání shodných uzlů</w:t>
            </w:r>
            <w:r w:rsidR="008F5A08">
              <w:rPr>
                <w:noProof/>
                <w:webHidden/>
              </w:rPr>
              <w:tab/>
            </w:r>
            <w:r w:rsidR="008F5A08">
              <w:rPr>
                <w:noProof/>
                <w:webHidden/>
              </w:rPr>
              <w:fldChar w:fldCharType="begin"/>
            </w:r>
            <w:r w:rsidR="008F5A08">
              <w:rPr>
                <w:noProof/>
                <w:webHidden/>
              </w:rPr>
              <w:instrText xml:space="preserve"> PAGEREF _Toc89099856 \h </w:instrText>
            </w:r>
            <w:r w:rsidR="008F5A08">
              <w:rPr>
                <w:noProof/>
                <w:webHidden/>
              </w:rPr>
            </w:r>
            <w:r w:rsidR="008F5A08">
              <w:rPr>
                <w:noProof/>
                <w:webHidden/>
              </w:rPr>
              <w:fldChar w:fldCharType="separate"/>
            </w:r>
            <w:r w:rsidR="008F5A08">
              <w:rPr>
                <w:noProof/>
                <w:webHidden/>
              </w:rPr>
              <w:t>58</w:t>
            </w:r>
            <w:r w:rsidR="008F5A08">
              <w:rPr>
                <w:noProof/>
                <w:webHidden/>
              </w:rPr>
              <w:fldChar w:fldCharType="end"/>
            </w:r>
          </w:hyperlink>
        </w:p>
        <w:p w14:paraId="0EE7D033" w14:textId="26870AEC" w:rsidR="008F5A08" w:rsidRDefault="00B30306">
          <w:pPr>
            <w:pStyle w:val="Obsah3"/>
            <w:tabs>
              <w:tab w:val="right" w:leader="dot" w:pos="9062"/>
            </w:tabs>
            <w:rPr>
              <w:rFonts w:eastAsiaTheme="minorEastAsia"/>
              <w:noProof/>
              <w:lang w:eastAsia="cs-CZ"/>
            </w:rPr>
          </w:pPr>
          <w:hyperlink w:anchor="_Toc89099857" w:history="1">
            <w:r w:rsidR="008F5A08" w:rsidRPr="00691E39">
              <w:rPr>
                <w:rStyle w:val="Hypertextovodkaz"/>
                <w:noProof/>
              </w:rPr>
              <w:t>10.2.4 Hledání kandidátů na odstranění</w:t>
            </w:r>
            <w:r w:rsidR="008F5A08">
              <w:rPr>
                <w:noProof/>
                <w:webHidden/>
              </w:rPr>
              <w:tab/>
            </w:r>
            <w:r w:rsidR="008F5A08">
              <w:rPr>
                <w:noProof/>
                <w:webHidden/>
              </w:rPr>
              <w:fldChar w:fldCharType="begin"/>
            </w:r>
            <w:r w:rsidR="008F5A08">
              <w:rPr>
                <w:noProof/>
                <w:webHidden/>
              </w:rPr>
              <w:instrText xml:space="preserve"> PAGEREF _Toc89099857 \h </w:instrText>
            </w:r>
            <w:r w:rsidR="008F5A08">
              <w:rPr>
                <w:noProof/>
                <w:webHidden/>
              </w:rPr>
            </w:r>
            <w:r w:rsidR="008F5A08">
              <w:rPr>
                <w:noProof/>
                <w:webHidden/>
              </w:rPr>
              <w:fldChar w:fldCharType="separate"/>
            </w:r>
            <w:r w:rsidR="008F5A08">
              <w:rPr>
                <w:noProof/>
                <w:webHidden/>
              </w:rPr>
              <w:t>58</w:t>
            </w:r>
            <w:r w:rsidR="008F5A08">
              <w:rPr>
                <w:noProof/>
                <w:webHidden/>
              </w:rPr>
              <w:fldChar w:fldCharType="end"/>
            </w:r>
          </w:hyperlink>
        </w:p>
        <w:p w14:paraId="6E2AF2B7" w14:textId="2E6361BD" w:rsidR="008F5A08" w:rsidRDefault="00B30306">
          <w:pPr>
            <w:pStyle w:val="Obsah3"/>
            <w:tabs>
              <w:tab w:val="right" w:leader="dot" w:pos="9062"/>
            </w:tabs>
            <w:rPr>
              <w:rFonts w:eastAsiaTheme="minorEastAsia"/>
              <w:noProof/>
              <w:lang w:eastAsia="cs-CZ"/>
            </w:rPr>
          </w:pPr>
          <w:hyperlink w:anchor="_Toc89099858" w:history="1">
            <w:r w:rsidR="008F5A08" w:rsidRPr="00691E39">
              <w:rPr>
                <w:rStyle w:val="Hypertextovodkaz"/>
                <w:noProof/>
              </w:rPr>
              <w:t>10.2.5 Průchod cestami nahoru</w:t>
            </w:r>
            <w:r w:rsidR="008F5A08">
              <w:rPr>
                <w:noProof/>
                <w:webHidden/>
              </w:rPr>
              <w:tab/>
            </w:r>
            <w:r w:rsidR="008F5A08">
              <w:rPr>
                <w:noProof/>
                <w:webHidden/>
              </w:rPr>
              <w:fldChar w:fldCharType="begin"/>
            </w:r>
            <w:r w:rsidR="008F5A08">
              <w:rPr>
                <w:noProof/>
                <w:webHidden/>
              </w:rPr>
              <w:instrText xml:space="preserve"> PAGEREF _Toc89099858 \h </w:instrText>
            </w:r>
            <w:r w:rsidR="008F5A08">
              <w:rPr>
                <w:noProof/>
                <w:webHidden/>
              </w:rPr>
            </w:r>
            <w:r w:rsidR="008F5A08">
              <w:rPr>
                <w:noProof/>
                <w:webHidden/>
              </w:rPr>
              <w:fldChar w:fldCharType="separate"/>
            </w:r>
            <w:r w:rsidR="008F5A08">
              <w:rPr>
                <w:noProof/>
                <w:webHidden/>
              </w:rPr>
              <w:t>59</w:t>
            </w:r>
            <w:r w:rsidR="008F5A08">
              <w:rPr>
                <w:noProof/>
                <w:webHidden/>
              </w:rPr>
              <w:fldChar w:fldCharType="end"/>
            </w:r>
          </w:hyperlink>
        </w:p>
        <w:p w14:paraId="00AE4D8C" w14:textId="5C9C1BA8" w:rsidR="008F5A08" w:rsidRDefault="00B30306">
          <w:pPr>
            <w:pStyle w:val="Obsah3"/>
            <w:tabs>
              <w:tab w:val="right" w:leader="dot" w:pos="9062"/>
            </w:tabs>
            <w:rPr>
              <w:rFonts w:eastAsiaTheme="minorEastAsia"/>
              <w:noProof/>
              <w:lang w:eastAsia="cs-CZ"/>
            </w:rPr>
          </w:pPr>
          <w:hyperlink w:anchor="_Toc89099859" w:history="1">
            <w:r w:rsidR="008F5A08" w:rsidRPr="00691E39">
              <w:rPr>
                <w:rStyle w:val="Hypertextovodkaz"/>
                <w:noProof/>
              </w:rPr>
              <w:t>10.2.6 Odstraňování typů</w:t>
            </w:r>
            <w:r w:rsidR="008F5A08">
              <w:rPr>
                <w:noProof/>
                <w:webHidden/>
              </w:rPr>
              <w:tab/>
            </w:r>
            <w:r w:rsidR="008F5A08">
              <w:rPr>
                <w:noProof/>
                <w:webHidden/>
              </w:rPr>
              <w:fldChar w:fldCharType="begin"/>
            </w:r>
            <w:r w:rsidR="008F5A08">
              <w:rPr>
                <w:noProof/>
                <w:webHidden/>
              </w:rPr>
              <w:instrText xml:space="preserve"> PAGEREF _Toc89099859 \h </w:instrText>
            </w:r>
            <w:r w:rsidR="008F5A08">
              <w:rPr>
                <w:noProof/>
                <w:webHidden/>
              </w:rPr>
            </w:r>
            <w:r w:rsidR="008F5A08">
              <w:rPr>
                <w:noProof/>
                <w:webHidden/>
              </w:rPr>
              <w:fldChar w:fldCharType="separate"/>
            </w:r>
            <w:r w:rsidR="008F5A08">
              <w:rPr>
                <w:noProof/>
                <w:webHidden/>
              </w:rPr>
              <w:t>59</w:t>
            </w:r>
            <w:r w:rsidR="008F5A08">
              <w:rPr>
                <w:noProof/>
                <w:webHidden/>
              </w:rPr>
              <w:fldChar w:fldCharType="end"/>
            </w:r>
          </w:hyperlink>
        </w:p>
        <w:p w14:paraId="39E19919" w14:textId="6B06F1B5" w:rsidR="008F5A08" w:rsidRDefault="00B30306">
          <w:pPr>
            <w:pStyle w:val="Obsah3"/>
            <w:tabs>
              <w:tab w:val="right" w:leader="dot" w:pos="9062"/>
            </w:tabs>
            <w:rPr>
              <w:rFonts w:eastAsiaTheme="minorEastAsia"/>
              <w:noProof/>
              <w:lang w:eastAsia="cs-CZ"/>
            </w:rPr>
          </w:pPr>
          <w:hyperlink w:anchor="_Toc89099860" w:history="1">
            <w:r w:rsidR="008F5A08" w:rsidRPr="00691E39">
              <w:rPr>
                <w:rStyle w:val="Hypertextovodkaz"/>
                <w:noProof/>
              </w:rPr>
              <w:t>10.2.7 Odstraňování redundantních vztahů</w:t>
            </w:r>
            <w:r w:rsidR="008F5A08">
              <w:rPr>
                <w:noProof/>
                <w:webHidden/>
              </w:rPr>
              <w:tab/>
            </w:r>
            <w:r w:rsidR="008F5A08">
              <w:rPr>
                <w:noProof/>
                <w:webHidden/>
              </w:rPr>
              <w:fldChar w:fldCharType="begin"/>
            </w:r>
            <w:r w:rsidR="008F5A08">
              <w:rPr>
                <w:noProof/>
                <w:webHidden/>
              </w:rPr>
              <w:instrText xml:space="preserve"> PAGEREF _Toc89099860 \h </w:instrText>
            </w:r>
            <w:r w:rsidR="008F5A08">
              <w:rPr>
                <w:noProof/>
                <w:webHidden/>
              </w:rPr>
            </w:r>
            <w:r w:rsidR="008F5A08">
              <w:rPr>
                <w:noProof/>
                <w:webHidden/>
              </w:rPr>
              <w:fldChar w:fldCharType="separate"/>
            </w:r>
            <w:r w:rsidR="008F5A08">
              <w:rPr>
                <w:noProof/>
                <w:webHidden/>
              </w:rPr>
              <w:t>61</w:t>
            </w:r>
            <w:r w:rsidR="008F5A08">
              <w:rPr>
                <w:noProof/>
                <w:webHidden/>
              </w:rPr>
              <w:fldChar w:fldCharType="end"/>
            </w:r>
          </w:hyperlink>
        </w:p>
        <w:p w14:paraId="1EBB387D" w14:textId="11CC8218" w:rsidR="008F5A08" w:rsidRDefault="00B30306">
          <w:pPr>
            <w:pStyle w:val="Obsah3"/>
            <w:tabs>
              <w:tab w:val="right" w:leader="dot" w:pos="9062"/>
            </w:tabs>
            <w:rPr>
              <w:rFonts w:eastAsiaTheme="minorEastAsia"/>
              <w:noProof/>
              <w:lang w:eastAsia="cs-CZ"/>
            </w:rPr>
          </w:pPr>
          <w:hyperlink w:anchor="_Toc89099861" w:history="1">
            <w:r w:rsidR="008F5A08" w:rsidRPr="00691E39">
              <w:rPr>
                <w:rStyle w:val="Hypertextovodkaz"/>
                <w:noProof/>
              </w:rPr>
              <w:t>10.2.8 Konečné sloučení</w:t>
            </w:r>
            <w:r w:rsidR="008F5A08">
              <w:rPr>
                <w:noProof/>
                <w:webHidden/>
              </w:rPr>
              <w:tab/>
            </w:r>
            <w:r w:rsidR="008F5A08">
              <w:rPr>
                <w:noProof/>
                <w:webHidden/>
              </w:rPr>
              <w:fldChar w:fldCharType="begin"/>
            </w:r>
            <w:r w:rsidR="008F5A08">
              <w:rPr>
                <w:noProof/>
                <w:webHidden/>
              </w:rPr>
              <w:instrText xml:space="preserve"> PAGEREF _Toc89099861 \h </w:instrText>
            </w:r>
            <w:r w:rsidR="008F5A08">
              <w:rPr>
                <w:noProof/>
                <w:webHidden/>
              </w:rPr>
            </w:r>
            <w:r w:rsidR="008F5A08">
              <w:rPr>
                <w:noProof/>
                <w:webHidden/>
              </w:rPr>
              <w:fldChar w:fldCharType="separate"/>
            </w:r>
            <w:r w:rsidR="008F5A08">
              <w:rPr>
                <w:noProof/>
                <w:webHidden/>
              </w:rPr>
              <w:t>63</w:t>
            </w:r>
            <w:r w:rsidR="008F5A08">
              <w:rPr>
                <w:noProof/>
                <w:webHidden/>
              </w:rPr>
              <w:fldChar w:fldCharType="end"/>
            </w:r>
          </w:hyperlink>
        </w:p>
        <w:p w14:paraId="0F72E1A3" w14:textId="06D53CD4" w:rsidR="008F5A08" w:rsidRDefault="00B30306">
          <w:pPr>
            <w:pStyle w:val="Obsah2"/>
            <w:tabs>
              <w:tab w:val="right" w:leader="dot" w:pos="9062"/>
            </w:tabs>
            <w:rPr>
              <w:rFonts w:eastAsiaTheme="minorEastAsia"/>
              <w:noProof/>
              <w:lang w:eastAsia="cs-CZ"/>
            </w:rPr>
          </w:pPr>
          <w:hyperlink w:anchor="_Toc89099862" w:history="1">
            <w:r w:rsidR="008F5A08" w:rsidRPr="00691E39">
              <w:rPr>
                <w:rStyle w:val="Hypertextovodkaz"/>
                <w:noProof/>
              </w:rPr>
              <w:t>10.3 Implementace</w:t>
            </w:r>
            <w:r w:rsidR="008F5A08">
              <w:rPr>
                <w:noProof/>
                <w:webHidden/>
              </w:rPr>
              <w:tab/>
            </w:r>
            <w:r w:rsidR="008F5A08">
              <w:rPr>
                <w:noProof/>
                <w:webHidden/>
              </w:rPr>
              <w:fldChar w:fldCharType="begin"/>
            </w:r>
            <w:r w:rsidR="008F5A08">
              <w:rPr>
                <w:noProof/>
                <w:webHidden/>
              </w:rPr>
              <w:instrText xml:space="preserve"> PAGEREF _Toc89099862 \h </w:instrText>
            </w:r>
            <w:r w:rsidR="008F5A08">
              <w:rPr>
                <w:noProof/>
                <w:webHidden/>
              </w:rPr>
            </w:r>
            <w:r w:rsidR="008F5A08">
              <w:rPr>
                <w:noProof/>
                <w:webHidden/>
              </w:rPr>
              <w:fldChar w:fldCharType="separate"/>
            </w:r>
            <w:r w:rsidR="008F5A08">
              <w:rPr>
                <w:noProof/>
                <w:webHidden/>
              </w:rPr>
              <w:t>64</w:t>
            </w:r>
            <w:r w:rsidR="008F5A08">
              <w:rPr>
                <w:noProof/>
                <w:webHidden/>
              </w:rPr>
              <w:fldChar w:fldCharType="end"/>
            </w:r>
          </w:hyperlink>
        </w:p>
        <w:p w14:paraId="4546F5F8" w14:textId="19C7A646" w:rsidR="008F5A08" w:rsidRDefault="00B30306">
          <w:pPr>
            <w:pStyle w:val="Obsah1"/>
            <w:tabs>
              <w:tab w:val="right" w:leader="dot" w:pos="9062"/>
            </w:tabs>
            <w:rPr>
              <w:rFonts w:eastAsiaTheme="minorEastAsia"/>
              <w:noProof/>
              <w:lang w:eastAsia="cs-CZ"/>
            </w:rPr>
          </w:pPr>
          <w:hyperlink w:anchor="_Toc89099863" w:history="1">
            <w:r w:rsidR="008F5A08" w:rsidRPr="00691E39">
              <w:rPr>
                <w:rStyle w:val="Hypertextovodkaz"/>
                <w:noProof/>
              </w:rPr>
              <w:t>11 Implementace uživatelského rozhraní</w:t>
            </w:r>
            <w:r w:rsidR="008F5A08">
              <w:rPr>
                <w:noProof/>
                <w:webHidden/>
              </w:rPr>
              <w:tab/>
            </w:r>
            <w:r w:rsidR="008F5A08">
              <w:rPr>
                <w:noProof/>
                <w:webHidden/>
              </w:rPr>
              <w:fldChar w:fldCharType="begin"/>
            </w:r>
            <w:r w:rsidR="008F5A08">
              <w:rPr>
                <w:noProof/>
                <w:webHidden/>
              </w:rPr>
              <w:instrText xml:space="preserve"> PAGEREF _Toc89099863 \h </w:instrText>
            </w:r>
            <w:r w:rsidR="008F5A08">
              <w:rPr>
                <w:noProof/>
                <w:webHidden/>
              </w:rPr>
            </w:r>
            <w:r w:rsidR="008F5A08">
              <w:rPr>
                <w:noProof/>
                <w:webHidden/>
              </w:rPr>
              <w:fldChar w:fldCharType="separate"/>
            </w:r>
            <w:r w:rsidR="008F5A08">
              <w:rPr>
                <w:noProof/>
                <w:webHidden/>
              </w:rPr>
              <w:t>67</w:t>
            </w:r>
            <w:r w:rsidR="008F5A08">
              <w:rPr>
                <w:noProof/>
                <w:webHidden/>
              </w:rPr>
              <w:fldChar w:fldCharType="end"/>
            </w:r>
          </w:hyperlink>
        </w:p>
        <w:p w14:paraId="4E56F712" w14:textId="157AA80E" w:rsidR="008F5A08" w:rsidRDefault="00B30306">
          <w:pPr>
            <w:pStyle w:val="Obsah1"/>
            <w:tabs>
              <w:tab w:val="right" w:leader="dot" w:pos="9062"/>
            </w:tabs>
            <w:rPr>
              <w:rFonts w:eastAsiaTheme="minorEastAsia"/>
              <w:noProof/>
              <w:lang w:eastAsia="cs-CZ"/>
            </w:rPr>
          </w:pPr>
          <w:hyperlink w:anchor="_Toc89099864" w:history="1">
            <w:r w:rsidR="008F5A08" w:rsidRPr="00691E39">
              <w:rPr>
                <w:rStyle w:val="Hypertextovodkaz"/>
                <w:noProof/>
              </w:rPr>
              <w:t>12 Případová studie</w:t>
            </w:r>
            <w:r w:rsidR="008F5A08">
              <w:rPr>
                <w:noProof/>
                <w:webHidden/>
              </w:rPr>
              <w:tab/>
            </w:r>
            <w:r w:rsidR="008F5A08">
              <w:rPr>
                <w:noProof/>
                <w:webHidden/>
              </w:rPr>
              <w:fldChar w:fldCharType="begin"/>
            </w:r>
            <w:r w:rsidR="008F5A08">
              <w:rPr>
                <w:noProof/>
                <w:webHidden/>
              </w:rPr>
              <w:instrText xml:space="preserve"> PAGEREF _Toc89099864 \h </w:instrText>
            </w:r>
            <w:r w:rsidR="008F5A08">
              <w:rPr>
                <w:noProof/>
                <w:webHidden/>
              </w:rPr>
            </w:r>
            <w:r w:rsidR="008F5A08">
              <w:rPr>
                <w:noProof/>
                <w:webHidden/>
              </w:rPr>
              <w:fldChar w:fldCharType="separate"/>
            </w:r>
            <w:r w:rsidR="008F5A08">
              <w:rPr>
                <w:noProof/>
                <w:webHidden/>
              </w:rPr>
              <w:t>71</w:t>
            </w:r>
            <w:r w:rsidR="008F5A08">
              <w:rPr>
                <w:noProof/>
                <w:webHidden/>
              </w:rPr>
              <w:fldChar w:fldCharType="end"/>
            </w:r>
          </w:hyperlink>
        </w:p>
        <w:p w14:paraId="0E29D2DD" w14:textId="79514E6B"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9099804"/>
      <w:r>
        <w:lastRenderedPageBreak/>
        <w:t>Úvod</w:t>
      </w:r>
      <w:bookmarkEnd w:id="0"/>
    </w:p>
    <w:p w14:paraId="439AAAAE" w14:textId="1C811A3B" w:rsidR="00F07A2A" w:rsidRDefault="008A04DB" w:rsidP="000B7F2F">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xml:space="preserve"> doméně, kterou se snaží ontologií popisovat. Aplikace PURO </w:t>
      </w:r>
      <w:proofErr w:type="spellStart"/>
      <w:r w:rsidR="00195A1A">
        <w:t>Modeler</w:t>
      </w:r>
      <w:proofErr w:type="spellEnd"/>
      <w:r w:rsidR="00195A1A">
        <w:t>,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w:t>
      </w:r>
      <w:proofErr w:type="spellStart"/>
      <w:r w:rsidR="00042E6F">
        <w:t>Modeler</w:t>
      </w:r>
      <w:proofErr w:type="spellEnd"/>
      <w:r w:rsidR="00042E6F">
        <w:t xml:space="preserve"> pak může uživatel převést celý model do jazyka OWL a tím vytvořit určitý základ budované ontologie.</w:t>
      </w:r>
    </w:p>
    <w:p w14:paraId="18A58CF3" w14:textId="5D382D97" w:rsidR="005B7F61" w:rsidRPr="000B7F2F" w:rsidRDefault="00F07A2A" w:rsidP="000B7F2F">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203B0E">
      <w:pPr>
        <w:pStyle w:val="Nadpis1"/>
      </w:pPr>
      <w:bookmarkStart w:id="1" w:name="_Toc89099805"/>
      <w:r>
        <w:t>Cíle práce</w:t>
      </w:r>
      <w:bookmarkEnd w:id="1"/>
    </w:p>
    <w:p w14:paraId="16A3C49B" w14:textId="189D5822"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Mark</w:t>
      </w:r>
      <w:r>
        <w:t>a</w:t>
      </w:r>
      <w:r w:rsidRPr="003A43F3">
        <w:t xml:space="preserve"> Dudáš</w:t>
      </w:r>
      <w:r>
        <w:t>e</w:t>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w:t>
      </w:r>
      <w:r w:rsidRPr="00376C4E">
        <w:rPr>
          <w:color w:val="FF0000"/>
        </w:rPr>
        <w:t xml:space="preserve">Zejména pak minimalizací určitých oblastí modelu, slučování částí grafu a přehledné vyhledávání entit. Tyto techniky mohou být dále využity i pro přehledné prostředí při slučování více modelů. </w:t>
      </w:r>
      <w:r>
        <w:t xml:space="preserve">Výsledkem by měl být přehledný sloučený model, který je možné exportovat do původní aplikace pro převod do jazyka OWL. Práce si neklade za cíl celkové nahrazení původní aplikace, protože nebude </w:t>
      </w:r>
      <w:proofErr w:type="spellStart"/>
      <w:r>
        <w:t>reimplementovat</w:t>
      </w:r>
      <w:proofErr w:type="spellEnd"/>
      <w:r>
        <w:t xml:space="preserve"> nástroj </w:t>
      </w:r>
      <w:proofErr w:type="spellStart"/>
      <w:r w:rsidRPr="0011784B">
        <w:t>OBOWLMorph</w:t>
      </w:r>
      <w:proofErr w:type="spellEnd"/>
      <w:r>
        <w:t>, který slouží pro převod PURO modelu do OWL.</w:t>
      </w:r>
    </w:p>
    <w:p w14:paraId="3E06B05D" w14:textId="0A811F8B" w:rsidR="005367AB" w:rsidRDefault="00831D29" w:rsidP="00067757">
      <w:pPr>
        <w:pStyle w:val="Nadpis1"/>
      </w:pPr>
      <w:bookmarkStart w:id="2" w:name="_Toc89099806"/>
      <w:r>
        <w:t>Sémantický web</w:t>
      </w:r>
      <w:bookmarkEnd w:id="2"/>
    </w:p>
    <w:p w14:paraId="6EF42920" w14:textId="27DA9867" w:rsidR="00E61F17" w:rsidRDefault="00E61F17" w:rsidP="00E61F17"/>
    <w:p w14:paraId="081570ED" w14:textId="729221EE" w:rsidR="00E61F17" w:rsidRDefault="00E61F17" w:rsidP="00067757">
      <w:r>
        <w:t xml:space="preserve">Sémantický web je </w:t>
      </w:r>
      <w:r w:rsidR="001D0C61">
        <w:t xml:space="preserve">koncept, rozšiřující funkcionalitu </w:t>
      </w:r>
      <w:proofErr w:type="spellStart"/>
      <w:r w:rsidR="00BD75B5">
        <w:t>World</w:t>
      </w:r>
      <w:proofErr w:type="spellEnd"/>
      <w:r w:rsidR="00BD75B5">
        <w:t xml:space="preserve"> </w:t>
      </w:r>
      <w:proofErr w:type="spellStart"/>
      <w:r w:rsidR="00BD75B5">
        <w:t>Wide</w:t>
      </w:r>
      <w:proofErr w:type="spellEnd"/>
      <w:r w:rsidR="00BD75B5">
        <w:t xml:space="preserv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t>
      </w:r>
      <w:proofErr w:type="spellStart"/>
      <w:r w:rsidR="00521F4E">
        <w:t>World</w:t>
      </w:r>
      <w:proofErr w:type="spellEnd"/>
      <w:r w:rsidR="00521F4E">
        <w:t xml:space="preserve"> </w:t>
      </w:r>
      <w:proofErr w:type="spellStart"/>
      <w:r w:rsidR="00521F4E">
        <w:t>Wide</w:t>
      </w:r>
      <w:proofErr w:type="spellEnd"/>
      <w:r w:rsidR="00521F4E">
        <w:t xml:space="preserve"> Web </w:t>
      </w:r>
      <w:proofErr w:type="spellStart"/>
      <w:r w:rsidR="00521F4E">
        <w:t>Consorci</w:t>
      </w:r>
      <w:r w:rsidR="00B01246">
        <w:t>um</w:t>
      </w:r>
      <w:proofErr w:type="spellEnd"/>
      <w:r w:rsidR="00B01246">
        <w:t xml:space="preserve"> (W3C)</w:t>
      </w:r>
      <w:r w:rsidR="000866D0">
        <w:t>.</w:t>
      </w:r>
    </w:p>
    <w:p w14:paraId="6B2CA7D0" w14:textId="6F131A34" w:rsidR="00751C98" w:rsidRDefault="00DF4705" w:rsidP="00E61F17">
      <w:r>
        <w:lastRenderedPageBreak/>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w:t>
      </w:r>
      <w:proofErr w:type="spellStart"/>
      <w:r w:rsidR="00737295">
        <w:t>mask</w:t>
      </w:r>
      <w:proofErr w:type="spellEnd"/>
      <w:r w:rsidR="00737295">
        <w:t>“</w:t>
      </w:r>
      <w:r w:rsidR="00902802">
        <w:t xml:space="preserve">. </w:t>
      </w:r>
      <w:commentRangeStart w:id="3"/>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B30306"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3"/>
      <w:r w:rsidR="004B3AC6">
        <w:rPr>
          <w:rStyle w:val="Odkaznakoment"/>
          <w:rFonts w:asciiTheme="minorHAnsi" w:hAnsiTheme="minorHAnsi"/>
          <w:noProof w:val="0"/>
        </w:rPr>
        <w:commentReference w:id="3"/>
      </w:r>
    </w:p>
    <w:p w14:paraId="35CD87F6" w14:textId="679BC8AE" w:rsidR="00D477B2" w:rsidRDefault="00521A6B" w:rsidP="00737295">
      <w:commentRangeStart w:id="4"/>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w:t>
      </w:r>
      <w:proofErr w:type="spellStart"/>
      <w:r w:rsidR="00573131">
        <w:t>mask</w:t>
      </w:r>
      <w:proofErr w:type="spellEnd"/>
      <w:r w:rsidR="00573131">
        <w:t>“</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proofErr w:type="spellStart"/>
      <w:r>
        <w:rPr>
          <w:lang w:val="en-US"/>
        </w:rPr>
        <w:t>Dotaz</w:t>
      </w:r>
      <w:proofErr w:type="spellEnd"/>
      <w:r>
        <w:rPr>
          <w:lang w:val="en-US"/>
        </w:rPr>
        <w:t xml:space="preserve"> </w:t>
      </w:r>
      <w:proofErr w:type="spellStart"/>
      <w:r>
        <w:rPr>
          <w:lang w:val="en-US"/>
        </w:rPr>
        <w:t>na</w:t>
      </w:r>
      <w:proofErr w:type="spellEnd"/>
      <w:r>
        <w:rPr>
          <w:lang w:val="en-US"/>
        </w:rPr>
        <w:t xml:space="preserve"> </w:t>
      </w:r>
      <w:proofErr w:type="spellStart"/>
      <w:r w:rsidR="00B33103">
        <w:rPr>
          <w:lang w:val="en-US"/>
        </w:rPr>
        <w:t>definici</w:t>
      </w:r>
      <w:proofErr w:type="spellEnd"/>
      <w:r w:rsidR="008B0C7A">
        <w:rPr>
          <w:lang w:val="en-US"/>
        </w:rPr>
        <w:t xml:space="preserve"> </w:t>
      </w:r>
      <w:proofErr w:type="spellStart"/>
      <w:r w:rsidR="008B0C7A">
        <w:rPr>
          <w:lang w:val="en-US"/>
        </w:rPr>
        <w:t>slova</w:t>
      </w:r>
      <w:proofErr w:type="spellEnd"/>
      <w:r w:rsidR="008B0C7A">
        <w:rPr>
          <w:lang w:val="en-US"/>
        </w:rPr>
        <w:t xml:space="preserve">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lastRenderedPageBreak/>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4"/>
      <w:r w:rsidR="004B3AC6">
        <w:rPr>
          <w:rStyle w:val="Odkaznakoment"/>
          <w:rFonts w:asciiTheme="minorHAnsi" w:hAnsiTheme="minorHAnsi"/>
          <w:noProof w:val="0"/>
        </w:rPr>
        <w:commentReference w:id="4"/>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 xml:space="preserve">Cílem sémantického webu tak, jak ho představil Tim </w:t>
      </w:r>
      <w:proofErr w:type="spellStart"/>
      <w:r>
        <w:t>Berners</w:t>
      </w:r>
      <w:proofErr w:type="spellEnd"/>
      <w:r>
        <w:t>-Lee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4D54541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 xml:space="preserve">nebo i abstraktní koncept, jako je </w:t>
      </w:r>
      <w:r w:rsidR="009470A1">
        <w:t>vyučovaný</w:t>
      </w:r>
      <w:r w:rsidR="009470A1" w:rsidRPr="00222FCA">
        <w:rPr>
          <w:color w:val="FF0000"/>
        </w:rPr>
        <w:t xml:space="preserve"> předmět</w:t>
      </w:r>
      <w:r w:rsidR="00AB15DD" w:rsidRPr="00222FCA">
        <w:rPr>
          <w:color w:val="FF0000"/>
        </w:rPr>
        <w:t xml:space="preserve"> na škole</w:t>
      </w:r>
      <w:r w:rsidR="009470A1" w:rsidRPr="00222FCA">
        <w:rPr>
          <w:color w:val="FF0000"/>
        </w:rPr>
        <w:t>,</w:t>
      </w:r>
      <w:r w:rsidR="00AB15DD" w:rsidRPr="00222FCA">
        <w:rPr>
          <w:color w:val="FF0000"/>
        </w:rPr>
        <w:t xml:space="preserve"> </w:t>
      </w:r>
      <w:r w:rsidR="00AE4908" w:rsidRPr="00222FCA">
        <w:rPr>
          <w:color w:val="FF0000"/>
        </w:rPr>
        <w:t>nápa</w:t>
      </w:r>
      <w:r w:rsidR="00222FCA" w:rsidRPr="00222FCA">
        <w:rPr>
          <w:color w:val="FF0000"/>
        </w:rPr>
        <w:t>d..</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29545C32" w14:textId="77777777" w:rsidR="00135712" w:rsidRDefault="00135712" w:rsidP="00135712">
      <w:pPr>
        <w:pStyle w:val="Nadpis2"/>
      </w:pPr>
      <w:bookmarkStart w:id="5" w:name="_Toc89099807"/>
      <w:r>
        <w:t>RDF</w:t>
      </w:r>
      <w:bookmarkEnd w:id="5"/>
    </w:p>
    <w:p w14:paraId="2461A582" w14:textId="77777777" w:rsidR="00135712" w:rsidRDefault="00135712" w:rsidP="00135712">
      <w:proofErr w:type="spellStart"/>
      <w:r>
        <w:t>Resource</w:t>
      </w:r>
      <w:proofErr w:type="spellEnd"/>
      <w:r>
        <w:t xml:space="preserve"> </w:t>
      </w:r>
      <w:proofErr w:type="spellStart"/>
      <w:r>
        <w:t>Description</w:t>
      </w:r>
      <w:proofErr w:type="spellEnd"/>
      <w:r>
        <w:t xml:space="preserve"> Framework RDF slouží pro popis skutečností z výseče reálného světa a vztahů mezi nimi. Propojením těchto skutečností vztahy vzniká grafová struktura, kdy entity a </w:t>
      </w:r>
      <w:proofErr w:type="spellStart"/>
      <w:r>
        <w:t>literály</w:t>
      </w:r>
      <w:proofErr w:type="spellEnd"/>
      <w:r>
        <w:t xml:space="preserve"> tvoří uzly grafu a vztahy jsou hranami grafu. Základním konceptem v RDF je triplet, tedy trojice. Ten popisuje vztah – predikát mezi dvěma entitami: subjektem a objektem. Objekt pak může být i </w:t>
      </w:r>
      <w:proofErr w:type="spellStart"/>
      <w:r>
        <w:t>literál</w:t>
      </w:r>
      <w:proofErr w:type="spellEnd"/>
      <w:r>
        <w:t>,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w:t>
      </w:r>
      <w:proofErr w:type="spellStart"/>
      <w:r>
        <w:t>Internationalized</w:t>
      </w:r>
      <w:proofErr w:type="spellEnd"/>
      <w:r>
        <w:t xml:space="preserve"> </w:t>
      </w:r>
      <w:proofErr w:type="spellStart"/>
      <w:r>
        <w:t>Resource</w:t>
      </w:r>
      <w:proofErr w:type="spellEnd"/>
      <w:r>
        <w:t xml:space="preserve"> </w:t>
      </w:r>
      <w:proofErr w:type="spellStart"/>
      <w:r>
        <w:t>Identifier</w:t>
      </w:r>
      <w:proofErr w:type="spellEnd"/>
      <w:r>
        <w:t>)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6"/>
      <w:r>
        <w:lastRenderedPageBreak/>
        <w:t>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je řetězec znaků popisující abstraktní, či fyzický zdroj. Slouží jako popis identity, či popis způsobu, jakým lze zdroj získat, případně oboje.</w:t>
      </w:r>
    </w:p>
    <w:p w14:paraId="38EB5355" w14:textId="77777777" w:rsidR="00135712" w:rsidRDefault="00135712" w:rsidP="00135712">
      <w:r>
        <w:t>URL (</w:t>
      </w:r>
      <w:proofErr w:type="spellStart"/>
      <w:r w:rsidRPr="005B4B8F">
        <w:t>Uniform</w:t>
      </w:r>
      <w:proofErr w:type="spellEnd"/>
      <w:r w:rsidRPr="005B4B8F">
        <w:t xml:space="preserve"> </w:t>
      </w:r>
      <w:proofErr w:type="spellStart"/>
      <w:r w:rsidRPr="005B4B8F">
        <w:t>Resource</w:t>
      </w:r>
      <w:proofErr w:type="spellEnd"/>
      <w:r w:rsidRPr="005B4B8F">
        <w:t xml:space="preserve"> </w:t>
      </w:r>
      <w:proofErr w:type="spellStart"/>
      <w:r w:rsidRPr="005B4B8F">
        <w:t>Locator</w:t>
      </w:r>
      <w:proofErr w:type="spellEnd"/>
      <w:r>
        <w:t>) je podmnožinou URI. Rozšiřuje ho pomocí přímého popisu toho, jak je možné dostat se ke zdroji.</w:t>
      </w:r>
      <w:commentRangeEnd w:id="6"/>
      <w:r>
        <w:rPr>
          <w:rStyle w:val="Odkaznakoment"/>
        </w:rPr>
        <w:commentReference w:id="6"/>
      </w:r>
    </w:p>
    <w:p w14:paraId="36E8C703" w14:textId="77777777" w:rsidR="00135712" w:rsidRDefault="00135712" w:rsidP="00135712">
      <w:commentRangeStart w:id="7"/>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7"/>
      <w:r>
        <w:rPr>
          <w:rStyle w:val="Odkaznakoment"/>
        </w:rPr>
        <w:commentReference w:id="7"/>
      </w:r>
    </w:p>
    <w:p w14:paraId="1B277D7B" w14:textId="77777777" w:rsidR="00135712" w:rsidRDefault="00135712" w:rsidP="00135712">
      <w:r>
        <w:t xml:space="preserve">Kombinací tripletů je možné vytvářet poměrně složité vztahy mezi entitami a </w:t>
      </w:r>
      <w:proofErr w:type="spellStart"/>
      <w:r>
        <w:t>literály</w:t>
      </w:r>
      <w:proofErr w:type="spellEnd"/>
      <w:r>
        <w:t>.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 xml:space="preserve">Na příkladu lze pozorovat použití </w:t>
      </w:r>
      <w:proofErr w:type="spellStart"/>
      <w:r>
        <w:t>literálu</w:t>
      </w:r>
      <w:proofErr w:type="spellEnd"/>
      <w:r>
        <w:t xml:space="preserve">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 xml:space="preserve">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w:t>
      </w:r>
      <w:r>
        <w:lastRenderedPageBreak/>
        <w:t>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8" w:name="_Toc89099808"/>
      <w:r>
        <w:t>RDFS</w:t>
      </w:r>
      <w:bookmarkEnd w:id="8"/>
    </w:p>
    <w:p w14:paraId="4CF511B3" w14:textId="77777777" w:rsidR="00135712" w:rsidRDefault="00135712" w:rsidP="00135712">
      <w:commentRangeStart w:id="9"/>
      <w:r>
        <w:t xml:space="preserve">V samotném RDF lze popsat rozsáhlá fakta o entitách. Ze vztahů mezi nimi však nelze automaticky v podstatě nic vyvozovat. Pro rozsáhlejší podporu definic v RDF bylo vyvinuto RDFS, tedy RDF </w:t>
      </w:r>
      <w:proofErr w:type="spellStart"/>
      <w:r>
        <w:t>Schema</w:t>
      </w:r>
      <w:proofErr w:type="spellEnd"/>
      <w:r>
        <w:t>.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92B75">
        <w:tc>
          <w:tcPr>
            <w:tcW w:w="1271" w:type="dxa"/>
          </w:tcPr>
          <w:p w14:paraId="70B4D78A" w14:textId="77777777" w:rsidR="00135712" w:rsidRDefault="00135712" w:rsidP="00692B75">
            <w:pPr>
              <w:spacing w:after="0" w:line="240" w:lineRule="auto"/>
            </w:pPr>
            <w:r>
              <w:t>Konstrukt</w:t>
            </w:r>
          </w:p>
        </w:tc>
        <w:tc>
          <w:tcPr>
            <w:tcW w:w="7745" w:type="dxa"/>
          </w:tcPr>
          <w:p w14:paraId="64BDCF54" w14:textId="77777777" w:rsidR="00135712" w:rsidRDefault="00135712" w:rsidP="00692B75">
            <w:r>
              <w:t>Popis</w:t>
            </w:r>
          </w:p>
        </w:tc>
      </w:tr>
      <w:tr w:rsidR="00135712" w14:paraId="1681F7EA" w14:textId="77777777" w:rsidTr="00692B75">
        <w:tc>
          <w:tcPr>
            <w:tcW w:w="1271" w:type="dxa"/>
          </w:tcPr>
          <w:p w14:paraId="67AA1685" w14:textId="77777777" w:rsidR="00135712" w:rsidRDefault="00135712" w:rsidP="00692B75">
            <w:pPr>
              <w:spacing w:after="0" w:line="240" w:lineRule="auto"/>
            </w:pPr>
            <w:proofErr w:type="spellStart"/>
            <w:r>
              <w:t>Class</w:t>
            </w:r>
            <w:proofErr w:type="spellEnd"/>
          </w:p>
          <w:p w14:paraId="032ED465" w14:textId="77777777" w:rsidR="00135712" w:rsidRDefault="00135712" w:rsidP="00692B75"/>
        </w:tc>
        <w:tc>
          <w:tcPr>
            <w:tcW w:w="7745" w:type="dxa"/>
          </w:tcPr>
          <w:p w14:paraId="3696E5A2" w14:textId="77777777" w:rsidR="00135712" w:rsidRDefault="00135712" w:rsidP="00692B75">
            <w:pPr>
              <w:spacing w:after="0" w:line="240" w:lineRule="auto"/>
            </w:pPr>
            <w:proofErr w:type="spellStart"/>
            <w:r>
              <w:t>Class</w:t>
            </w:r>
            <w:proofErr w:type="spellEnd"/>
            <w:r>
              <w:t xml:space="preserve"> neboli třída, slouží pro vyjádření obecniny, na kterou se mohou ostatní entity odkazovat. Příklady výše lze pak například rozšířit o fakt, že člověk je třída.</w:t>
            </w:r>
          </w:p>
          <w:p w14:paraId="55F44182" w14:textId="77777777" w:rsidR="00135712" w:rsidRDefault="00135712" w:rsidP="00692B75"/>
        </w:tc>
      </w:tr>
      <w:tr w:rsidR="00135712" w14:paraId="30716482" w14:textId="77777777" w:rsidTr="00692B75">
        <w:tc>
          <w:tcPr>
            <w:tcW w:w="1271" w:type="dxa"/>
          </w:tcPr>
          <w:p w14:paraId="13107DC3" w14:textId="77777777" w:rsidR="00135712" w:rsidRDefault="00135712" w:rsidP="00692B75">
            <w:pPr>
              <w:spacing w:after="0" w:line="240" w:lineRule="auto"/>
            </w:pPr>
            <w:proofErr w:type="spellStart"/>
            <w:r>
              <w:t>Property</w:t>
            </w:r>
            <w:proofErr w:type="spellEnd"/>
          </w:p>
          <w:p w14:paraId="7AB56CB1" w14:textId="77777777" w:rsidR="00135712" w:rsidRDefault="00135712" w:rsidP="00692B75"/>
        </w:tc>
        <w:tc>
          <w:tcPr>
            <w:tcW w:w="7745" w:type="dxa"/>
          </w:tcPr>
          <w:p w14:paraId="1D17ADC0" w14:textId="77777777" w:rsidR="00135712" w:rsidRDefault="00135712" w:rsidP="00692B75">
            <w:pPr>
              <w:spacing w:after="0" w:line="240" w:lineRule="auto"/>
            </w:pPr>
            <w:r>
              <w:t>Slouží k popisu vlastnosti. Například predikát „zná“ je vlastností.</w:t>
            </w:r>
          </w:p>
        </w:tc>
      </w:tr>
      <w:tr w:rsidR="00135712" w14:paraId="6A7B0C15" w14:textId="77777777" w:rsidTr="00692B75">
        <w:tc>
          <w:tcPr>
            <w:tcW w:w="1271" w:type="dxa"/>
          </w:tcPr>
          <w:p w14:paraId="0929AD31" w14:textId="77777777" w:rsidR="00135712" w:rsidRDefault="00135712" w:rsidP="00692B75">
            <w:pPr>
              <w:spacing w:after="0" w:line="240" w:lineRule="auto"/>
            </w:pPr>
            <w:r>
              <w:t>type</w:t>
            </w:r>
          </w:p>
          <w:p w14:paraId="1EE5DBBD" w14:textId="77777777" w:rsidR="00135712" w:rsidRDefault="00135712" w:rsidP="00692B75"/>
        </w:tc>
        <w:tc>
          <w:tcPr>
            <w:tcW w:w="7745" w:type="dxa"/>
          </w:tcPr>
          <w:p w14:paraId="732B9835" w14:textId="77777777" w:rsidR="00135712" w:rsidRDefault="00135712" w:rsidP="00692B75">
            <w:pPr>
              <w:spacing w:after="0" w:line="240" w:lineRule="auto"/>
            </w:pPr>
            <w:r>
              <w:t>Vyjadřuje, že entita je instancí nějaké třídy, či vlastnosti. Daniel je člověk. Je tedy instancí třídy člověk.</w:t>
            </w:r>
          </w:p>
        </w:tc>
      </w:tr>
      <w:tr w:rsidR="00135712" w14:paraId="5AB1C1C6" w14:textId="77777777" w:rsidTr="00692B75">
        <w:tc>
          <w:tcPr>
            <w:tcW w:w="1271" w:type="dxa"/>
          </w:tcPr>
          <w:p w14:paraId="0D8B71F3" w14:textId="77777777" w:rsidR="00135712" w:rsidRDefault="00135712" w:rsidP="00692B75">
            <w:pPr>
              <w:spacing w:after="0" w:line="240" w:lineRule="auto"/>
            </w:pPr>
            <w:proofErr w:type="spellStart"/>
            <w:r>
              <w:t>subClassOf</w:t>
            </w:r>
            <w:proofErr w:type="spellEnd"/>
          </w:p>
          <w:p w14:paraId="399F3578" w14:textId="77777777" w:rsidR="00135712" w:rsidRDefault="00135712" w:rsidP="00692B75"/>
        </w:tc>
        <w:tc>
          <w:tcPr>
            <w:tcW w:w="7745" w:type="dxa"/>
          </w:tcPr>
          <w:p w14:paraId="2BD30D4B" w14:textId="77777777" w:rsidR="00135712" w:rsidRDefault="00135712" w:rsidP="00692B75">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92B75">
        <w:tc>
          <w:tcPr>
            <w:tcW w:w="1271" w:type="dxa"/>
          </w:tcPr>
          <w:p w14:paraId="7063A65D" w14:textId="77777777" w:rsidR="00135712" w:rsidRDefault="00135712" w:rsidP="00692B75">
            <w:pPr>
              <w:spacing w:after="0" w:line="240" w:lineRule="auto"/>
            </w:pPr>
            <w:proofErr w:type="spellStart"/>
            <w:r>
              <w:t>subPropertyOf</w:t>
            </w:r>
            <w:proofErr w:type="spellEnd"/>
          </w:p>
          <w:p w14:paraId="39F22B08" w14:textId="77777777" w:rsidR="00135712" w:rsidRDefault="00135712" w:rsidP="00692B75"/>
        </w:tc>
        <w:tc>
          <w:tcPr>
            <w:tcW w:w="7745" w:type="dxa"/>
          </w:tcPr>
          <w:p w14:paraId="1A69A574" w14:textId="77777777" w:rsidR="00135712" w:rsidRDefault="00135712" w:rsidP="00692B75">
            <w:r>
              <w:t>Vyjadřuje podobný koncept jako „</w:t>
            </w:r>
            <w:proofErr w:type="spellStart"/>
            <w:r>
              <w:t>subClassOf</w:t>
            </w:r>
            <w:proofErr w:type="spellEnd"/>
            <w:r>
              <w:t>“. Například vlastnost „je dobrý kamarád“ je rozšířením vlastnosti „je kamarád“</w:t>
            </w:r>
          </w:p>
        </w:tc>
      </w:tr>
      <w:tr w:rsidR="00135712" w14:paraId="649444B0" w14:textId="77777777" w:rsidTr="00692B75">
        <w:tc>
          <w:tcPr>
            <w:tcW w:w="1271" w:type="dxa"/>
          </w:tcPr>
          <w:p w14:paraId="45FEAA06" w14:textId="77777777" w:rsidR="00135712" w:rsidRDefault="00135712" w:rsidP="00692B75">
            <w:pPr>
              <w:spacing w:after="0" w:line="240" w:lineRule="auto"/>
            </w:pPr>
            <w:proofErr w:type="spellStart"/>
            <w:r>
              <w:t>domain</w:t>
            </w:r>
            <w:proofErr w:type="spellEnd"/>
          </w:p>
          <w:p w14:paraId="55CD7D4C" w14:textId="77777777" w:rsidR="00135712" w:rsidRDefault="00135712" w:rsidP="00692B75"/>
        </w:tc>
        <w:tc>
          <w:tcPr>
            <w:tcW w:w="7745" w:type="dxa"/>
          </w:tcPr>
          <w:p w14:paraId="474CB3A3" w14:textId="77777777" w:rsidR="00135712" w:rsidRDefault="00135712" w:rsidP="00692B75">
            <w:r>
              <w:t>Doména slouží pro rozšíření popisu vlastnosti. Defacto popisuje, jaká entita může být subjektem ve vztahu. Například vztah „je autor“ má doménu „člověk“.</w:t>
            </w:r>
          </w:p>
        </w:tc>
      </w:tr>
      <w:tr w:rsidR="00135712" w14:paraId="45068114" w14:textId="77777777" w:rsidTr="00692B75">
        <w:tc>
          <w:tcPr>
            <w:tcW w:w="1271" w:type="dxa"/>
          </w:tcPr>
          <w:p w14:paraId="271BF0ED" w14:textId="77777777" w:rsidR="00135712" w:rsidRPr="007C3690" w:rsidRDefault="00135712" w:rsidP="00692B75">
            <w:pPr>
              <w:spacing w:after="0" w:line="240" w:lineRule="auto"/>
            </w:pPr>
            <w:proofErr w:type="spellStart"/>
            <w:r>
              <w:t>range</w:t>
            </w:r>
            <w:proofErr w:type="spellEnd"/>
          </w:p>
          <w:p w14:paraId="75F67788" w14:textId="77777777" w:rsidR="00135712" w:rsidRDefault="00135712" w:rsidP="00692B75"/>
        </w:tc>
        <w:tc>
          <w:tcPr>
            <w:tcW w:w="7745" w:type="dxa"/>
          </w:tcPr>
          <w:p w14:paraId="0B548888" w14:textId="77777777" w:rsidR="00135712" w:rsidRDefault="00135712" w:rsidP="00692B75">
            <w:r>
              <w:t>Je opakem domény. Je možné přeložit ho jako „rozsah“ Popisuje, jaká entita může být objektem ve vztahu. Vztah „je autor“ pak má rozsah „kniha“</w:t>
            </w:r>
          </w:p>
        </w:tc>
      </w:tr>
    </w:tbl>
    <w:commentRangeEnd w:id="9"/>
    <w:p w14:paraId="2592B488" w14:textId="77777777" w:rsidR="00135712" w:rsidRDefault="00135712" w:rsidP="00135712">
      <w:r>
        <w:rPr>
          <w:rStyle w:val="Odkaznakoment"/>
        </w:rPr>
        <w:commentReference w:id="9"/>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00B66789" w14:textId="77777777" w:rsidR="00135712" w:rsidRDefault="00135712" w:rsidP="00135712">
      <w:r>
        <w:t>Z výše uvedených tripletů lze díky podtřídě vyvodit, že každý muž je člověk. Člověk dýchá vzduch, a tedy i každý muž dýchá vzduch. Daniel tedy dýchá vzduch.</w:t>
      </w:r>
    </w:p>
    <w:p w14:paraId="70AE9370" w14:textId="77777777" w:rsidR="00135712" w:rsidRDefault="00135712" w:rsidP="00135712">
      <w:pPr>
        <w:rPr>
          <w:rFonts w:asciiTheme="majorHAnsi" w:eastAsiaTheme="majorEastAsia" w:hAnsiTheme="majorHAnsi" w:cstheme="majorBidi"/>
          <w:color w:val="2F5496" w:themeColor="accent1" w:themeShade="BF"/>
          <w:sz w:val="26"/>
          <w:szCs w:val="26"/>
        </w:rPr>
      </w:pPr>
      <w:r>
        <w:lastRenderedPageBreak/>
        <w:br w:type="page"/>
      </w:r>
    </w:p>
    <w:p w14:paraId="745B1105" w14:textId="77777777" w:rsidR="00135712" w:rsidRDefault="00135712" w:rsidP="00135712">
      <w:pPr>
        <w:pStyle w:val="Nadpis2"/>
      </w:pPr>
      <w:bookmarkStart w:id="10" w:name="_Toc89099809"/>
      <w:r>
        <w:lastRenderedPageBreak/>
        <w:t>OWL</w:t>
      </w:r>
      <w:bookmarkEnd w:id="10"/>
    </w:p>
    <w:p w14:paraId="64A8D065" w14:textId="77777777" w:rsidR="00135712" w:rsidRPr="009E579B" w:rsidRDefault="00135712" w:rsidP="00135712">
      <w:pPr>
        <w:rPr>
          <w:color w:val="FF0000"/>
        </w:rPr>
      </w:pPr>
      <w:proofErr w:type="spellStart"/>
      <w:r w:rsidRPr="009E579B">
        <w:rPr>
          <w:color w:val="FF0000"/>
        </w:rPr>
        <w:t>Owl</w:t>
      </w:r>
      <w:proofErr w:type="spellEnd"/>
      <w:r w:rsidRPr="009E579B">
        <w:rPr>
          <w:color w:val="FF0000"/>
        </w:rPr>
        <w:t xml:space="preserve"> (</w:t>
      </w:r>
      <w:proofErr w:type="gramStart"/>
      <w:r w:rsidRPr="009E579B">
        <w:rPr>
          <w:color w:val="FF0000"/>
        </w:rPr>
        <w:t>Web</w:t>
      </w:r>
      <w:proofErr w:type="gramEnd"/>
      <w:r w:rsidRPr="009E579B">
        <w:rPr>
          <w:color w:val="FF0000"/>
        </w:rPr>
        <w:t xml:space="preserve"> Ontology </w:t>
      </w:r>
      <w:proofErr w:type="spellStart"/>
      <w:r w:rsidRPr="009E579B">
        <w:rPr>
          <w:color w:val="FF0000"/>
        </w:rPr>
        <w:t>Language</w:t>
      </w:r>
      <w:proofErr w:type="spellEnd"/>
      <w:r w:rsidRPr="009E579B">
        <w:rPr>
          <w:color w:val="FF0000"/>
        </w:rPr>
        <w:t>) je jazyk který rozšiřuje slovní</w:t>
      </w:r>
      <w:r>
        <w:rPr>
          <w:color w:val="FF0000"/>
        </w:rPr>
        <w:t>k popisu ontologií</w:t>
      </w:r>
      <w:r w:rsidRPr="009E579B">
        <w:rPr>
          <w:color w:val="FF0000"/>
        </w:rPr>
        <w:t xml:space="preserve">. </w:t>
      </w:r>
    </w:p>
    <w:p w14:paraId="372B580A" w14:textId="77777777" w:rsidR="00135712" w:rsidRPr="00E61F17" w:rsidRDefault="00135712" w:rsidP="003D141F"/>
    <w:p w14:paraId="65DC18D5" w14:textId="709BFB78" w:rsidR="00831D29" w:rsidRPr="00E02483" w:rsidRDefault="00831D29" w:rsidP="00135712">
      <w:pPr>
        <w:pStyle w:val="Nadpis2"/>
      </w:pPr>
      <w:bookmarkStart w:id="11" w:name="_Toc89099810"/>
      <w:r>
        <w:t>Ontologie</w:t>
      </w:r>
      <w:bookmarkEnd w:id="11"/>
    </w:p>
    <w:p w14:paraId="073CB790" w14:textId="07F56C8C" w:rsidR="00954F9D" w:rsidRDefault="00B21111" w:rsidP="00B21111">
      <w:r>
        <w:t>Ontologie je ve své podstatě popis určité domény</w:t>
      </w:r>
      <w:r w:rsidR="003825DA">
        <w:t xml:space="preserve">. Snahou je </w:t>
      </w:r>
      <w:r w:rsidR="00530645">
        <w:t xml:space="preserve">formální zápis zvolené výseče </w:t>
      </w:r>
      <w:r w:rsidR="00BE4188">
        <w:t>reálného světa s jeho entitami a vztahy. Tím je vytvořena zjednodušená</w:t>
      </w:r>
      <w:r w:rsidR="00954F9D">
        <w:t xml:space="preserve"> a strojově čitelná</w:t>
      </w:r>
      <w:r w:rsidR="00BE4188">
        <w:t xml:space="preserve"> struktura </w:t>
      </w:r>
      <w:r w:rsidR="00143658">
        <w:t>vybrané</w:t>
      </w:r>
      <w:r w:rsidR="00BE4188">
        <w:t xml:space="preserve"> části reality</w:t>
      </w:r>
      <w:r w:rsidR="00143658">
        <w:t xml:space="preserve"> v rozsahu potřebném pro využití</w:t>
      </w:r>
      <w:r w:rsidR="00842852">
        <w:t xml:space="preserve"> v informačních systémech.</w:t>
      </w:r>
    </w:p>
    <w:p w14:paraId="6D51DF3E" w14:textId="7D2568F2" w:rsidR="00D17209" w:rsidRDefault="00D17209" w:rsidP="00067757">
      <w:pPr>
        <w:pStyle w:val="Nadpis3"/>
      </w:pPr>
      <w:bookmarkStart w:id="12" w:name="_Toc89099811"/>
      <w:r>
        <w:t>Druhy ontologií</w:t>
      </w:r>
      <w:bookmarkEnd w:id="12"/>
    </w:p>
    <w:p w14:paraId="1F37F62A" w14:textId="20DC1DE1" w:rsidR="00D17209" w:rsidRDefault="00D17209" w:rsidP="00172494">
      <w:pPr>
        <w:pStyle w:val="Odstavecseseznamem"/>
        <w:numPr>
          <w:ilvl w:val="0"/>
          <w:numId w:val="9"/>
        </w:numPr>
      </w:pPr>
      <w:r>
        <w:t>Doménové ontologie</w:t>
      </w:r>
    </w:p>
    <w:p w14:paraId="4547C53D" w14:textId="1A741DF3" w:rsidR="00D17209" w:rsidRDefault="00D17209" w:rsidP="00172494">
      <w:pPr>
        <w:pStyle w:val="Odstavecseseznamem"/>
        <w:numPr>
          <w:ilvl w:val="0"/>
          <w:numId w:val="9"/>
        </w:numPr>
      </w:pPr>
      <w:r>
        <w:t>Generické ontologie</w:t>
      </w:r>
    </w:p>
    <w:p w14:paraId="73ADC253" w14:textId="3336AA6B" w:rsidR="00D17209" w:rsidRDefault="00D17209" w:rsidP="00172494">
      <w:pPr>
        <w:pStyle w:val="Odstavecseseznamem"/>
        <w:numPr>
          <w:ilvl w:val="0"/>
          <w:numId w:val="9"/>
        </w:numPr>
      </w:pPr>
      <w:r>
        <w:t>Úlohové ontologie</w:t>
      </w:r>
    </w:p>
    <w:p w14:paraId="5334A589" w14:textId="6E3F0154" w:rsidR="00D17209" w:rsidRPr="00D17209" w:rsidRDefault="00D17209" w:rsidP="00172494">
      <w:pPr>
        <w:pStyle w:val="Odstavecseseznamem"/>
        <w:numPr>
          <w:ilvl w:val="0"/>
          <w:numId w:val="9"/>
        </w:numPr>
      </w:pPr>
      <w:r>
        <w:t>Aplikační ontologie</w:t>
      </w:r>
    </w:p>
    <w:p w14:paraId="5C08D30E" w14:textId="3C06015A" w:rsidR="00CF72DE" w:rsidRDefault="00CF72DE" w:rsidP="00342D93">
      <w:pPr>
        <w:pStyle w:val="Nadpis2"/>
      </w:pPr>
      <w:bookmarkStart w:id="13" w:name="_Toc89099812"/>
      <w:r>
        <w:t>PURO</w:t>
      </w:r>
      <w:bookmarkEnd w:id="13"/>
    </w:p>
    <w:p w14:paraId="4D6EA8D2" w14:textId="2B8E87FE" w:rsidR="009E579B" w:rsidRDefault="00AE5F16" w:rsidP="009E579B">
      <w:r>
        <w:t xml:space="preserve">PURO je dalším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 xml:space="preserve">Vytvořený model (OBM) pak popisuje s určitou mírou </w:t>
      </w:r>
      <w:proofErr w:type="spellStart"/>
      <w:r w:rsidR="00F5248E">
        <w:t>granularity</w:t>
      </w:r>
      <w:proofErr w:type="spellEnd"/>
      <w:r w:rsidR="00F5248E">
        <w:t>, tedy detailu, vybranou oblast reálného světa.</w:t>
      </w:r>
    </w:p>
    <w:p w14:paraId="29696E19" w14:textId="02812339" w:rsidR="00F5248E" w:rsidRDefault="00F5248E" w:rsidP="009E579B">
      <w:r>
        <w:t>PURO rozlišuje mezi konkrétním (</w:t>
      </w:r>
      <w:proofErr w:type="spellStart"/>
      <w:r>
        <w:t>Particular</w:t>
      </w:r>
      <w:proofErr w:type="spellEnd"/>
      <w:r>
        <w:t>) a obecným (</w:t>
      </w:r>
      <w:r w:rsidR="006F17FB">
        <w:t>U</w:t>
      </w:r>
      <w:r>
        <w:t>niversal). Zároveň platí rozlišení mezi vztahy (</w:t>
      </w:r>
      <w:proofErr w:type="spellStart"/>
      <w:r w:rsidR="006F17FB">
        <w:t>Relationship</w:t>
      </w:r>
      <w:proofErr w:type="spellEnd"/>
      <w:r w:rsidR="006F17FB">
        <w:t>)</w:t>
      </w:r>
      <w:r>
        <w:t xml:space="preserve"> a objekty</w:t>
      </w:r>
      <w:r w:rsidR="006F17FB">
        <w:t xml:space="preserve"> (</w:t>
      </w:r>
      <w:proofErr w:type="spellStart"/>
      <w:r w:rsidR="006F17FB">
        <w:t>Object</w:t>
      </w:r>
      <w:proofErr w:type="spellEnd"/>
      <w:r w:rsidR="006F17FB">
        <w: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4"/>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B-</w:t>
      </w:r>
      <w:proofErr w:type="spellStart"/>
      <w:r>
        <w:t>object</w:t>
      </w:r>
      <w:proofErr w:type="spellEnd"/>
      <w:r>
        <w:t xml:space="preserve">: </w:t>
      </w:r>
      <w:r w:rsidR="00761712">
        <w:t>K</w:t>
      </w:r>
      <w:r>
        <w:t>onkrétní objekt. Analogie instancí v OWL</w:t>
      </w:r>
    </w:p>
    <w:p w14:paraId="4AFCC829" w14:textId="147A3614" w:rsidR="006F17FB" w:rsidRDefault="006F17FB" w:rsidP="00172494">
      <w:pPr>
        <w:pStyle w:val="Odstavecseseznamem"/>
        <w:numPr>
          <w:ilvl w:val="0"/>
          <w:numId w:val="22"/>
        </w:numPr>
      </w:pPr>
      <w:r>
        <w:t>B-</w:t>
      </w:r>
      <w:proofErr w:type="spellStart"/>
      <w:r>
        <w:t>relationship</w:t>
      </w:r>
      <w:proofErr w:type="spellEnd"/>
      <w:r>
        <w:t xml:space="preserve">: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w:t>
      </w:r>
      <w:proofErr w:type="spellStart"/>
      <w:r>
        <w:t>valuation</w:t>
      </w:r>
      <w:proofErr w:type="spellEnd"/>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w:t>
      </w:r>
      <w:proofErr w:type="spellStart"/>
      <w:r>
        <w:t>relation</w:t>
      </w:r>
      <w:proofErr w:type="spellEnd"/>
      <w:r w:rsidR="00761712">
        <w:t>: Obecný vztah. Objektová vlastnost v OWL</w:t>
      </w:r>
    </w:p>
    <w:p w14:paraId="7C186810" w14:textId="364B0034" w:rsidR="006F17FB" w:rsidRDefault="006F17FB" w:rsidP="00172494">
      <w:pPr>
        <w:pStyle w:val="Odstavecseseznamem"/>
        <w:numPr>
          <w:ilvl w:val="0"/>
          <w:numId w:val="22"/>
        </w:numPr>
      </w:pPr>
      <w:r>
        <w:t>B-</w:t>
      </w:r>
      <w:proofErr w:type="spellStart"/>
      <w:r>
        <w:t>attribute</w:t>
      </w:r>
      <w:proofErr w:type="spellEnd"/>
      <w:r w:rsidR="00761712">
        <w:t>: Obecné pojmenování kvantitativní, či textové vlastnosti. Datová vlastnost v OWL</w:t>
      </w:r>
    </w:p>
    <w:p w14:paraId="2FE398D8" w14:textId="1003A27A" w:rsidR="00761712" w:rsidRDefault="00761712" w:rsidP="00761712">
      <w:r>
        <w:lastRenderedPageBreak/>
        <w:t>Mezi termy mohou panovat určité vztahy</w:t>
      </w:r>
      <w:r w:rsidR="003B1822">
        <w:t>. Důležité jsou zejména B-</w:t>
      </w:r>
      <w:proofErr w:type="spellStart"/>
      <w:r w:rsidR="003B1822">
        <w:t>instanceOf</w:t>
      </w:r>
      <w:proofErr w:type="spellEnd"/>
      <w:r w:rsidR="003B1822">
        <w:t xml:space="preserve"> a B-</w:t>
      </w:r>
      <w:proofErr w:type="spellStart"/>
      <w:r w:rsidR="003B1822">
        <w:t>subtypeOf</w:t>
      </w:r>
      <w:proofErr w:type="spellEnd"/>
      <w:r w:rsidR="003B1822">
        <w:t>.</w:t>
      </w:r>
      <w:commentRangeEnd w:id="14"/>
      <w:r w:rsidR="005530C3">
        <w:rPr>
          <w:rStyle w:val="Odkaznakoment"/>
        </w:rPr>
        <w:commentReference w:id="14"/>
      </w:r>
    </w:p>
    <w:p w14:paraId="5E5FDA35" w14:textId="77777777" w:rsidR="003B1822" w:rsidRDefault="003B1822" w:rsidP="00172494">
      <w:pPr>
        <w:pStyle w:val="Odstavecseseznamem"/>
        <w:numPr>
          <w:ilvl w:val="0"/>
          <w:numId w:val="23"/>
        </w:numPr>
      </w:pPr>
      <w:r>
        <w:t>B-</w:t>
      </w:r>
      <w:proofErr w:type="spellStart"/>
      <w:r>
        <w:t>instanceOf</w:t>
      </w:r>
      <w:proofErr w:type="spellEnd"/>
      <w:r>
        <w:t>:</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xml:space="preserve">. Toto je </w:t>
      </w:r>
      <w:proofErr w:type="spellStart"/>
      <w:r w:rsidR="003B1822">
        <w:t>instancování</w:t>
      </w:r>
      <w:proofErr w:type="spellEnd"/>
      <w:r w:rsidR="003B1822">
        <w:t>,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w:t>
      </w:r>
      <w:proofErr w:type="spellStart"/>
      <w:r>
        <w:t>subtypeOf</w:t>
      </w:r>
      <w:proofErr w:type="spellEnd"/>
      <w:r>
        <w:t>:</w:t>
      </w:r>
    </w:p>
    <w:p w14:paraId="5F78856F" w14:textId="22993CA5" w:rsidR="003B1822" w:rsidRDefault="003B1822" w:rsidP="00172494">
      <w:pPr>
        <w:pStyle w:val="Odstavecseseznamem"/>
        <w:numPr>
          <w:ilvl w:val="1"/>
          <w:numId w:val="23"/>
        </w:numPr>
      </w:pPr>
      <w:r>
        <w:t xml:space="preserve">Je vztahem dvou tříd na stejné úrovni. Účelem je vyjádření </w:t>
      </w:r>
      <w:proofErr w:type="spellStart"/>
      <w:r>
        <w:t>granularity</w:t>
      </w:r>
      <w:proofErr w:type="spellEnd"/>
      <w:r>
        <w:t>. Subtype, tedy podtyp, je konkrétnějším vyjádřením obecnější třídy. Například člověk je podtyp savce.</w:t>
      </w:r>
    </w:p>
    <w:p w14:paraId="1AC70EF4" w14:textId="7D5500F2" w:rsidR="00B1302A" w:rsidRDefault="00203B0E" w:rsidP="002D7F51">
      <w:pPr>
        <w:pStyle w:val="Nadpis1"/>
      </w:pPr>
      <w:bookmarkStart w:id="15" w:name="_Toc89099813"/>
      <w:r>
        <w:t>E</w:t>
      </w:r>
      <w:r w:rsidRPr="00203B0E">
        <w:t>xistující přístupy ke slučování modelů</w:t>
      </w:r>
      <w:bookmarkEnd w:id="15"/>
    </w:p>
    <w:p w14:paraId="41124ED5" w14:textId="68A7CDD5" w:rsidR="00203B0E" w:rsidRDefault="00203B0E" w:rsidP="00203B0E">
      <w:r>
        <w:t>Pro slučování PURO modelů v</w:t>
      </w:r>
      <w:r w:rsidR="00AB5BBA">
        <w:t> současné době</w:t>
      </w:r>
      <w:r>
        <w:t xml:space="preserve"> neexistuje </w:t>
      </w:r>
      <w:r w:rsidR="00AB5BBA">
        <w:t xml:space="preserve">žádné řešení. PURO </w:t>
      </w:r>
      <w:proofErr w:type="spellStart"/>
      <w:r w:rsidR="00AB5BBA">
        <w:t>Modeler</w:t>
      </w:r>
      <w:proofErr w:type="spellEnd"/>
      <w:r w:rsidR="00AB5BBA">
        <w:t xml:space="preserve">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w:t>
      </w:r>
      <w:proofErr w:type="spellStart"/>
      <w:r w:rsidR="00AB5BBA">
        <w:t>relationship</w:t>
      </w:r>
      <w:proofErr w:type="spellEnd"/>
      <w:r w:rsidR="00AB5BBA">
        <w:t xml:space="preserve">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6" w:name="_Toc89099814"/>
      <w:r>
        <w:t>Mapování ontologií</w:t>
      </w:r>
      <w:bookmarkEnd w:id="16"/>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 xml:space="preserve">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w:t>
      </w:r>
      <w:proofErr w:type="spellStart"/>
      <w:r>
        <w:t>granularita</w:t>
      </w:r>
      <w:proofErr w:type="spellEnd"/>
      <w:r>
        <w:t>,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7" w:name="_Toc89099815"/>
      <w:r>
        <w:lastRenderedPageBreak/>
        <w:t>Možné postupy mapování</w:t>
      </w:r>
      <w:bookmarkEnd w:id="17"/>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08340702" w:rsidR="00376C4E" w:rsidRPr="00376C4E" w:rsidRDefault="00376C4E" w:rsidP="00376C4E">
      <w:r>
        <w:t xml:space="preserve">Na obrázku je příklad možné ontologie popisující stejnou doménu, avšak s různou </w:t>
      </w:r>
      <w:r w:rsidR="00D90494">
        <w:t xml:space="preserve">hierarchií a s jinými entitami. Některé </w:t>
      </w:r>
      <w:r w:rsidR="003C53C4">
        <w:t>z</w:t>
      </w:r>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8"/>
      <w:r w:rsidRPr="0045469C">
        <w:t xml:space="preserve">Jorge </w:t>
      </w:r>
      <w:proofErr w:type="spellStart"/>
      <w:r w:rsidRPr="0045469C">
        <w:t>Martinez</w:t>
      </w:r>
      <w:proofErr w:type="spellEnd"/>
      <w:r w:rsidRPr="0045469C">
        <w:t>-Gil</w:t>
      </w:r>
      <w:r>
        <w:t xml:space="preserve"> a</w:t>
      </w:r>
      <w:r w:rsidRPr="0045469C">
        <w:t xml:space="preserve"> José </w:t>
      </w:r>
      <w:proofErr w:type="spellStart"/>
      <w:r w:rsidRPr="0045469C">
        <w:t>Aldana-Montes</w:t>
      </w:r>
      <w:proofErr w:type="spellEnd"/>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proofErr w:type="spellStart"/>
      <w:r w:rsidR="008660BD" w:rsidRPr="008660BD">
        <w:t>Levenštejnova</w:t>
      </w:r>
      <w:proofErr w:type="spellEnd"/>
      <w:r w:rsidR="008660BD" w:rsidRPr="008660BD">
        <w:t xml:space="preserve">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w:t>
      </w:r>
      <w:proofErr w:type="spellStart"/>
      <w:r w:rsidR="008660BD">
        <w:t>namepath</w:t>
      </w:r>
      <w:proofErr w:type="spellEnd"/>
      <w:r w:rsidR="008660BD">
        <w:t>)</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proofErr w:type="spellStart"/>
      <w:r w:rsidRPr="0084392F">
        <w:rPr>
          <w:b/>
          <w:bCs/>
        </w:rPr>
        <w:lastRenderedPageBreak/>
        <w:t>Levenštejnova</w:t>
      </w:r>
      <w:proofErr w:type="spellEnd"/>
      <w:r w:rsidRPr="0084392F">
        <w:rPr>
          <w:b/>
          <w:bCs/>
        </w:rPr>
        <w:t xml:space="preserve">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 xml:space="preserve">Může vycházet z hierarchie </w:t>
      </w:r>
      <w:proofErr w:type="spellStart"/>
      <w:r w:rsidR="002D0DA1">
        <w:t>Is</w:t>
      </w:r>
      <w:proofErr w:type="spellEnd"/>
      <w:r w:rsidR="002D0DA1">
        <w:t>-a,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w:t>
      </w:r>
      <w:proofErr w:type="spellStart"/>
      <w:r w:rsidRPr="0084392F">
        <w:rPr>
          <w:b/>
          <w:bCs/>
        </w:rPr>
        <w:t>Tf-idf</w:t>
      </w:r>
      <w:proofErr w:type="spellEnd"/>
      <w:r w:rsidRPr="0084392F">
        <w:rPr>
          <w:b/>
          <w:bCs/>
        </w:rPr>
        <w:t>)</w:t>
      </w:r>
      <w:r>
        <w:t xml:space="preserve">: Algoritmus hodnotí, zdali mají dvě entity dostatečně shodnou dokumentaci na základě hodnocení podobnosti těchto dokumentů. K tomu může sloužit metodika </w:t>
      </w:r>
      <w:proofErr w:type="spellStart"/>
      <w:r w:rsidR="0084392F">
        <w:t>t</w:t>
      </w:r>
      <w:r>
        <w:t>f-idf</w:t>
      </w:r>
      <w:proofErr w:type="spellEnd"/>
      <w:r>
        <w:t xml:space="preserve">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proofErr w:type="spellStart"/>
      <w:r w:rsidRPr="0084392F">
        <w:rPr>
          <w:b/>
          <w:bCs/>
        </w:rPr>
        <w:t>Namepath</w:t>
      </w:r>
      <w:proofErr w:type="spellEnd"/>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8"/>
      <w:r w:rsidR="0023603B">
        <w:rPr>
          <w:rStyle w:val="Odkaznakoment"/>
        </w:rPr>
        <w:commentReference w:id="18"/>
      </w:r>
    </w:p>
    <w:p w14:paraId="51C2014E" w14:textId="03E2318C" w:rsidR="0023603B" w:rsidRDefault="0038711B" w:rsidP="0023603B">
      <w:commentRangeStart w:id="19"/>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20"/>
      <w:proofErr w:type="spellStart"/>
      <w:r w:rsidR="00422C33">
        <w:t>Wiederhold</w:t>
      </w:r>
      <w:proofErr w:type="spellEnd"/>
      <w:r w:rsidR="00422C33">
        <w:t xml:space="preserve">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20"/>
      <w:r w:rsidR="00422C33">
        <w:rPr>
          <w:rStyle w:val="Odkaznakoment"/>
        </w:rPr>
        <w:commentReference w:id="20"/>
      </w:r>
    </w:p>
    <w:p w14:paraId="6ECF15EF" w14:textId="3F7B4193" w:rsidR="0038711B" w:rsidRPr="00767355" w:rsidRDefault="0038711B" w:rsidP="00172494">
      <w:pPr>
        <w:pStyle w:val="Odstavecseseznamem"/>
        <w:numPr>
          <w:ilvl w:val="0"/>
          <w:numId w:val="33"/>
        </w:numPr>
        <w:rPr>
          <w:b/>
          <w:bCs/>
        </w:rPr>
      </w:pPr>
      <w:proofErr w:type="spellStart"/>
      <w:r w:rsidRPr="0038711B">
        <w:rPr>
          <w:b/>
          <w:bCs/>
        </w:rPr>
        <w:t>Granularita</w:t>
      </w:r>
      <w:proofErr w:type="spellEnd"/>
      <w:r w:rsidRPr="0038711B">
        <w:rPr>
          <w:b/>
          <w:bCs/>
        </w:rPr>
        <w:t xml:space="preserve"> a pokrytí</w:t>
      </w:r>
      <w:r>
        <w:rPr>
          <w:b/>
          <w:bCs/>
        </w:rPr>
        <w:t xml:space="preserve">: </w:t>
      </w:r>
      <w:commentRangeStart w:id="21"/>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21"/>
      <w:r w:rsidR="00767355">
        <w:rPr>
          <w:rStyle w:val="Odkaznakoment"/>
        </w:rPr>
        <w:commentReference w:id="21"/>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proofErr w:type="gramStart"/>
      <w:r>
        <w:rPr>
          <w:lang w:val="en-US"/>
        </w:rPr>
        <w:t xml:space="preserve">&lt; </w:t>
      </w:r>
      <w:proofErr w:type="spellStart"/>
      <w:r>
        <w:rPr>
          <w:lang w:val="en-US"/>
        </w:rPr>
        <w:t>školní</w:t>
      </w:r>
      <w:proofErr w:type="spellEnd"/>
      <w:proofErr w:type="gramEnd"/>
      <w:r>
        <w:rPr>
          <w:lang w:val="en-US"/>
        </w:rPr>
        <w:t xml:space="preserve"> </w:t>
      </w:r>
      <w:proofErr w:type="spellStart"/>
      <w:r>
        <w:rPr>
          <w:lang w:val="en-US"/>
        </w:rPr>
        <w:t>práce</w:t>
      </w:r>
      <w:proofErr w:type="spellEnd"/>
      <w:r>
        <w:rPr>
          <w:lang w:val="en-US"/>
        </w:rPr>
        <w:t xml:space="preserve"> &lt;</w:t>
      </w:r>
      <w:r>
        <w:t xml:space="preserve"> vědecká publikace </w:t>
      </w:r>
      <w:r>
        <w:rPr>
          <w:lang w:val="en-US"/>
        </w:rPr>
        <w:t xml:space="preserve">&lt; </w:t>
      </w:r>
      <w:proofErr w:type="spellStart"/>
      <w:r>
        <w:rPr>
          <w:lang w:val="en-US"/>
        </w:rPr>
        <w:t>publikace</w:t>
      </w:r>
      <w:proofErr w:type="spellEnd"/>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 xml:space="preserve">&lt; </w:t>
      </w:r>
      <w:proofErr w:type="spellStart"/>
      <w:r w:rsidR="00624E3B">
        <w:rPr>
          <w:lang w:val="en-US"/>
        </w:rPr>
        <w:t>školní</w:t>
      </w:r>
      <w:proofErr w:type="spellEnd"/>
      <w:r w:rsidR="00624E3B">
        <w:rPr>
          <w:lang w:val="en-US"/>
        </w:rPr>
        <w:t xml:space="preserve"> </w:t>
      </w:r>
      <w:proofErr w:type="spellStart"/>
      <w:r w:rsidR="00624E3B">
        <w:rPr>
          <w:lang w:val="en-US"/>
        </w:rPr>
        <w:t>práce</w:t>
      </w:r>
      <w:proofErr w:type="spellEnd"/>
      <w:r w:rsidR="00624E3B">
        <w:rPr>
          <w:lang w:val="en-US"/>
        </w:rPr>
        <w:t xml:space="preserv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lastRenderedPageBreak/>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9"/>
      <w:r>
        <w:rPr>
          <w:rStyle w:val="Odkaznakoment"/>
        </w:rPr>
        <w:commentReference w:id="19"/>
      </w:r>
    </w:p>
    <w:p w14:paraId="622E718F" w14:textId="39B9228E" w:rsidR="00C21484" w:rsidRDefault="00C21484" w:rsidP="00C21484">
      <w:pPr>
        <w:pStyle w:val="Nadpis2"/>
      </w:pPr>
      <w:bookmarkStart w:id="22" w:name="_Toc89099816"/>
      <w:r>
        <w:t>Sloučení ontologií</w:t>
      </w:r>
      <w:bookmarkEnd w:id="22"/>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3"/>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3"/>
      <w:r>
        <w:rPr>
          <w:rStyle w:val="Odkaznakoment"/>
        </w:rPr>
        <w:commentReference w:id="23"/>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4"/>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4"/>
      <w:r>
        <w:rPr>
          <w:rStyle w:val="Odkaznakoment"/>
        </w:rPr>
        <w:commentReference w:id="24"/>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 xml:space="preserve">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w:t>
      </w:r>
      <w:r>
        <w:lastRenderedPageBreak/>
        <w:t>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w:t>
      </w:r>
      <w:proofErr w:type="spellStart"/>
      <w:r>
        <w:t>evropě</w:t>
      </w:r>
      <w:proofErr w:type="spellEnd"/>
      <w:r>
        <w:t>“,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lastRenderedPageBreak/>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77777777" w:rsidR="00C21484" w:rsidRDefault="00C21484" w:rsidP="00C21484">
      <w:r>
        <w:t>Na obrázku je popsána situace, kdy je německý vůz vyroben v Německu. Při smazání třídy „německý vůz“ je tudíž tento vztah zjevně nutné přenést přímo na třídu Audi, nikoli na třídu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lastRenderedPageBreak/>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 xml:space="preserve">Smazán uzel člověk. Uzly „vynalezl“, „kdy“ a „3500 př.n.l.“. musí být duplikovány i s vnitřními hranami a s hranou směřující na uzel „kolo“. Hrana vycházející z uzlu „člověk“ musí být pro </w:t>
      </w:r>
      <w:r>
        <w:lastRenderedPageBreak/>
        <w:t>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5" w:name="_Toc89099817"/>
      <w:r>
        <w:t>Párování instanc</w:t>
      </w:r>
      <w:r w:rsidR="006A1BC9">
        <w:t>í</w:t>
      </w:r>
      <w:bookmarkEnd w:id="25"/>
    </w:p>
    <w:p w14:paraId="499AD258" w14:textId="1EE2A3EE" w:rsidR="007729B8" w:rsidRDefault="00B1302A" w:rsidP="00B1302A">
      <w:r>
        <w:t xml:space="preserve">Obecně označované jako Instance </w:t>
      </w:r>
      <w:proofErr w:type="spellStart"/>
      <w:r>
        <w:t>matching</w:t>
      </w:r>
      <w:proofErr w:type="spellEnd"/>
      <w:r>
        <w:t xml:space="preserve">.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6"/>
      <w:proofErr w:type="spellStart"/>
      <w:r>
        <w:t>Juanzi</w:t>
      </w:r>
      <w:proofErr w:type="spellEnd"/>
      <w:r>
        <w:t xml:space="preserve"> </w:t>
      </w:r>
      <w:proofErr w:type="spellStart"/>
      <w:r>
        <w:t>Li</w:t>
      </w:r>
      <w:proofErr w:type="spellEnd"/>
      <w:r>
        <w:t xml:space="preserve">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w:t>
      </w:r>
      <w:proofErr w:type="spellStart"/>
      <w:r>
        <w:t>name</w:t>
      </w:r>
      <w:proofErr w:type="spellEnd"/>
      <w:r>
        <w:t>),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6"/>
      <w:r w:rsidR="00BA396B">
        <w:rPr>
          <w:rStyle w:val="Odkaznakoment"/>
        </w:rPr>
        <w:commentReference w:id="26"/>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7" w:name="_Toc89099818"/>
      <w:r>
        <w:t xml:space="preserve">Slučování Entity </w:t>
      </w:r>
      <w:proofErr w:type="spellStart"/>
      <w:r>
        <w:t>Relationship</w:t>
      </w:r>
      <w:proofErr w:type="spellEnd"/>
      <w:r>
        <w:t xml:space="preserve"> modelů</w:t>
      </w:r>
      <w:bookmarkEnd w:id="27"/>
    </w:p>
    <w:p w14:paraId="75FA192E" w14:textId="55618115" w:rsidR="00BA396B" w:rsidRDefault="00BA396B" w:rsidP="00BA396B">
      <w:commentRangeStart w:id="28"/>
      <w:r>
        <w:t xml:space="preserve">ER </w:t>
      </w:r>
      <w:r w:rsidR="00565BDE">
        <w:t>modely</w:t>
      </w:r>
      <w:r>
        <w:t xml:space="preserve"> neboli </w:t>
      </w:r>
      <w:proofErr w:type="spellStart"/>
      <w:r>
        <w:t>entitově</w:t>
      </w:r>
      <w:proofErr w:type="spellEnd"/>
      <w:r>
        <w:t xml:space="preserve"> vztahové modely, slouží k abstraktnímu </w:t>
      </w:r>
      <w:r w:rsidR="00565BDE">
        <w:t>a konceptuálnímu znázornění databáze.</w:t>
      </w:r>
      <w:commentRangeEnd w:id="28"/>
      <w:r w:rsidR="00565BDE">
        <w:rPr>
          <w:rStyle w:val="Odkaznakoment"/>
        </w:rPr>
        <w:commentReference w:id="28"/>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9"/>
      <w:proofErr w:type="spellStart"/>
      <w:r>
        <w:t>Marsha</w:t>
      </w:r>
      <w:proofErr w:type="spellEnd"/>
      <w:r>
        <w:t xml:space="preserve">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 xml:space="preserve">Dále pak definuje kritéria pro vyhodnocování výsledného modelu: úplnost, nízká redundance, </w:t>
      </w:r>
      <w:proofErr w:type="spellStart"/>
      <w:r>
        <w:t>minimalita</w:t>
      </w:r>
      <w:proofErr w:type="spellEnd"/>
      <w:r>
        <w:t>, celost a solidnost.</w:t>
      </w:r>
      <w:commentRangeEnd w:id="29"/>
      <w:r>
        <w:rPr>
          <w:rStyle w:val="Odkaznakoment"/>
        </w:rPr>
        <w:commentReference w:id="29"/>
      </w:r>
    </w:p>
    <w:p w14:paraId="2D72AB04" w14:textId="54A41EF8" w:rsidR="00823759" w:rsidRDefault="00823759" w:rsidP="00565BDE">
      <w:commentRangeStart w:id="30"/>
      <w:proofErr w:type="spellStart"/>
      <w:r>
        <w:lastRenderedPageBreak/>
        <w:t>Mehrdad</w:t>
      </w:r>
      <w:proofErr w:type="spellEnd"/>
      <w:r>
        <w:t xml:space="preserve">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proofErr w:type="spellStart"/>
      <w:r>
        <w:t>Mehrdad</w:t>
      </w:r>
      <w:proofErr w:type="spellEnd"/>
      <w:r>
        <w:t xml:space="preserve"> využívá </w:t>
      </w:r>
      <w:proofErr w:type="spellStart"/>
      <w:r>
        <w:t>homomorfismus</w:t>
      </w:r>
      <w:proofErr w:type="spellEnd"/>
      <w:r w:rsidR="00577A68">
        <w:t xml:space="preserve"> </w:t>
      </w:r>
      <w:r>
        <w:t>k</w:t>
      </w:r>
      <w:r w:rsidR="00577A68">
        <w:t xml:space="preserve"> označování mapování dvou grafů. </w:t>
      </w:r>
      <w:commentRangeStart w:id="31"/>
      <w:r w:rsidR="00577A68">
        <w:t>Homomorfismus lze v tomto případě chápat jako mapování jednoho grafu do druhého při zachování struktury.</w:t>
      </w:r>
      <w:commentRangeEnd w:id="31"/>
      <w:r w:rsidR="00577A68">
        <w:rPr>
          <w:rStyle w:val="Odkaznakoment"/>
        </w:rPr>
        <w:commentReference w:id="31"/>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proofErr w:type="spellStart"/>
      <w:r w:rsidRPr="002E3C37">
        <w:rPr>
          <w:b/>
          <w:bCs/>
        </w:rPr>
        <w:t>δA</w:t>
      </w:r>
      <w:proofErr w:type="spellEnd"/>
      <w:r w:rsidRPr="002E3C37">
        <w:t xml:space="preserve"> a</w:t>
      </w:r>
      <w:r>
        <w:t xml:space="preserve"> </w:t>
      </w:r>
      <w:proofErr w:type="spellStart"/>
      <w:r w:rsidRPr="002E3C37">
        <w:rPr>
          <w:b/>
          <w:bCs/>
        </w:rPr>
        <w:t>δB</w:t>
      </w:r>
      <w:proofErr w:type="spellEnd"/>
      <w:r>
        <w:t xml:space="preserve"> vyjadřují, jak jsou grafy A </w:t>
      </w:r>
      <w:proofErr w:type="spellStart"/>
      <w:r>
        <w:t>a</w:t>
      </w:r>
      <w:proofErr w:type="spellEnd"/>
      <w:r>
        <w:t xml:space="preserve"> B reprezentovány v grafu P.</w:t>
      </w:r>
      <w:commentRangeEnd w:id="30"/>
      <w:r w:rsidR="004221A8">
        <w:rPr>
          <w:rStyle w:val="Odkaznakoment"/>
        </w:rPr>
        <w:commentReference w:id="30"/>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2" w:name="_Toc89099819"/>
      <w:commentRangeStart w:id="33"/>
      <w:r>
        <w:lastRenderedPageBreak/>
        <w:t>Vizualizace velkých grafů</w:t>
      </w:r>
      <w:bookmarkEnd w:id="32"/>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4" w:name="_Toc89099820"/>
      <w:r>
        <w:t>Použitelná ro</w:t>
      </w:r>
      <w:r w:rsidR="00605265">
        <w:t>z</w:t>
      </w:r>
      <w:r>
        <w:t>ložení</w:t>
      </w:r>
      <w:bookmarkEnd w:id="34"/>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proofErr w:type="spellStart"/>
      <w:r>
        <w:t>Gove</w:t>
      </w:r>
      <w:proofErr w:type="spellEnd"/>
      <w:r>
        <w:t xml:space="preserve"> a </w:t>
      </w:r>
      <w:proofErr w:type="spellStart"/>
      <w:r>
        <w:t>Diehl</w:t>
      </w:r>
      <w:proofErr w:type="spellEnd"/>
      <w:r>
        <w:t xml:space="preserve">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 xml:space="preserve">Rozložení </w:t>
      </w:r>
      <w:proofErr w:type="spellStart"/>
      <w:r w:rsidRPr="003A297E">
        <w:t>Force-directe</w:t>
      </w:r>
      <w:r>
        <w:t>d</w:t>
      </w:r>
      <w:proofErr w:type="spellEnd"/>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 xml:space="preserve">mezi sebou nějaké společné vlastnosti. Kombinací výše uvedeného </w:t>
      </w:r>
      <w:proofErr w:type="spellStart"/>
      <w:r w:rsidR="00A2074E">
        <w:t>f</w:t>
      </w:r>
      <w:r w:rsidR="00A2074E" w:rsidRPr="003A297E">
        <w:t>orce-directe</w:t>
      </w:r>
      <w:r w:rsidR="00A2074E">
        <w:t>d</w:t>
      </w:r>
      <w:proofErr w:type="spellEnd"/>
      <w:r w:rsidR="00A2074E">
        <w:t xml:space="preserve">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w:t>
      </w:r>
      <w:proofErr w:type="spellStart"/>
      <w:r w:rsidR="00542BE6">
        <w:t>subtypeOf</w:t>
      </w:r>
      <w:proofErr w:type="spellEnd"/>
      <w:r w:rsidR="00542BE6">
        <w:t>.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5" w:name="_Toc89099821"/>
      <w:r>
        <w:t>Doporučené techniky</w:t>
      </w:r>
      <w:bookmarkEnd w:id="35"/>
    </w:p>
    <w:p w14:paraId="065DF515" w14:textId="24BE1FA6" w:rsidR="005F6EF7" w:rsidRPr="005F6EF7" w:rsidRDefault="005F6EF7" w:rsidP="005F6EF7">
      <w:commentRangeStart w:id="36"/>
      <w:r>
        <w:t xml:space="preserve">Doporučené techniky, jak uvádí </w:t>
      </w:r>
      <w:proofErr w:type="spellStart"/>
      <w:r>
        <w:t>Diehl</w:t>
      </w:r>
      <w:proofErr w:type="spellEnd"/>
      <w:r>
        <w:t xml:space="preserve">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3"/>
      <w:r w:rsidR="00962945">
        <w:rPr>
          <w:rStyle w:val="Odkaznakoment"/>
        </w:rPr>
        <w:commentReference w:id="33"/>
      </w:r>
      <w:commentRangeEnd w:id="36"/>
      <w:r w:rsidR="00027696">
        <w:rPr>
          <w:rStyle w:val="Odkaznakoment"/>
        </w:rPr>
        <w:commentReference w:id="36"/>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w:t>
      </w:r>
      <w:proofErr w:type="spellStart"/>
      <w:r w:rsidR="00BE4C4F">
        <w:t>instanceOf</w:t>
      </w:r>
      <w:proofErr w:type="spellEnd"/>
      <w:r w:rsidR="00BE4C4F">
        <w:t xml:space="preserve">.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7" w:name="_Toc89099822"/>
      <w:r>
        <w:t>Problematika slučování v PURO</w:t>
      </w:r>
      <w:bookmarkEnd w:id="37"/>
    </w:p>
    <w:p w14:paraId="028A6B7C" w14:textId="4661F511" w:rsidR="00A223CC" w:rsidRDefault="00F165B1" w:rsidP="00F165B1">
      <w:r>
        <w:t xml:space="preserve">Z výše uvedených algoritmů a metodik lze pro slučování v PURO vyvozovat určité paralely. Obecně však nelze přímo převzít postupy a aplikovat je na tento jazyk. </w:t>
      </w:r>
      <w:r w:rsidR="00A223CC">
        <w:t xml:space="preserve">Je třeba rozlišovat mezi ontologiemi a PURO. PURO je model zachycující určitou oblast reality na konkrétních příkladech pomocí vztahů mezi entitami. Výsledkem je tedy model, který je potenciálně možné převést do OWL, a tedy ve výsledku vytvořit ontologii. </w:t>
      </w:r>
      <w:r w:rsidR="00577EFA">
        <w:t xml:space="preserve">Ve </w:t>
      </w:r>
      <w:r w:rsidR="006F181E">
        <w:t>skutečnosti</w:t>
      </w:r>
      <w:r w:rsidR="00577EFA">
        <w:t xml:space="preserve"> </w:t>
      </w:r>
      <w:r w:rsidR="00A223CC">
        <w:t>však ontologií, ani jakoukoli databází</w:t>
      </w:r>
      <w:r w:rsidR="006F181E">
        <w:t>,</w:t>
      </w:r>
      <w:r w:rsidR="00A223CC">
        <w:t xml:space="preserve"> není.</w:t>
      </w:r>
    </w:p>
    <w:p w14:paraId="16B07CB6" w14:textId="2D9AD754" w:rsidR="00D11E2C" w:rsidRDefault="00D11E2C" w:rsidP="00D11E2C">
      <w:pPr>
        <w:pStyle w:val="Nadpis2"/>
      </w:pPr>
      <w:bookmarkStart w:id="38" w:name="_Toc89099823"/>
      <w:r>
        <w:t>Mapování termů</w:t>
      </w:r>
      <w:bookmarkEnd w:id="38"/>
    </w:p>
    <w:p w14:paraId="28437ED8" w14:textId="77027F6C" w:rsidR="00C96404" w:rsidRDefault="00C96404" w:rsidP="00C96404">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 při vyvíjení většího množství modelů, pak je jejich následné slučování spolehlivější.</w:t>
      </w:r>
    </w:p>
    <w:p w14:paraId="5336A6C3" w14:textId="77777777" w:rsidR="00C96404" w:rsidRDefault="00C96404" w:rsidP="00C96404">
      <w:r>
        <w:t>Pro nalezení párů entit je nutné popsat předpoklady, ze kterých lze při vyhledávání vycházet. Následující skutečnosti jsou silným předpokladem pro vytvoření páru:</w:t>
      </w:r>
    </w:p>
    <w:p w14:paraId="72A864A6" w14:textId="77777777" w:rsidR="00C96404" w:rsidRDefault="00C96404" w:rsidP="00C96404">
      <w:pPr>
        <w:pStyle w:val="Odstavecseseznamem"/>
        <w:numPr>
          <w:ilvl w:val="0"/>
          <w:numId w:val="2"/>
        </w:numPr>
      </w:pPr>
      <w:r>
        <w:t>Entity mají shodný, nebo velice podobný název.</w:t>
      </w:r>
    </w:p>
    <w:p w14:paraId="412A1E07" w14:textId="77777777" w:rsidR="00C96404" w:rsidRDefault="00C96404" w:rsidP="00C96404">
      <w:pPr>
        <w:pStyle w:val="Odstavecseseznamem"/>
        <w:numPr>
          <w:ilvl w:val="0"/>
          <w:numId w:val="2"/>
        </w:numPr>
      </w:pPr>
      <w:r>
        <w:t>Entity jsou stejného typu.</w:t>
      </w:r>
    </w:p>
    <w:p w14:paraId="07CED7C6" w14:textId="77777777" w:rsidR="00C96404" w:rsidRDefault="00C96404" w:rsidP="00C96404">
      <w:pPr>
        <w:pStyle w:val="Odstavecseseznamem"/>
        <w:numPr>
          <w:ilvl w:val="0"/>
          <w:numId w:val="2"/>
        </w:numPr>
      </w:pPr>
      <w:r>
        <w:t>Vztahy entit s okolím jsou podobné.</w:t>
      </w:r>
    </w:p>
    <w:p w14:paraId="2538899E" w14:textId="77777777" w:rsidR="00C96404" w:rsidRDefault="00C96404" w:rsidP="00C96404">
      <w:r>
        <w:t>Je zřejmé, že tyto předpoklady jsou jednotlivě nespolehlivé. Jistě může existovat například firma nesoucí jméno svého zakladatele, přičemž obě entity jsou typu b-</w:t>
      </w:r>
      <w:proofErr w:type="spellStart"/>
      <w:r>
        <w:t>object</w:t>
      </w:r>
      <w:proofErr w:type="spellEnd"/>
      <w:r>
        <w:t>. Tato nejednoznačnost může nastat i napříč druhy entit. Vlastnost b-</w:t>
      </w:r>
      <w:proofErr w:type="spellStart"/>
      <w:r>
        <w:t>attribute</w:t>
      </w:r>
      <w:proofErr w:type="spellEnd"/>
      <w:r>
        <w:t xml:space="preserve"> označující váhu člověka může být popsána slovem Váha. Stejné slovo však může označovat b-type, například nástroj k vážení.</w:t>
      </w:r>
    </w:p>
    <w:p w14:paraId="05043F34" w14:textId="77777777" w:rsidR="00C96404" w:rsidRDefault="00C96404" w:rsidP="00C96404">
      <w:r>
        <w:t>Vztahy s okolím také neznamenají nutně shodnost, či podobnost. Model popisující nabídku elektroniky v obchodě může telefonu i počítači přiřazovat spoustu shodných vztahů. Oba mohou mít cenu, váhu, typ procesoru, velikost obrazovky a podobně. Lišit se mohou třeba i v jediné entitě, například b-typu, kterého jsou instancí.</w:t>
      </w:r>
    </w:p>
    <w:p w14:paraId="0EF96857" w14:textId="77777777" w:rsidR="00C96404" w:rsidRDefault="00C96404" w:rsidP="00C96404">
      <w:r>
        <w:t>Proto jsou výše uvedené skutečnosti samy o sobě nedostačující a pro vyhodnocení páru je třeba brát v potaz všechny najednou. Pro vyhodnocení lze navrhnout skórovací systém, jehož výstupem je míra podobnosti dvou entit.</w:t>
      </w:r>
    </w:p>
    <w:p w14:paraId="35DF5117" w14:textId="24F585E5" w:rsidR="00C96404" w:rsidRPr="00C96404" w:rsidRDefault="00C96404" w:rsidP="00C96404">
      <w:pPr>
        <w:pStyle w:val="Nadpis3"/>
      </w:pPr>
      <w:bookmarkStart w:id="39" w:name="_Toc89099824"/>
      <w:r>
        <w:lastRenderedPageBreak/>
        <w:t>Mapování relací</w:t>
      </w:r>
      <w:bookmarkEnd w:id="39"/>
    </w:p>
    <w:p w14:paraId="0BACFDBB" w14:textId="77777777" w:rsidR="00D11E2C" w:rsidRDefault="00D11E2C" w:rsidP="00D11E2C">
      <w:r>
        <w:t>Mapování termů je závislé přímo na jejich příslušnosti k b-objektu, či b-typu. Pokud však mají například dvě relace jiný název, avšak stejný význam, není jednoduché tyto uzly identifikovat jako pár.</w:t>
      </w:r>
    </w:p>
    <w:p w14:paraId="068E9779" w14:textId="77777777" w:rsidR="00D11E2C" w:rsidRDefault="00D11E2C" w:rsidP="00D11E2C">
      <w:pPr>
        <w:jc w:val="center"/>
      </w:pPr>
      <w:r w:rsidRPr="00BD72B2">
        <w:rPr>
          <w:noProof/>
        </w:rPr>
        <w:drawing>
          <wp:inline distT="0" distB="0" distL="0" distR="0" wp14:anchorId="1215A7C5" wp14:editId="63D1E670">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4448" cy="1986109"/>
                    </a:xfrm>
                    <a:prstGeom prst="rect">
                      <a:avLst/>
                    </a:prstGeom>
                  </pic:spPr>
                </pic:pic>
              </a:graphicData>
            </a:graphic>
          </wp:inline>
        </w:drawing>
      </w:r>
    </w:p>
    <w:p w14:paraId="07B48A51" w14:textId="5D96BA84" w:rsidR="00C96404" w:rsidRDefault="00D11E2C" w:rsidP="00D11E2C">
      <w:r>
        <w:t>Výše uvedené modely popisují totožné situace, avšak při mapování není pro porovnání relací v podstatě z čeho vycházet. Bylo by chybné vyvozovat shodnost pouze z faktu, že relace se v obou případech týká dvou lidí. Pokud by se název relace přepsal na „je rodič“ je zjevné, že by pak sloučení relace „přátelí s“ a „je rodič“ vedlo ke ztrátě určité skutečnosti, kterou model popisuje. Zároveň je možné, že vývojář má zájem o zachování obou relací, jelikož je možné pozorovat určitou jemnou rozdílnost v expresivitě popisu vztahu mezi lidmi, kteří jsou přátelé, či kamarádi.</w:t>
      </w:r>
    </w:p>
    <w:p w14:paraId="1EE83248" w14:textId="7D0AC1C6" w:rsidR="00D11E2C" w:rsidRDefault="00D11E2C" w:rsidP="00D11E2C">
      <w:pPr>
        <w:pStyle w:val="Nadpis3"/>
      </w:pPr>
      <w:bookmarkStart w:id="40" w:name="_Toc89099825"/>
      <w:r>
        <w:t>Mapování atributů</w:t>
      </w:r>
      <w:bookmarkEnd w:id="40"/>
    </w:p>
    <w:p w14:paraId="4CDDB20C" w14:textId="437423A2" w:rsidR="00D11E2C" w:rsidRDefault="00D11E2C" w:rsidP="00D11E2C">
      <w:r>
        <w:t xml:space="preserve">Stejná problematika se také týká mapování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7004518B" w14:textId="77777777" w:rsidR="00D11E2C" w:rsidRDefault="00D11E2C" w:rsidP="00D11E2C">
      <w:r>
        <w:t>Z opačného pohledu by se mohlo zdát, že b-valuace jakožto konkrétní hodnota b-atributu může být užitečná pro vyvozování shodnosti dvou různě pojmenovaných atributů. Pokud bude mít konkrétní instance osoby ve dvou modelech různě pojmenované atributy, mohla by se jejich shodnost vyvozovat z konkrétní hodnoty. Například konkrétní shodné datum u atributu „den narození“ a „datum narození“ může znamenat, že se v obou případech jedná o tentýž atribut. Může být ale pravděpodobné, že tvůrce modelu použije hodnotu datumu jako pouhou reprezentaci a datum se tedy bude lišit. Poté může nastat situace, kdy jeden atribut bude třeba popisovat datum narození a druhý atribut například datum nástupu do práce. Pouhý fakt, že oba atributy mohou mít jako hodnotu datum, není dostačující.</w:t>
      </w:r>
    </w:p>
    <w:p w14:paraId="37037806" w14:textId="11E6F9EA" w:rsidR="00D11E2C" w:rsidRDefault="00D11E2C" w:rsidP="00D11E2C">
      <w:pPr>
        <w:pStyle w:val="Nadpis3"/>
      </w:pPr>
      <w:bookmarkStart w:id="41" w:name="_Toc89099826"/>
      <w:r>
        <w:t>Mapování instancí</w:t>
      </w:r>
      <w:bookmarkEnd w:id="41"/>
    </w:p>
    <w:p w14:paraId="5C1E4957" w14:textId="0013F82A" w:rsidR="00D26BBA" w:rsidRDefault="00094961" w:rsidP="00F165B1">
      <w:r>
        <w:t xml:space="preserve">PURO jazyk </w:t>
      </w:r>
      <w:r w:rsidR="00B315BF">
        <w:t xml:space="preserve">je specifický </w:t>
      </w:r>
      <w:r>
        <w:t>tím, že instance použité v modelu jsou pouze určitou omezenou reprezentací reálného svět</w:t>
      </w:r>
      <w:r w:rsidR="00FB333D">
        <w:t>a. S</w:t>
      </w:r>
      <w:r>
        <w:t xml:space="preserve">louží pouze jako pomůcka pro vývojáře </w:t>
      </w:r>
      <w:r w:rsidR="00F666E4">
        <w:t>k</w:t>
      </w:r>
      <w:r>
        <w:t xml:space="preserve"> ujasnění vztahů a struktur v potenciální </w:t>
      </w:r>
      <w:r>
        <w:lastRenderedPageBreak/>
        <w:t>ontologii. Vhledem k vynechání instancí při převodu do OWL je mnoho problémů možné do určité míry abstrahovat.</w:t>
      </w:r>
    </w:p>
    <w:p w14:paraId="192418FC" w14:textId="568649E2" w:rsidR="003B28D4" w:rsidRPr="00D11E2C" w:rsidRDefault="003B28D4" w:rsidP="00196B1D">
      <w:pPr>
        <w:rPr>
          <w:b/>
          <w:bCs/>
          <w:sz w:val="24"/>
          <w:szCs w:val="24"/>
        </w:rPr>
      </w:pPr>
      <w:r w:rsidRPr="00D11E2C">
        <w:rPr>
          <w:b/>
          <w:bCs/>
          <w:sz w:val="24"/>
          <w:szCs w:val="24"/>
        </w:rPr>
        <w:t>Možné přístupy</w:t>
      </w:r>
      <w:r w:rsidR="00592F24" w:rsidRPr="00D11E2C">
        <w:rPr>
          <w:b/>
          <w:bCs/>
          <w:sz w:val="24"/>
          <w:szCs w:val="24"/>
        </w:rPr>
        <w:t xml:space="preserve"> porovnávání instancí</w:t>
      </w:r>
      <w:r w:rsidR="00EA3913" w:rsidRPr="00D11E2C">
        <w:rPr>
          <w:b/>
          <w:bCs/>
          <w:sz w:val="24"/>
          <w:szCs w:val="24"/>
        </w:rPr>
        <w:t xml:space="preserve"> v PUR</w:t>
      </w:r>
      <w:r w:rsidR="00F30531" w:rsidRPr="00D11E2C">
        <w:rPr>
          <w:b/>
          <w:bCs/>
          <w:sz w:val="24"/>
          <w:szCs w:val="24"/>
        </w:rPr>
        <w:t>O</w:t>
      </w:r>
    </w:p>
    <w:p w14:paraId="280ECC16" w14:textId="10F07D0E" w:rsidR="00094961" w:rsidRPr="00D11E2C" w:rsidRDefault="00094961" w:rsidP="00F165B1">
      <w:r w:rsidRPr="00D11E2C">
        <w:t xml:space="preserve">Autor identifikuje následující situace a možné </w:t>
      </w:r>
      <w:r w:rsidR="002C58B8" w:rsidRPr="00D11E2C">
        <w:t>přístupy</w:t>
      </w:r>
      <w:r w:rsidRPr="00D11E2C">
        <w:t xml:space="preserve"> při porovnávání instancí v rámci modelů PURO:</w:t>
      </w:r>
    </w:p>
    <w:p w14:paraId="7CD3ADA4" w14:textId="2F9DF27E" w:rsidR="00094961" w:rsidRPr="00D11E2C" w:rsidRDefault="002C58B8" w:rsidP="00094961">
      <w:pPr>
        <w:pStyle w:val="Odstavecseseznamem"/>
        <w:numPr>
          <w:ilvl w:val="0"/>
          <w:numId w:val="39"/>
        </w:numPr>
      </w:pPr>
      <w:r w:rsidRPr="00D11E2C">
        <w:rPr>
          <w:b/>
          <w:bCs/>
        </w:rPr>
        <w:t>Pesimistický</w:t>
      </w:r>
      <w:r w:rsidRPr="00D11E2C">
        <w:t xml:space="preserve">: Pokud jsou dvě instance v jakémkoli aspektu (popis, atribut, relace, či </w:t>
      </w:r>
      <w:r w:rsidR="003E6829" w:rsidRPr="00D11E2C">
        <w:t>b-typ</w:t>
      </w:r>
      <w:r w:rsidRPr="00D11E2C">
        <w:t>) odlišné, není možné je sloučit</w:t>
      </w:r>
      <w:r w:rsidR="00BF0932" w:rsidRPr="00D11E2C">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D11E2C" w:rsidRDefault="002C58B8" w:rsidP="00094961">
      <w:pPr>
        <w:pStyle w:val="Odstavecseseznamem"/>
        <w:numPr>
          <w:ilvl w:val="0"/>
          <w:numId w:val="39"/>
        </w:numPr>
        <w:rPr>
          <w:b/>
          <w:bCs/>
        </w:rPr>
      </w:pPr>
      <w:r w:rsidRPr="00D11E2C">
        <w:rPr>
          <w:b/>
          <w:bCs/>
        </w:rPr>
        <w:t xml:space="preserve">Optimistický: </w:t>
      </w:r>
      <w:r w:rsidRPr="00D11E2C">
        <w:t>Pokud dvě instance sdílí alespoň nějakou sadu vlastností, je nutné zvažovat jejich shodnost.</w:t>
      </w:r>
      <w:r w:rsidR="00BF0932" w:rsidRPr="00D11E2C">
        <w:t xml:space="preserve"> Pokud je provedena identifikace instancí správně, vede tento postup k menší redundanci a výsledkem je přehlednější model o méně instancích.</w:t>
      </w:r>
    </w:p>
    <w:p w14:paraId="2D2325BF" w14:textId="3E8710CC" w:rsidR="00B011B1" w:rsidRPr="00D11E2C" w:rsidRDefault="00BF0932" w:rsidP="00B011B1">
      <w:pPr>
        <w:pStyle w:val="Odstavecseseznamem"/>
        <w:numPr>
          <w:ilvl w:val="0"/>
          <w:numId w:val="39"/>
        </w:numPr>
        <w:rPr>
          <w:b/>
          <w:bCs/>
        </w:rPr>
      </w:pPr>
      <w:r w:rsidRPr="00D11E2C">
        <w:rPr>
          <w:b/>
          <w:bCs/>
        </w:rPr>
        <w:t xml:space="preserve">Triviální: </w:t>
      </w:r>
      <w:r w:rsidRPr="00D11E2C">
        <w:t xml:space="preserve">Tento postup vychází z předpokladu, že jsou </w:t>
      </w:r>
      <w:r w:rsidR="002D04A2" w:rsidRPr="00D11E2C">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3B148F90" w14:textId="6F3F3537" w:rsidR="00B011B1" w:rsidRDefault="00536290" w:rsidP="000840CB">
      <w:pPr>
        <w:pStyle w:val="Nadpis2"/>
      </w:pPr>
      <w:bookmarkStart w:id="42" w:name="_Toc89099827"/>
      <w:r>
        <w:t>Slučová</w:t>
      </w:r>
      <w:r w:rsidR="00ED548C">
        <w:t xml:space="preserve">ní </w:t>
      </w:r>
      <w:r w:rsidR="00692B75">
        <w:t>instancí</w:t>
      </w:r>
      <w:bookmarkEnd w:id="42"/>
    </w:p>
    <w:p w14:paraId="66E969FA" w14:textId="2CF9E20E" w:rsidR="00D11E2C" w:rsidRPr="00D11E2C" w:rsidRDefault="00D11E2C" w:rsidP="00D11E2C">
      <w:r>
        <w:t>Při návrhu modelu může nastat situace, kdy bude velká část instancí</w:t>
      </w:r>
      <w:r w:rsidR="00AC3B95">
        <w:t xml:space="preserve"> náležet stejnému b-typu. Autor modelu může pro každou instanci uvažovat nějaké specifické atributy a relace a tím popisovat určitou část pokrývané domény. Pro účely pochopení situací může být vhodné mít instance individuálně popsané. Tvůrce modelu může chtít například popsat vztahy v rodině. Lze očekávat, že takové vztahy se budou týkat mnoha osob, které mezi sebou mají specifické relace, jako například „je otec“, „je bratr“. Při větším množství instancí je sice každá relace lépe čitelná, ale pokud se poté tvůrce modelu rozhodne rozvinout popisovanou situaci o další domény, mohlo by být vhodnější mít jednu univerzální osobu, jakožto jedinou instanci člověka.</w:t>
      </w:r>
    </w:p>
    <w:p w14:paraId="634727D9" w14:textId="1A00459B" w:rsidR="002D04A2" w:rsidRDefault="00AF6A3D" w:rsidP="00AF6A3D">
      <w:pPr>
        <w:jc w:val="center"/>
        <w:rPr>
          <w:b/>
          <w:bCs/>
        </w:rPr>
      </w:pPr>
      <w:r w:rsidRPr="00AF6A3D">
        <w:rPr>
          <w:b/>
          <w:bCs/>
          <w:noProof/>
        </w:rPr>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lastRenderedPageBreak/>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74CD465C" w:rsidR="00531B84" w:rsidRDefault="003D18ED" w:rsidP="0072111A">
      <w:r>
        <w:t xml:space="preserve">Při situacích, kdy jsou spolu dvě instance shodného b-typu ve vztahu může nastat problém se schopností PURO popisovat </w:t>
      </w:r>
      <w:r w:rsidRPr="003D18ED">
        <w:rPr>
          <w:color w:val="FF0000"/>
        </w:rPr>
        <w:t xml:space="preserve">kruhové </w:t>
      </w:r>
      <w:r>
        <w:t xml:space="preserve">vztahy. Pokud model </w:t>
      </w:r>
      <w:r w:rsidR="00035E44">
        <w:t>vyjadřuje</w:t>
      </w:r>
      <w:r>
        <w:t>,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lastRenderedPageBreak/>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078B9A26" w14:textId="1D276083" w:rsidR="00DD7641" w:rsidRDefault="00DD7641" w:rsidP="00DD7641">
      <w:pPr>
        <w:pStyle w:val="Nadpis2"/>
      </w:pPr>
      <w:bookmarkStart w:id="43" w:name="_Toc89099828"/>
      <w:r>
        <w:t>Skóre podobnosti entit</w:t>
      </w:r>
      <w:bookmarkEnd w:id="43"/>
    </w:p>
    <w:p w14:paraId="11A560E0" w14:textId="6B05ED79" w:rsidR="00DD7641" w:rsidRPr="001F6D78" w:rsidRDefault="00DD7641" w:rsidP="00DD7641">
      <w:r>
        <w:t>V</w:t>
      </w:r>
      <w:r w:rsidR="00D11E2C">
        <w:t> </w:t>
      </w:r>
      <w:r>
        <w:t>kapitole</w:t>
      </w:r>
      <w:r w:rsidR="00D11E2C">
        <w:t xml:space="preserve"> věnující se mapování termů</w:t>
      </w:r>
      <w:r>
        <w:t xml:space="preserve"> byla popsána potřeba tvorby systému pro vyhodnocení podobnosti dvou entit. Míra podobnosti entit pak může sloužit pro jejich automatické sloučení. Předpokladem je vhodně 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w:t>
      </w:r>
      <w:proofErr w:type="spellStart"/>
      <w:r>
        <w:t>valuation</w:t>
      </w:r>
      <w:proofErr w:type="spellEnd"/>
      <w:r>
        <w:t xml:space="preserve">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w:t>
      </w:r>
      <w:proofErr w:type="spellStart"/>
      <w:r>
        <w:t>valuation</w:t>
      </w:r>
      <w:proofErr w:type="spellEnd"/>
      <w:r>
        <w:t xml:space="preserve">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B-</w:t>
      </w:r>
      <w:proofErr w:type="spellStart"/>
      <w:r>
        <w:t>attribute</w:t>
      </w:r>
      <w:proofErr w:type="spellEnd"/>
      <w:r>
        <w:t xml:space="preserv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lastRenderedPageBreak/>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44" w:name="_Toc89099829"/>
      <w:r>
        <w:t>Okolí uzlu</w:t>
      </w:r>
      <w:bookmarkEnd w:id="44"/>
    </w:p>
    <w:p w14:paraId="3464A875" w14:textId="77777777" w:rsidR="00DD7641" w:rsidRDefault="00DD7641" w:rsidP="00DD7641">
      <w:r>
        <w:t>Vyhledávání párů entit napříč modely lze v nejjednodušší podobě uvažovat jako srovnávání podobnosti názvů za předpokladu shodného typu entity. Je tedy nutné každý uzel ze slučovaného grafu porovnat s každým uzlem stejného typu v původním grafu. Pokud je název dostatečně shodný, je možné uvažovat o sloučení.</w:t>
      </w:r>
    </w:p>
    <w:p w14:paraId="149F58F6" w14:textId="27CC2B53"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lastRenderedPageBreak/>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lastRenderedPageBreak/>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Díky porovnávání uzlů na základě okolí se tedy nestane, aby se uzly kategorie b-</w:t>
      </w:r>
      <w:proofErr w:type="spellStart"/>
      <w:r>
        <w:t>valuation</w:t>
      </w:r>
      <w:proofErr w:type="spellEnd"/>
      <w:r>
        <w:t>, b-</w:t>
      </w:r>
      <w:proofErr w:type="spellStart"/>
      <w:r>
        <w:t>attribute</w:t>
      </w:r>
      <w:proofErr w:type="spellEnd"/>
      <w:r>
        <w:t>, či b-</w:t>
      </w:r>
      <w:proofErr w:type="spellStart"/>
      <w:r>
        <w:t>relation</w:t>
      </w:r>
      <w:proofErr w:type="spellEnd"/>
      <w:r>
        <w:t xml:space="preserve"> náležící </w:t>
      </w:r>
      <w:r w:rsidR="003E6829">
        <w:t>typům</w:t>
      </w:r>
      <w:r>
        <w:t xml:space="preserve"> „Lenovo </w:t>
      </w:r>
      <w:proofErr w:type="spellStart"/>
      <w:r>
        <w:t>Thinkpad</w:t>
      </w:r>
      <w:proofErr w:type="spellEnd"/>
      <w:r>
        <w:t xml:space="preserve"> X123“ a „iPhone 13“ dostaly do situace, kdy by byly porovnávány s ekvivalentem v druhém modelu.</w:t>
      </w:r>
    </w:p>
    <w:p w14:paraId="03290E57" w14:textId="77777777" w:rsidR="00DD7641" w:rsidRDefault="00DD7641" w:rsidP="00DD7641">
      <w:r>
        <w:t>Uzel „</w:t>
      </w:r>
      <w:proofErr w:type="spellStart"/>
      <w:r>
        <w:t>offer</w:t>
      </w:r>
      <w:proofErr w:type="spellEnd"/>
      <w:r>
        <w:t>“,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45" w:name="_Toc89099830"/>
      <w:r>
        <w:t>Nalezení souvislého grafu</w:t>
      </w:r>
      <w:bookmarkEnd w:id="45"/>
    </w:p>
    <w:p w14:paraId="63C03DB7" w14:textId="77777777" w:rsidR="00DD7641" w:rsidRDefault="00DD7641" w:rsidP="00DD7641"/>
    <w:p w14:paraId="610C8C17" w14:textId="77777777" w:rsidR="00DD7641" w:rsidRDefault="00DD7641" w:rsidP="00DD7641">
      <w:r>
        <w:t>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modelů, ale může poskytnout uživateli aplikace dobré informace o výsledku slučování dvou modelů.</w:t>
      </w:r>
    </w:p>
    <w:p w14:paraId="39673CCD" w14:textId="6D263ACE" w:rsidR="00DD7641" w:rsidRPr="00546366" w:rsidRDefault="00DD7641" w:rsidP="00DD7641">
      <w:pPr>
        <w:rPr>
          <w:color w:val="FF0000"/>
        </w:rPr>
      </w:pPr>
      <w:r w:rsidRPr="00546366">
        <w:rPr>
          <w:color w:val="FF0000"/>
        </w:rPr>
        <w:t>Pokud graf není souvislý, lze jeho části, které souvislé jsou, nazývat komponentami souvislosti</w:t>
      </w:r>
      <w:r w:rsidR="009C4449">
        <w:rPr>
          <w:color w:val="FF0000"/>
        </w:rPr>
        <w:t>.</w:t>
      </w:r>
    </w:p>
    <w:p w14:paraId="48945445" w14:textId="77777777" w:rsidR="00DD7641" w:rsidRDefault="00DD7641" w:rsidP="00DD7641">
      <w:r>
        <w:t>Z 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lastRenderedPageBreak/>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771969A4" w14:textId="77777777" w:rsidR="00DD7641" w:rsidRDefault="00DD7641" w:rsidP="00DD7641">
      <w:r>
        <w:t>Tyto skutečnosti však vycházejí z předpokladu, že každý ze slučovaných modelů byl sám souvislým grafem.</w:t>
      </w:r>
    </w:p>
    <w:p w14:paraId="24F6B94F" w14:textId="77777777" w:rsidR="00DD7641" w:rsidRDefault="00DD7641" w:rsidP="00DD7641"/>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EFEC162" w14:textId="3C4A636B" w:rsidR="00097C55" w:rsidRDefault="00DD7641" w:rsidP="001A7ABF">
      <w:r>
        <w:t xml:space="preserve">Pole podgrafů pak obsahuje jednotlivé komponenty souvislosti. Z jejich množství a vztahů lze pak vyvozovat úspešnost sloučení jednotlivých modelů podle logiky </w:t>
      </w:r>
      <w:r w:rsidRPr="00CC55F6">
        <w:rPr>
          <w:color w:val="FF0000"/>
        </w:rPr>
        <w:t>uvedené výše</w:t>
      </w:r>
      <w:r>
        <w:rPr>
          <w:color w:val="FF0000"/>
        </w:rPr>
        <w:t>.</w:t>
      </w:r>
    </w:p>
    <w:p w14:paraId="251FED80" w14:textId="30B3CC44" w:rsidR="00B60F90" w:rsidRDefault="005221C0" w:rsidP="00610935">
      <w:pPr>
        <w:pStyle w:val="Nadpis1"/>
      </w:pPr>
      <w:bookmarkStart w:id="46" w:name="_Toc89099831"/>
      <w:r>
        <w:t>Grafická reprezentace</w:t>
      </w:r>
      <w:bookmarkEnd w:id="46"/>
    </w:p>
    <w:p w14:paraId="7CB00C77" w14:textId="08DB212D" w:rsidR="000408BF" w:rsidRDefault="000408BF" w:rsidP="000408BF"/>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BF5DE7">
        <w:rPr>
          <w:color w:val="FF0000"/>
        </w:rPr>
        <w:t xml:space="preserve">Původní PURO </w:t>
      </w:r>
      <w:proofErr w:type="spellStart"/>
      <w:r w:rsidRPr="00BF5DE7">
        <w:rPr>
          <w:color w:val="FF0000"/>
        </w:rPr>
        <w:t>Modeler</w:t>
      </w:r>
      <w:proofErr w:type="spellEnd"/>
      <w:r w:rsidRPr="00BF5DE7">
        <w:rPr>
          <w:color w:val="FF0000"/>
        </w:rPr>
        <w:t xml:space="preserve"> se </w:t>
      </w:r>
      <w:r w:rsidR="00AD7A20">
        <w:rPr>
          <w:color w:val="FF0000"/>
        </w:rPr>
        <w:t>stává</w:t>
      </w:r>
      <w:r w:rsidRPr="00BF5DE7">
        <w:rPr>
          <w:color w:val="FF0000"/>
        </w:rPr>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7" w:name="_Toc89099832"/>
      <w:r w:rsidRPr="00B24E24">
        <w:lastRenderedPageBreak/>
        <w:t>Skupiny</w:t>
      </w:r>
      <w:bookmarkEnd w:id="47"/>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E411DE">
      <w:r w:rsidRPr="00BE188D">
        <w:rPr>
          <w:noProof/>
        </w:rPr>
        <w:drawing>
          <wp:inline distT="0" distB="0" distL="0" distR="0" wp14:anchorId="58BCDED8" wp14:editId="7471E95B">
            <wp:extent cx="5731510" cy="1273810"/>
            <wp:effectExtent l="0" t="0" r="254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3810"/>
                    </a:xfrm>
                    <a:prstGeom prst="rect">
                      <a:avLst/>
                    </a:prstGeom>
                  </pic:spPr>
                </pic:pic>
              </a:graphicData>
            </a:graphic>
          </wp:inline>
        </w:drawing>
      </w:r>
    </w:p>
    <w:p w14:paraId="7A7DFCD9" w14:textId="1233C1A4" w:rsidR="00E411DE" w:rsidRPr="00E411DE" w:rsidRDefault="00E411DE" w:rsidP="00E411DE">
      <w:r>
        <w:t xml:space="preserve">Na obrázku </w:t>
      </w:r>
      <w:r w:rsidR="00A52A2C">
        <w:t>výše</w:t>
      </w:r>
      <w:r>
        <w:t xml:space="preserve"> lze vidět návrh </w:t>
      </w:r>
      <w:r w:rsidR="006021EC">
        <w:t xml:space="preserve">propojení </w:t>
      </w:r>
      <w:r>
        <w:t xml:space="preserve">dvou </w:t>
      </w:r>
      <w:r w:rsidR="00AE2A5B">
        <w:t>složek</w:t>
      </w:r>
      <w:r>
        <w:t xml:space="preserve">. NTB </w:t>
      </w:r>
      <w:proofErr w:type="spellStart"/>
      <w:r>
        <w:t>Offer</w:t>
      </w:r>
      <w:proofErr w:type="spellEnd"/>
      <w:r>
        <w:t xml:space="preserve"> vyjadřuje minimalizovaný </w:t>
      </w:r>
      <w:r w:rsidR="00AE2A5B">
        <w:t>graf</w:t>
      </w:r>
      <w:r>
        <w:t xml:space="preserve"> </w:t>
      </w:r>
      <w:r w:rsidR="00AE2A5B">
        <w:t>obsahující informace o notebooku</w:t>
      </w:r>
      <w:r>
        <w:t xml:space="preserve">. NTB </w:t>
      </w:r>
      <w:proofErr w:type="spellStart"/>
      <w:r>
        <w:t>Complaint</w:t>
      </w:r>
      <w:proofErr w:type="spellEnd"/>
      <w:r>
        <w:t xml:space="preserve">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r>
        <w:cr/>
      </w:r>
      <w:r w:rsidR="007862F7" w:rsidRPr="007862F7">
        <w:rPr>
          <w:noProof/>
        </w:rPr>
        <w:drawing>
          <wp:inline distT="0" distB="0" distL="0" distR="0" wp14:anchorId="1E0A2588" wp14:editId="65BC82F7">
            <wp:extent cx="5731510" cy="1420495"/>
            <wp:effectExtent l="0" t="0" r="254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0495"/>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9331D2">
      <w:r w:rsidRPr="001E58B8">
        <w:rPr>
          <w:noProof/>
        </w:rPr>
        <w:lastRenderedPageBreak/>
        <w:drawing>
          <wp:inline distT="0" distB="0" distL="0" distR="0" wp14:anchorId="6C32E291" wp14:editId="3BBAF8F7">
            <wp:extent cx="5731510" cy="2968625"/>
            <wp:effectExtent l="0" t="0" r="2540" b="317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8625"/>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9331D2">
      <w:r w:rsidRPr="00ED7AC6">
        <w:rPr>
          <w:noProof/>
        </w:rPr>
        <w:drawing>
          <wp:inline distT="0" distB="0" distL="0" distR="0" wp14:anchorId="58988996" wp14:editId="1737BE64">
            <wp:extent cx="5731510" cy="3491230"/>
            <wp:effectExtent l="0" t="0" r="254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1230"/>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9331D2">
      <w:r w:rsidRPr="00AE3385">
        <w:rPr>
          <w:noProof/>
        </w:rPr>
        <w:lastRenderedPageBreak/>
        <w:drawing>
          <wp:inline distT="0" distB="0" distL="0" distR="0" wp14:anchorId="2B3DB412" wp14:editId="73F40701">
            <wp:extent cx="5731510" cy="3665220"/>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5220"/>
                    </a:xfrm>
                    <a:prstGeom prst="rect">
                      <a:avLst/>
                    </a:prstGeom>
                  </pic:spPr>
                </pic:pic>
              </a:graphicData>
            </a:graphic>
          </wp:inline>
        </w:drawing>
      </w:r>
    </w:p>
    <w:p w14:paraId="4B91C49E" w14:textId="5C623A8F" w:rsidR="00AE3385" w:rsidRDefault="00AE3385" w:rsidP="009331D2">
      <w:r>
        <w:t xml:space="preserve">Obrázek výše popisuje stav, kdy je část OBM minimalizována. Uzel s entitou notebooku je vyjádřen pouze jako ikona se znaménkem, vyjadřující minimalizaci. Vztah mezi uzlem </w:t>
      </w:r>
      <w:proofErr w:type="spellStart"/>
      <w:r>
        <w:t>offer</w:t>
      </w:r>
      <w:proofErr w:type="spellEnd"/>
      <w:r>
        <w:t xml:space="preserve">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9331D2">
      <w:r w:rsidRPr="00EB5208">
        <w:rPr>
          <w:noProof/>
        </w:rPr>
        <w:lastRenderedPageBreak/>
        <w:drawing>
          <wp:inline distT="0" distB="0" distL="0" distR="0" wp14:anchorId="46E93B60" wp14:editId="1AF510F1">
            <wp:extent cx="5731510" cy="6494145"/>
            <wp:effectExtent l="0" t="0" r="254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94145"/>
                    </a:xfrm>
                    <a:prstGeom prst="rect">
                      <a:avLst/>
                    </a:prstGeom>
                  </pic:spPr>
                </pic:pic>
              </a:graphicData>
            </a:graphic>
          </wp:inline>
        </w:drawing>
      </w:r>
    </w:p>
    <w:p w14:paraId="63417A7F" w14:textId="77777777" w:rsidR="005A731D" w:rsidRDefault="00EB5208" w:rsidP="009331D2">
      <w:r>
        <w:t xml:space="preserve">Faktem zůstává, že jakýkoli přístup neumožňující zobrazení pouze určité části sloučeného OBM při kontrole před převodem do ontologie pomocí nástroje </w:t>
      </w:r>
      <w:proofErr w:type="spellStart"/>
      <w:r>
        <w:t>OBOWLMorph</w:t>
      </w:r>
      <w:proofErr w:type="spellEnd"/>
      <w:r>
        <w:t xml:space="preserve"> však naráží znovu na původní omezení PURO Modeleru kvůli nepřehlednosti. Ostatně i samotný náhled v </w:t>
      </w:r>
      <w:proofErr w:type="spellStart"/>
      <w:r>
        <w:t>OBOWLMorph</w:t>
      </w:r>
      <w:proofErr w:type="spellEnd"/>
      <w:r>
        <w:t xml:space="preserve">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lastRenderedPageBreak/>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9331D2">
      <w:r w:rsidRPr="00D44345">
        <w:rPr>
          <w:noProof/>
        </w:rPr>
        <w:drawing>
          <wp:inline distT="0" distB="0" distL="0" distR="0" wp14:anchorId="60212028" wp14:editId="1F9A0306">
            <wp:extent cx="5731510" cy="3183890"/>
            <wp:effectExtent l="0" t="0" r="254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3890"/>
                    </a:xfrm>
                    <a:prstGeom prst="rect">
                      <a:avLst/>
                    </a:prstGeom>
                  </pic:spPr>
                </pic:pic>
              </a:graphicData>
            </a:graphic>
          </wp:inline>
        </w:drawing>
      </w:r>
    </w:p>
    <w:p w14:paraId="196E82A9" w14:textId="796B5EB7" w:rsidR="00A64D6E" w:rsidRDefault="00CC3D9C" w:rsidP="009331D2">
      <w:r w:rsidRPr="00CC3D9C">
        <w:rPr>
          <w:noProof/>
        </w:rPr>
        <w:drawing>
          <wp:inline distT="0" distB="0" distL="0" distR="0" wp14:anchorId="271D8798" wp14:editId="392D463C">
            <wp:extent cx="5731510" cy="2397760"/>
            <wp:effectExtent l="0" t="0" r="254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97760"/>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9331D2">
      <w:r w:rsidRPr="00342BC7">
        <w:rPr>
          <w:noProof/>
        </w:rPr>
        <w:lastRenderedPageBreak/>
        <w:drawing>
          <wp:inline distT="0" distB="0" distL="0" distR="0" wp14:anchorId="4A373B06" wp14:editId="321BC43B">
            <wp:extent cx="5731510" cy="214122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122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13D5DC41" w14:textId="77777777" w:rsidR="002647C4" w:rsidRPr="006C5DE6" w:rsidRDefault="002647C4" w:rsidP="009331D2"/>
    <w:p w14:paraId="1174B54D" w14:textId="3CC21D52" w:rsidR="007C7062" w:rsidRPr="00114C80" w:rsidRDefault="003E6829" w:rsidP="00B24E24">
      <w:pPr>
        <w:pStyle w:val="Nadpis2"/>
      </w:pPr>
      <w:bookmarkStart w:id="48" w:name="_Toc89099833"/>
      <w:r>
        <w:t>B-typy</w:t>
      </w:r>
      <w:bookmarkEnd w:id="48"/>
    </w:p>
    <w:p w14:paraId="41A3966F" w14:textId="1A6A594D" w:rsidR="006F00CD" w:rsidRDefault="006F00CD" w:rsidP="006F00CD"/>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6F00CD">
      <w:r w:rsidRPr="009167C7">
        <w:rPr>
          <w:noProof/>
        </w:rPr>
        <w:lastRenderedPageBreak/>
        <w:drawing>
          <wp:inline distT="0" distB="0" distL="0" distR="0" wp14:anchorId="64367716" wp14:editId="75CDC227">
            <wp:extent cx="5731510" cy="3641090"/>
            <wp:effectExtent l="0" t="0" r="254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1090"/>
                    </a:xfrm>
                    <a:prstGeom prst="rect">
                      <a:avLst/>
                    </a:prstGeom>
                  </pic:spPr>
                </pic:pic>
              </a:graphicData>
            </a:graphic>
          </wp:inline>
        </w:drawing>
      </w:r>
    </w:p>
    <w:p w14:paraId="62EA4B53" w14:textId="05330B42" w:rsidR="009167C7" w:rsidRDefault="003D4FA0" w:rsidP="006F00CD">
      <w:r w:rsidRPr="003D4FA0">
        <w:rPr>
          <w:noProof/>
        </w:rPr>
        <w:drawing>
          <wp:inline distT="0" distB="0" distL="0" distR="0" wp14:anchorId="12438CF1" wp14:editId="59BFF78A">
            <wp:extent cx="5731510" cy="2228215"/>
            <wp:effectExtent l="0" t="0" r="2540" b="63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215"/>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5088A79A" w14:textId="3162251B" w:rsidR="00BB3DBB" w:rsidRDefault="00157022" w:rsidP="00610935">
      <w:pPr>
        <w:pStyle w:val="Nadpis1"/>
      </w:pPr>
      <w:bookmarkStart w:id="49" w:name="_Toc89099834"/>
      <w:r>
        <w:t xml:space="preserve">Dostupné knihovny pro </w:t>
      </w:r>
      <w:r w:rsidR="00C64E1C">
        <w:t>grafickou reprezentaci</w:t>
      </w:r>
      <w:bookmarkEnd w:id="49"/>
    </w:p>
    <w:p w14:paraId="2D456085" w14:textId="3DD48076" w:rsidR="00421887" w:rsidRDefault="00421887" w:rsidP="00421887"/>
    <w:p w14:paraId="1C510004" w14:textId="2FA70DAC" w:rsidR="00EE2C82"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P</w:t>
      </w:r>
      <w:r w:rsidR="005D384E">
        <w:t>UR</w:t>
      </w:r>
      <w:r w:rsidR="00980886">
        <w:t xml:space="preserve">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w:t>
      </w:r>
      <w:r w:rsidR="00A41B65">
        <w:lastRenderedPageBreak/>
        <w:t xml:space="preserve">vyvíjet </w:t>
      </w:r>
      <w:r w:rsidR="00A4188E">
        <w:t>tyto knihovny od začátku. Je proto nutné vybrat již existující prostředí. K tomu je nutné shrnout požadavky na funkcionalitu takové knihovny.</w:t>
      </w:r>
    </w:p>
    <w:p w14:paraId="7B31544C" w14:textId="2E7BEEEE" w:rsidR="00D0645D" w:rsidRDefault="00D0645D" w:rsidP="00421887"/>
    <w:p w14:paraId="3F992A8B" w14:textId="77777777" w:rsidR="00D0645D" w:rsidRDefault="00D0645D" w:rsidP="00342D93">
      <w:pPr>
        <w:pStyle w:val="Nadpis2"/>
      </w:pPr>
      <w:bookmarkStart w:id="50" w:name="_Toc89099835"/>
      <w:r>
        <w:t>Požadavky</w:t>
      </w:r>
      <w:bookmarkEnd w:id="50"/>
    </w:p>
    <w:p w14:paraId="7201D9B4" w14:textId="77777777" w:rsidR="00D0645D" w:rsidRDefault="00D0645D" w:rsidP="00D0645D"/>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51" w:name="_Toc89099836"/>
      <w:r>
        <w:t xml:space="preserve">Podpora </w:t>
      </w:r>
      <w:r w:rsidRPr="003649A5">
        <w:t>různých</w:t>
      </w:r>
      <w:r>
        <w:t xml:space="preserve"> grafických elementů</w:t>
      </w:r>
      <w:bookmarkEnd w:id="51"/>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D77AEE1" w14:textId="3BB889EA" w:rsidR="00D0645D" w:rsidRPr="000E17AF" w:rsidRDefault="00D0645D" w:rsidP="00D0645D">
      <w:r>
        <w:t>Vztahy mezi uzly mohou být též různé a jsou definovány jazykem PURO. Knihovna by měla podporovat různé vzhledy těchto vztahů.</w:t>
      </w:r>
    </w:p>
    <w:p w14:paraId="137CB200" w14:textId="77777777" w:rsidR="00D0645D" w:rsidRDefault="00D0645D" w:rsidP="00D0645D"/>
    <w:p w14:paraId="31C56FAF" w14:textId="318F9ADE" w:rsidR="00D0645D" w:rsidRDefault="00D0645D" w:rsidP="00342D93">
      <w:pPr>
        <w:pStyle w:val="Nadpis3"/>
      </w:pPr>
      <w:bookmarkStart w:id="52" w:name="_Toc89099837"/>
      <w:r>
        <w:t>Podmiňování tvorby vztahů</w:t>
      </w:r>
      <w:bookmarkEnd w:id="52"/>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302B3807" w14:textId="4E70EB3E" w:rsidR="00EA41F8" w:rsidRDefault="00EC15B6" w:rsidP="00EA41F8">
      <w:r>
        <w:t xml:space="preserve">Dále </w:t>
      </w:r>
      <w:r w:rsidR="003649A5">
        <w:t>je</w:t>
      </w:r>
      <w:r>
        <w:t xml:space="preserve"> vhodné omezit počet propojení vycházejících z, či do uzlu.</w:t>
      </w:r>
    </w:p>
    <w:p w14:paraId="0BDC2C7F" w14:textId="77777777" w:rsidR="00EA41F8" w:rsidRDefault="00EA41F8" w:rsidP="00EA41F8"/>
    <w:p w14:paraId="6CAA8717" w14:textId="01DA563E" w:rsidR="00D0645D" w:rsidRDefault="00D0645D" w:rsidP="00342D93">
      <w:pPr>
        <w:pStyle w:val="Nadpis3"/>
      </w:pPr>
      <w:bookmarkStart w:id="53" w:name="_Toc89099838"/>
      <w:r>
        <w:t>Kontextová menu</w:t>
      </w:r>
      <w:bookmarkEnd w:id="53"/>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8A140DF" w:rsidR="00A04B80" w:rsidRDefault="00A04B80" w:rsidP="00D0645D">
      <w:r>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w:t>
      </w:r>
      <w:r w:rsidR="009A2322">
        <w:lastRenderedPageBreak/>
        <w:t xml:space="preserve">způsob je zřejmě </w:t>
      </w:r>
      <w:r w:rsidR="00105D56">
        <w:t>přehlednější</w:t>
      </w:r>
      <w:r w:rsidR="009A2322">
        <w:t xml:space="preserve"> než </w:t>
      </w:r>
      <w:r w:rsidR="00970A0C">
        <w:t>pouhý seznam uzlů s přiřazenou nabídkou</w:t>
      </w:r>
      <w:r w:rsidR="00306298">
        <w:t xml:space="preserve">, jako by tomu bylo v případě slučování modelů bez grafické reprezentace </w:t>
      </w:r>
      <w:r w:rsidR="00510B3D">
        <w:t>uzlů</w:t>
      </w:r>
      <w:r w:rsidR="00105D56">
        <w:t>.</w:t>
      </w:r>
    </w:p>
    <w:p w14:paraId="423A0CF2" w14:textId="72B357DE"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r w:rsidR="00887A9F">
        <w:t xml:space="preserve"> a grafická knihovna by ho měla v ideálním případě podporovat.</w:t>
      </w:r>
    </w:p>
    <w:p w14:paraId="227AE2DF" w14:textId="77777777" w:rsidR="00BC615C" w:rsidRDefault="00BC615C" w:rsidP="00BC615C"/>
    <w:p w14:paraId="51FE240A" w14:textId="61A2EBB9" w:rsidR="00D0645D" w:rsidRDefault="00D0645D" w:rsidP="00342D93">
      <w:pPr>
        <w:pStyle w:val="Nadpis3"/>
      </w:pPr>
      <w:bookmarkStart w:id="54" w:name="_Toc89099839"/>
      <w:r>
        <w:t>Složky a skupiny</w:t>
      </w:r>
      <w:bookmarkEnd w:id="54"/>
    </w:p>
    <w:p w14:paraId="6B4FC9D8" w14:textId="651D238F" w:rsidR="00607115" w:rsidRPr="00607115" w:rsidRDefault="00607115" w:rsidP="00607115">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1DB97917" w14:textId="77777777" w:rsidR="00D0645D" w:rsidRDefault="00D0645D" w:rsidP="00D0645D"/>
    <w:p w14:paraId="23A7890D" w14:textId="5359B246" w:rsidR="00B14530" w:rsidRDefault="00D0645D" w:rsidP="00342D93">
      <w:pPr>
        <w:pStyle w:val="Nadpis3"/>
      </w:pPr>
      <w:bookmarkStart w:id="55" w:name="_Toc89099840"/>
      <w:r>
        <w:t>Formáty ukládání</w:t>
      </w:r>
      <w:bookmarkEnd w:id="55"/>
    </w:p>
    <w:p w14:paraId="33191A98" w14:textId="6BBF5F69" w:rsidR="007B552C" w:rsidRPr="007B552C" w:rsidRDefault="007B552C" w:rsidP="007B552C">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738F7631" w14:textId="77777777" w:rsidR="00BF063B" w:rsidRPr="00BF063B" w:rsidRDefault="00BF063B" w:rsidP="00BF063B"/>
    <w:p w14:paraId="6211FA86" w14:textId="41B04DDA" w:rsidR="00B14530" w:rsidRDefault="00B14530" w:rsidP="00342D93">
      <w:pPr>
        <w:pStyle w:val="Nadpis2"/>
      </w:pPr>
      <w:bookmarkStart w:id="56" w:name="_Toc89099841"/>
      <w:r>
        <w:t>Knihovny</w:t>
      </w:r>
      <w:bookmarkEnd w:id="56"/>
    </w:p>
    <w:p w14:paraId="5C1708A3" w14:textId="7AB3496D" w:rsidR="00B14530" w:rsidRDefault="00B14530" w:rsidP="00B14530"/>
    <w:p w14:paraId="4B14D03C" w14:textId="4F1FBB54" w:rsidR="00B14530" w:rsidRPr="00B14530" w:rsidRDefault="00B14530" w:rsidP="00B1453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BEB5DA" w14:textId="415350C0" w:rsidR="003B73B9" w:rsidRDefault="003B73B9" w:rsidP="00421887"/>
    <w:p w14:paraId="344DA673" w14:textId="76F8F56C" w:rsidR="003B73B9" w:rsidRDefault="003A734C" w:rsidP="00342D93">
      <w:pPr>
        <w:pStyle w:val="Nadpis3"/>
      </w:pPr>
      <w:bookmarkStart w:id="57" w:name="_Toc89099842"/>
      <w:proofErr w:type="spellStart"/>
      <w:r>
        <w:t>GoJS</w:t>
      </w:r>
      <w:bookmarkEnd w:id="57"/>
      <w:proofErr w:type="spellEnd"/>
    </w:p>
    <w:p w14:paraId="47EC23B3" w14:textId="58C07A13" w:rsidR="004E581A" w:rsidRDefault="00B30306" w:rsidP="004E581A">
      <w:hyperlink r:id="rId57" w:history="1">
        <w:r w:rsidR="00F80932" w:rsidRPr="00CC01CE">
          <w:rPr>
            <w:rStyle w:val="Hypertextovodkaz"/>
          </w:rPr>
          <w:t>https://gojs.net/</w:t>
        </w:r>
      </w:hyperlink>
    </w:p>
    <w:p w14:paraId="4C88F476" w14:textId="0755E685" w:rsidR="00460B29" w:rsidRDefault="00EA4986" w:rsidP="004E581A">
      <w:proofErr w:type="spellStart"/>
      <w:r>
        <w:t>GoJS</w:t>
      </w:r>
      <w:proofErr w:type="spellEnd"/>
      <w:r>
        <w:t xml:space="preserve"> je knihovna v</w:t>
      </w:r>
      <w:r w:rsidR="00DD73B8">
        <w:t> napsaná v</w:t>
      </w:r>
      <w:r w:rsidR="00C423B2">
        <w:t xml:space="preserve"> čistém</w:t>
      </w:r>
      <w:r w:rsidR="00B974F1">
        <w:t> </w:t>
      </w:r>
      <w:proofErr w:type="spellStart"/>
      <w:r w:rsidR="00DD73B8">
        <w:t>JavaScript</w:t>
      </w:r>
      <w:r w:rsidR="00B974F1">
        <w:t>u</w:t>
      </w:r>
      <w:proofErr w:type="spellEnd"/>
      <w:r w:rsidR="00B974F1">
        <w:t xml:space="preserve">.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Součástí této knihovny je velmi přehledná a rozsáhlá dokumentace</w:t>
      </w:r>
      <w:r w:rsidR="00A67496">
        <w:t>. Zároveň lze na stránkách nalézt podrobný návod</w:t>
      </w:r>
      <w:r w:rsidR="002A2AB7">
        <w:t>, věnující se mnoha aspektům knihovny. Zde je možné dohledat příklady k prakticky všem zásadním funkcionalitám a</w:t>
      </w:r>
      <w:r w:rsidR="00A94F48">
        <w:t xml:space="preserve"> objektům. </w:t>
      </w:r>
      <w:r w:rsidR="002713D3">
        <w:t xml:space="preserve">Stránky obsahují mnoho demonstrací </w:t>
      </w:r>
      <w:r w:rsidR="00570E6F">
        <w:t xml:space="preserve">různých druhů diagramů s přehledným popisem a dostupnou dokumentací včetně kódu. </w:t>
      </w:r>
      <w:r w:rsidR="00DC1BD0">
        <w:t xml:space="preserve">Tímto způsobem se uživatel </w:t>
      </w:r>
      <w:r w:rsidR="00DC1BD0">
        <w:lastRenderedPageBreak/>
        <w:t xml:space="preserve">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 xml:space="preserve">rozšiřitelnou knihovnu, je </w:t>
      </w:r>
      <w:proofErr w:type="spellStart"/>
      <w:r w:rsidR="002713D3">
        <w:t>GoJS</w:t>
      </w:r>
      <w:proofErr w:type="spellEnd"/>
      <w:r w:rsidR="002713D3">
        <w:t xml:space="preserve">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w:t>
      </w:r>
      <w:proofErr w:type="spellStart"/>
      <w:r>
        <w:t>clipboardu</w:t>
      </w:r>
      <w:proofErr w:type="spellEnd"/>
      <w:r>
        <w:t xml:space="preserve"> zvyšuje uživatelský komfort.</w:t>
      </w:r>
    </w:p>
    <w:p w14:paraId="76070DFF" w14:textId="77777777" w:rsidR="00377934" w:rsidRDefault="00377934" w:rsidP="00377934">
      <w:pPr>
        <w:pStyle w:val="Odstavecseseznamem"/>
        <w:numPr>
          <w:ilvl w:val="0"/>
          <w:numId w:val="41"/>
        </w:numPr>
      </w:pPr>
      <w:proofErr w:type="spellStart"/>
      <w:r w:rsidRPr="00C037B0">
        <w:rPr>
          <w:b/>
          <w:bCs/>
        </w:rPr>
        <w:t>UndoManager</w:t>
      </w:r>
      <w:proofErr w:type="spellEnd"/>
      <w:r w:rsidRPr="00C037B0">
        <w:t>:</w:t>
      </w:r>
      <w:r>
        <w:t xml:space="preserve"> Pro uživatelský komfort je vhodné využít třídu </w:t>
      </w:r>
      <w:proofErr w:type="spellStart"/>
      <w:r w:rsidRPr="00C037B0">
        <w:t>UndoManager</w:t>
      </w:r>
      <w:proofErr w:type="spellEnd"/>
      <w:r w:rsidRPr="00C037B0">
        <w:t>.</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proofErr w:type="spellStart"/>
      <w:r w:rsidRPr="00C037B0">
        <w:rPr>
          <w:u w:val="single"/>
        </w:rPr>
        <w:t>commitTransaction</w:t>
      </w:r>
      <w:proofErr w:type="spellEnd"/>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proofErr w:type="spellStart"/>
      <w:r w:rsidRPr="000B1AB5">
        <w:rPr>
          <w:b/>
          <w:bCs/>
        </w:rPr>
        <w:t>Force-directed</w:t>
      </w:r>
      <w:proofErr w:type="spellEnd"/>
      <w:r w:rsidRPr="000B1AB5">
        <w:rPr>
          <w:b/>
          <w:bCs/>
        </w:rPr>
        <w:t xml:space="preserve">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proofErr w:type="spellStart"/>
      <w:r>
        <w:t>GoJS</w:t>
      </w:r>
      <w:proofErr w:type="spellEnd"/>
      <w:r>
        <w:t xml:space="preserve"> nabízí nespočet užitečných metod, jako jsou </w:t>
      </w:r>
      <w:proofErr w:type="spellStart"/>
      <w:r>
        <w:t>iterátory</w:t>
      </w:r>
      <w:proofErr w:type="spellEnd"/>
      <w:r>
        <w:t xml:space="preserve"> přes uzly a linky v grafu či vyhledávání skupin uzlů propojených s vybraným uzlem.</w:t>
      </w:r>
    </w:p>
    <w:p w14:paraId="0D8603F8" w14:textId="16EF59C1" w:rsidR="00377934" w:rsidRDefault="00377934" w:rsidP="00377934">
      <w:r>
        <w:lastRenderedPageBreak/>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7753012D" w14:textId="0ACED7B1" w:rsidR="00377934" w:rsidRDefault="00377934" w:rsidP="00377934"/>
    <w:p w14:paraId="13E26DBF" w14:textId="1F96CF05" w:rsidR="003A734C" w:rsidRDefault="003A734C" w:rsidP="00342D93">
      <w:pPr>
        <w:pStyle w:val="Nadpis3"/>
      </w:pPr>
      <w:bookmarkStart w:id="58" w:name="_Toc89099843"/>
      <w:proofErr w:type="spellStart"/>
      <w:r w:rsidRPr="003A734C">
        <w:t>mxGraph</w:t>
      </w:r>
      <w:bookmarkEnd w:id="58"/>
      <w:proofErr w:type="spellEnd"/>
    </w:p>
    <w:p w14:paraId="7790B8F2" w14:textId="45D57753" w:rsidR="004E581A" w:rsidRDefault="00B30306" w:rsidP="004E581A">
      <w:hyperlink r:id="rId58" w:history="1">
        <w:r w:rsidR="00ED254D" w:rsidRPr="00CC01CE">
          <w:rPr>
            <w:rStyle w:val="Hypertextovodkaz"/>
          </w:rPr>
          <w:t>https://jgraph.github.io/mxgraph/</w:t>
        </w:r>
      </w:hyperlink>
    </w:p>
    <w:p w14:paraId="3A926D34" w14:textId="47439C83" w:rsidR="00FF3C76" w:rsidRDefault="00FF3C76" w:rsidP="004E581A">
      <w:proofErr w:type="spellStart"/>
      <w:r>
        <w:t>mxGraph</w:t>
      </w:r>
      <w:proofErr w:type="spellEnd"/>
      <w:r>
        <w:t xml:space="preserve"> je</w:t>
      </w:r>
      <w:r w:rsidR="00E2639A">
        <w:t xml:space="preserve"> JavaScript knihovna podporující tvorbu grafů a </w:t>
      </w:r>
      <w:r w:rsidR="00E24FE3">
        <w:t xml:space="preserve">diagramů. </w:t>
      </w:r>
    </w:p>
    <w:p w14:paraId="4C9E7B9C" w14:textId="7C4EB85B" w:rsidR="004E581A" w:rsidRDefault="007A08DF" w:rsidP="004E581A">
      <w:r>
        <w:t>Knihovna je dostupná pod licencí</w:t>
      </w:r>
      <w:r w:rsidR="00F80932" w:rsidRPr="00F80932">
        <w:t xml:space="preserve"> </w:t>
      </w:r>
      <w:proofErr w:type="spellStart"/>
      <w:r w:rsidR="00F80932" w:rsidRPr="00F80932">
        <w:t>Apache</w:t>
      </w:r>
      <w:proofErr w:type="spellEnd"/>
      <w:r w:rsidR="00F80932" w:rsidRPr="00F80932">
        <w:t xml:space="preserve"> 2.0.</w:t>
      </w:r>
    </w:p>
    <w:p w14:paraId="508A909F" w14:textId="77777777" w:rsidR="00507A79" w:rsidRDefault="00507A79" w:rsidP="004E581A"/>
    <w:p w14:paraId="64473A7D" w14:textId="2816F270" w:rsidR="009F4877" w:rsidRDefault="00F97753" w:rsidP="00342D93">
      <w:pPr>
        <w:pStyle w:val="Nadpis3"/>
      </w:pPr>
      <w:bookmarkStart w:id="59" w:name="_Toc89099844"/>
      <w:r w:rsidRPr="00F97753">
        <w:t xml:space="preserve">JavaScript </w:t>
      </w:r>
      <w:proofErr w:type="spellStart"/>
      <w:r w:rsidRPr="00F97753">
        <w:t>InfoVis</w:t>
      </w:r>
      <w:proofErr w:type="spellEnd"/>
      <w:r w:rsidRPr="00F97753">
        <w:t xml:space="preserve"> </w:t>
      </w:r>
      <w:proofErr w:type="spellStart"/>
      <w:r w:rsidRPr="00F97753">
        <w:t>Toolkit</w:t>
      </w:r>
      <w:bookmarkEnd w:id="59"/>
      <w:proofErr w:type="spellEnd"/>
    </w:p>
    <w:p w14:paraId="0335323F" w14:textId="7519A19D" w:rsidR="004E581A" w:rsidRDefault="00B30306" w:rsidP="004E581A">
      <w:hyperlink r:id="rId59" w:history="1">
        <w:r w:rsidR="004E581A" w:rsidRPr="00CC01CE">
          <w:rPr>
            <w:rStyle w:val="Hypertextovodkaz"/>
          </w:rPr>
          <w:t>http://philogb.github.io/jit/</w:t>
        </w:r>
      </w:hyperlink>
    </w:p>
    <w:p w14:paraId="2E20BE32" w14:textId="49F7E117" w:rsidR="000541E3" w:rsidRPr="005530C3" w:rsidRDefault="005530C3" w:rsidP="005530C3">
      <w:r>
        <w:t>Nástroj pro vytváření vizualizací dat. MIT licence</w:t>
      </w:r>
    </w:p>
    <w:p w14:paraId="1A972690" w14:textId="32DA2C37" w:rsidR="00F97753" w:rsidRDefault="00AC02C1" w:rsidP="00342D93">
      <w:pPr>
        <w:pStyle w:val="Nadpis3"/>
      </w:pPr>
      <w:bookmarkStart w:id="60" w:name="_Toc89099845"/>
      <w:r>
        <w:t>Vis.JS</w:t>
      </w:r>
      <w:bookmarkEnd w:id="60"/>
    </w:p>
    <w:p w14:paraId="76DEF7A5" w14:textId="3C30C66C" w:rsidR="00511054" w:rsidRDefault="00B30306" w:rsidP="00511054">
      <w:hyperlink r:id="rId60" w:history="1">
        <w:r w:rsidR="00511054" w:rsidRPr="00CC01CE">
          <w:rPr>
            <w:rStyle w:val="Hypertextovodkaz"/>
          </w:rPr>
          <w:t>https://visjs.org/</w:t>
        </w:r>
      </w:hyperlink>
    </w:p>
    <w:p w14:paraId="636D7C39" w14:textId="090859C7" w:rsidR="00062730" w:rsidRDefault="00062730" w:rsidP="00556C6B">
      <w:r>
        <w:t>Knihovna určen</w:t>
      </w:r>
      <w:r w:rsidR="00027AB2">
        <w:t>á pro vizualizaci grafů. Umožňuje vykreslování sí</w:t>
      </w:r>
      <w:r w:rsidR="00137071">
        <w:t>tí</w:t>
      </w:r>
      <w:r w:rsidR="00027AB2">
        <w:t xml:space="preserve">, </w:t>
      </w:r>
      <w:r w:rsidR="00137071">
        <w:t xml:space="preserve">grafů v 3D prostoru a klasických </w:t>
      </w:r>
      <w:r w:rsidR="0004433F">
        <w:t xml:space="preserve">dvourozměrných grafů pro popis dat. </w:t>
      </w:r>
      <w:r w:rsidR="00F901BA">
        <w:t>Na webu Vis.JS je dostupná spousta příkladů</w:t>
      </w:r>
      <w:r w:rsidR="00DF7D18">
        <w:t>. Díky tomu lze jednoduše posoudit</w:t>
      </w:r>
      <w:r w:rsidR="00CF6A5C">
        <w:t xml:space="preserve"> vhodnost této knihovny</w:t>
      </w:r>
      <w:r w:rsidR="00DF7D18">
        <w:t xml:space="preserve"> </w:t>
      </w:r>
      <w:r w:rsidR="00E37E0E">
        <w:t>pro vizualizaci slučování PURO modelů.</w:t>
      </w:r>
    </w:p>
    <w:p w14:paraId="2068D4ED" w14:textId="53B1CDCD" w:rsidR="00386C1B" w:rsidRDefault="00D22F8E" w:rsidP="00556C6B">
      <w:r>
        <w:t xml:space="preserve">Dokumentace této knihovny není tak přehledná jako v případě </w:t>
      </w:r>
      <w:proofErr w:type="spellStart"/>
      <w:r>
        <w:t>GoJS</w:t>
      </w:r>
      <w:proofErr w:type="spellEnd"/>
      <w:r>
        <w:t>.</w:t>
      </w:r>
    </w:p>
    <w:p w14:paraId="294D2A37" w14:textId="081BA157" w:rsidR="000541E3" w:rsidRDefault="000541E3" w:rsidP="00556C6B">
      <w:proofErr w:type="spellStart"/>
      <w:r w:rsidRPr="000541E3">
        <w:t>Apache</w:t>
      </w:r>
      <w:proofErr w:type="spellEnd"/>
      <w:r w:rsidRPr="000541E3">
        <w:t xml:space="preserve"> 2.0 </w:t>
      </w:r>
      <w:r w:rsidR="005530C3">
        <w:t>l</w:t>
      </w:r>
      <w:r w:rsidRPr="000541E3">
        <w:t>icen</w:t>
      </w:r>
      <w:r w:rsidR="005530C3">
        <w:t>c</w:t>
      </w:r>
      <w:r w:rsidRPr="000541E3">
        <w:t>e</w:t>
      </w:r>
    </w:p>
    <w:p w14:paraId="48381447" w14:textId="454AD648" w:rsidR="00F57EE1" w:rsidRPr="00C711F0" w:rsidRDefault="00F57EE1" w:rsidP="00C711F0">
      <w:pPr>
        <w:rPr>
          <w:rFonts w:asciiTheme="majorHAnsi" w:eastAsiaTheme="majorEastAsia" w:hAnsiTheme="majorHAnsi" w:cstheme="majorBidi"/>
          <w:color w:val="2F5496" w:themeColor="accent1" w:themeShade="BF"/>
          <w:sz w:val="32"/>
          <w:szCs w:val="32"/>
        </w:rPr>
      </w:pPr>
    </w:p>
    <w:p w14:paraId="777AE815" w14:textId="3D78174E" w:rsidR="005530C3" w:rsidRDefault="005530C3" w:rsidP="005530C3">
      <w:pPr>
        <w:pStyle w:val="Nadpis1"/>
      </w:pPr>
      <w:bookmarkStart w:id="61" w:name="_Toc89099846"/>
      <w:r>
        <w:t>Prerekvizity slučování</w:t>
      </w:r>
      <w:bookmarkEnd w:id="61"/>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63A36D09" w14:textId="77777777" w:rsidR="005530C3" w:rsidRDefault="005530C3" w:rsidP="005530C3">
      <w:r>
        <w:lastRenderedPageBreak/>
        <w:t>Určitým rozšířením by pak mohl být seznam uzlů a k nim příslušící nabídka potenciálních párů. Díky tomu by pak měl uživatel větší kontrolu nad výsledkem.</w:t>
      </w:r>
    </w:p>
    <w:p w14:paraId="0F9ACD3C" w14:textId="77777777" w:rsidR="005530C3" w:rsidRDefault="005530C3" w:rsidP="005530C3">
      <w:r>
        <w:t>Celý proces a jeho výsledek by pak bylo nutno konzultovat s původním editorem.</w:t>
      </w:r>
    </w:p>
    <w:p w14:paraId="12956687" w14:textId="77777777" w:rsidR="005530C3" w:rsidRDefault="005530C3" w:rsidP="005530C3">
      <w:pPr>
        <w:pStyle w:val="Nadpis2"/>
      </w:pPr>
      <w:bookmarkStart w:id="62" w:name="_Toc89099847"/>
      <w:r>
        <w:t>Import</w:t>
      </w:r>
      <w:bookmarkEnd w:id="62"/>
    </w:p>
    <w:p w14:paraId="088AF94D" w14:textId="77777777" w:rsidR="005530C3" w:rsidRDefault="005530C3" w:rsidP="005530C3">
      <w:pPr>
        <w:pStyle w:val="Nadpis3"/>
      </w:pPr>
      <w:bookmarkStart w:id="63" w:name="_Toc89099848"/>
      <w:r>
        <w:t>Analýza</w:t>
      </w:r>
      <w:bookmarkEnd w:id="63"/>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Default="00216025" w:rsidP="00216025">
      <w:pPr>
        <w:pStyle w:val="Nadpis3"/>
      </w:pPr>
      <w:bookmarkStart w:id="64" w:name="_Toc89099849"/>
      <w:r>
        <w:t>Návrh</w:t>
      </w:r>
      <w:bookmarkEnd w:id="64"/>
    </w:p>
    <w:p w14:paraId="4383FEC7" w14:textId="77777777" w:rsidR="00216025" w:rsidRDefault="00216025" w:rsidP="00216025">
      <w:r>
        <w:t xml:space="preserve">Již při samotném importu dvou modelů je nutné pracovat s předpokladem, že uzly obou grafů mají jedinečný identifikátor </w:t>
      </w:r>
      <w:r w:rsidRPr="008C058F">
        <w:rPr>
          <w:color w:val="FF0000"/>
        </w:rPr>
        <w:t xml:space="preserve">(dále ID). </w:t>
      </w:r>
      <w:r>
        <w:t>ID 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34769BFC" w14:textId="77777777" w:rsidR="00216025" w:rsidRDefault="00216025" w:rsidP="00216025">
      <w:pPr>
        <w:pStyle w:val="Nadpis3"/>
      </w:pPr>
      <w:bookmarkStart w:id="65" w:name="_Toc89099850"/>
      <w:r>
        <w:t>Implementace</w:t>
      </w:r>
      <w:bookmarkEnd w:id="65"/>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proofErr w:type="spellStart"/>
      <w:r w:rsidRPr="004D2383">
        <w:rPr>
          <w:i/>
          <w:iCs/>
        </w:rPr>
        <w:t>novéID</w:t>
      </w:r>
      <w:proofErr w:type="spellEnd"/>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proofErr w:type="spellStart"/>
      <w:r w:rsidRPr="007663B8">
        <w:rPr>
          <w:i/>
          <w:iCs/>
        </w:rPr>
        <w:t>p</w:t>
      </w:r>
      <w:r>
        <w:rPr>
          <w:i/>
          <w:iCs/>
        </w:rPr>
        <w:t>ů</w:t>
      </w:r>
      <w:r w:rsidRPr="007663B8">
        <w:rPr>
          <w:i/>
          <w:iCs/>
        </w:rPr>
        <w:t>vodníID</w:t>
      </w:r>
      <w:proofErr w:type="spellEnd"/>
      <w:r>
        <w:t>.</w:t>
      </w:r>
    </w:p>
    <w:p w14:paraId="67F0CF93" w14:textId="77777777" w:rsidR="00216025" w:rsidRDefault="00216025" w:rsidP="00172494">
      <w:pPr>
        <w:pStyle w:val="Odstavecseseznamem"/>
        <w:numPr>
          <w:ilvl w:val="1"/>
          <w:numId w:val="8"/>
        </w:numPr>
      </w:pPr>
      <w:r>
        <w:t xml:space="preserve">Nahraď jeho ID číslem </w:t>
      </w:r>
      <w:proofErr w:type="spellStart"/>
      <w:r w:rsidRPr="004D2383">
        <w:rPr>
          <w:i/>
          <w:iCs/>
        </w:rPr>
        <w:t>novéID</w:t>
      </w:r>
      <w:proofErr w:type="spellEnd"/>
      <w:r>
        <w:t>.</w:t>
      </w:r>
    </w:p>
    <w:p w14:paraId="1C583331" w14:textId="77777777" w:rsidR="00216025" w:rsidRDefault="00216025" w:rsidP="00172494">
      <w:pPr>
        <w:pStyle w:val="Odstavecseseznamem"/>
        <w:numPr>
          <w:ilvl w:val="1"/>
          <w:numId w:val="8"/>
        </w:numPr>
      </w:pPr>
      <w:r>
        <w:t>Přičti k </w:t>
      </w:r>
      <w:proofErr w:type="spellStart"/>
      <w:r w:rsidRPr="004D2383">
        <w:rPr>
          <w:i/>
          <w:iCs/>
        </w:rPr>
        <w:t>novéID</w:t>
      </w:r>
      <w:proofErr w:type="spellEnd"/>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které souhlasí s ID počátku propoje.</w:t>
      </w:r>
    </w:p>
    <w:p w14:paraId="5B5E7110" w14:textId="77777777" w:rsidR="00216025" w:rsidRDefault="00216025" w:rsidP="00172494">
      <w:pPr>
        <w:pStyle w:val="Odstavecseseznamem"/>
        <w:numPr>
          <w:ilvl w:val="2"/>
          <w:numId w:val="8"/>
        </w:numPr>
      </w:pPr>
      <w:r>
        <w:t xml:space="preserve">Nahraď ID počátku propoje proměnnou </w:t>
      </w:r>
      <w:proofErr w:type="spellStart"/>
      <w:r w:rsidRPr="00E22B2B">
        <w:rPr>
          <w:i/>
          <w:iCs/>
        </w:rPr>
        <w:t>novéID</w:t>
      </w:r>
      <w:proofErr w:type="spellEnd"/>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které souhlasí s ID konce propoje.</w:t>
      </w:r>
    </w:p>
    <w:p w14:paraId="780ADAEF" w14:textId="77777777" w:rsidR="00216025" w:rsidRDefault="00216025" w:rsidP="00172494">
      <w:pPr>
        <w:pStyle w:val="Odstavecseseznamem"/>
        <w:numPr>
          <w:ilvl w:val="2"/>
          <w:numId w:val="8"/>
        </w:numPr>
      </w:pPr>
      <w:r>
        <w:t xml:space="preserve">Nahraď ID konce propoje proměnnou </w:t>
      </w:r>
      <w:proofErr w:type="spellStart"/>
      <w:r w:rsidRPr="00E22B2B">
        <w:rPr>
          <w:i/>
          <w:iCs/>
        </w:rPr>
        <w:t>novéID</w:t>
      </w:r>
      <w:proofErr w:type="spellEnd"/>
      <w:r>
        <w:t xml:space="preserve"> nalezeného uzlu.</w:t>
      </w:r>
    </w:p>
    <w:p w14:paraId="4322E8FF" w14:textId="1EB694A5" w:rsidR="005530C3" w:rsidRPr="005530C3" w:rsidRDefault="00216025" w:rsidP="005530C3">
      <w:r>
        <w:t>Tímto je zaručena jedinečnost každého uzlu a jeho propojení.</w:t>
      </w:r>
    </w:p>
    <w:p w14:paraId="227C9857" w14:textId="07563DE3" w:rsidR="00FC2531" w:rsidRDefault="00727ADE" w:rsidP="005530C3">
      <w:pPr>
        <w:pStyle w:val="Nadpis1"/>
      </w:pPr>
      <w:bookmarkStart w:id="66" w:name="_Toc89099851"/>
      <w:r w:rsidRPr="005530C3">
        <w:lastRenderedPageBreak/>
        <w:t>Slučování</w:t>
      </w:r>
      <w:r>
        <w:t xml:space="preserve"> </w:t>
      </w:r>
      <w:r w:rsidR="003E6829">
        <w:t>typů</w:t>
      </w:r>
      <w:r w:rsidR="004F45F4">
        <w:t xml:space="preserve"> podle cíle</w:t>
      </w:r>
      <w:bookmarkEnd w:id="66"/>
    </w:p>
    <w:p w14:paraId="0E240A97" w14:textId="6793AAB4" w:rsidR="00727ADE" w:rsidRDefault="00727ADE" w:rsidP="00342D93">
      <w:pPr>
        <w:pStyle w:val="Nadpis2"/>
      </w:pPr>
      <w:bookmarkStart w:id="67" w:name="_Toc89099852"/>
      <w:r>
        <w:t>Analýza</w:t>
      </w:r>
      <w:bookmarkEnd w:id="67"/>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w:t>
      </w:r>
      <w:proofErr w:type="spellStart"/>
      <w:r w:rsidR="00E20BD0">
        <w:t>granularitu</w:t>
      </w:r>
      <w:proofErr w:type="spellEnd"/>
      <w:r w:rsidR="00E20BD0">
        <w:t xml:space="preserve">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775BA79B" w14:textId="465A2F08" w:rsidR="002555BD" w:rsidRDefault="002246AA" w:rsidP="005D5B8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191AAA09" w14:textId="77777777" w:rsidR="005334CC" w:rsidRDefault="005334CC" w:rsidP="005D5B8A"/>
    <w:p w14:paraId="63E2F098" w14:textId="4799223A" w:rsidR="008912BF"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342D93">
      <w:pPr>
        <w:pStyle w:val="Nadpis2"/>
      </w:pPr>
      <w:bookmarkStart w:id="68" w:name="_Toc89099853"/>
      <w:r>
        <w:t>Návrh</w:t>
      </w:r>
      <w:bookmarkEnd w:id="68"/>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lastRenderedPageBreak/>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lastRenderedPageBreak/>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w:t>
      </w:r>
      <w:proofErr w:type="spellStart"/>
      <w:r w:rsidR="002D2CA9">
        <w:t>granularitu</w:t>
      </w:r>
      <w:proofErr w:type="spellEnd"/>
      <w:r w:rsidR="002D2CA9">
        <w:t xml:space="preserve">,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w:t>
      </w:r>
      <w:proofErr w:type="spellStart"/>
      <w:r w:rsidR="00B1020A">
        <w:t>granularitu</w:t>
      </w:r>
      <w:proofErr w:type="spellEnd"/>
      <w:r w:rsidR="00B1020A">
        <w:t xml:space="preserve">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Default="00F46678" w:rsidP="00342D93">
      <w:pPr>
        <w:pStyle w:val="Nadpis3"/>
      </w:pPr>
      <w:bookmarkStart w:id="69" w:name="_Toc89099854"/>
      <w:r>
        <w:t xml:space="preserve">Nalezení uzlů v hierarchii </w:t>
      </w:r>
      <w:r w:rsidR="00446E7B">
        <w:t>typů</w:t>
      </w:r>
      <w:bookmarkEnd w:id="69"/>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w:t>
      </w:r>
      <w:proofErr w:type="spellStart"/>
      <w:r w:rsidR="00B703D1">
        <w:t>subtypeOf</w:t>
      </w:r>
      <w:proofErr w:type="spellEnd"/>
      <w:r w:rsidR="00B703D1">
        <w:t>“.</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lastRenderedPageBreak/>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nevstupuje žádná hrana grafu typu „b-</w:t>
      </w:r>
      <w:proofErr w:type="spellStart"/>
      <w:r w:rsidR="00376A8C">
        <w:t>subtypeOf</w:t>
      </w:r>
      <w:proofErr w:type="spellEnd"/>
      <w:r w:rsidR="00376A8C">
        <w:t xml:space="preserve">“. </w:t>
      </w:r>
      <w:r w:rsidR="00821C3A">
        <w:t>Toto je tedy nutnou podmínkou pro určení nejvyšších uzlů.</w:t>
      </w:r>
    </w:p>
    <w:p w14:paraId="370BBF72" w14:textId="550E774F" w:rsidR="00F63496" w:rsidRDefault="00F63496" w:rsidP="00342D93">
      <w:pPr>
        <w:pStyle w:val="Nadpis3"/>
      </w:pPr>
      <w:bookmarkStart w:id="70" w:name="_Toc89099855"/>
      <w:r>
        <w:t>Vytvoření cest grafem</w:t>
      </w:r>
      <w:bookmarkEnd w:id="70"/>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lastRenderedPageBreak/>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 xml:space="preserve">-&gt; </w:t>
      </w:r>
      <w:proofErr w:type="spellStart"/>
      <w:r w:rsidR="002C64B3">
        <w:rPr>
          <w:lang w:val="en-US"/>
        </w:rPr>
        <w:t>mléčný</w:t>
      </w:r>
      <w:proofErr w:type="spellEnd"/>
      <w:r w:rsidR="002C64B3">
        <w:t xml:space="preserve"> výrobek -</w:t>
      </w:r>
      <w:r w:rsidR="002C64B3">
        <w:rPr>
          <w:lang w:val="en-US"/>
        </w:rPr>
        <w:t xml:space="preserve">&gt; </w:t>
      </w:r>
      <w:proofErr w:type="spellStart"/>
      <w:r w:rsidR="002C64B3">
        <w:rPr>
          <w:lang w:val="en-US"/>
        </w:rPr>
        <w:t>mléko</w:t>
      </w:r>
      <w:proofErr w:type="spellEnd"/>
    </w:p>
    <w:p w14:paraId="56A66C0D" w14:textId="1E6BE604" w:rsidR="002C64B3" w:rsidRDefault="002C64B3" w:rsidP="00172494">
      <w:pPr>
        <w:pStyle w:val="Odstavecseseznamem"/>
        <w:numPr>
          <w:ilvl w:val="0"/>
          <w:numId w:val="15"/>
        </w:numPr>
      </w:pPr>
      <w:r>
        <w:t xml:space="preserve">kapalina </w:t>
      </w:r>
      <w:r>
        <w:rPr>
          <w:lang w:val="en-US"/>
        </w:rPr>
        <w:t xml:space="preserve">-&gt; </w:t>
      </w:r>
      <w:proofErr w:type="spellStart"/>
      <w:r>
        <w:rPr>
          <w:lang w:val="en-US"/>
        </w:rPr>
        <w:t>mléko</w:t>
      </w:r>
      <w:proofErr w:type="spellEnd"/>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Default="00282406" w:rsidP="00342D93">
      <w:pPr>
        <w:pStyle w:val="Nadpis3"/>
      </w:pPr>
      <w:bookmarkStart w:id="71" w:name="_Toc89099856"/>
      <w:r>
        <w:t>Hledání shodných uzlů</w:t>
      </w:r>
      <w:bookmarkEnd w:id="71"/>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Default="006126A2" w:rsidP="006126A2">
      <w:pPr>
        <w:pStyle w:val="Nadpis3"/>
      </w:pPr>
      <w:bookmarkStart w:id="72" w:name="_Toc89099857"/>
      <w:r>
        <w:t>Hledání kandidátů na odstranění</w:t>
      </w:r>
      <w:bookmarkEnd w:id="72"/>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w:t>
      </w:r>
      <w:r>
        <w:lastRenderedPageBreak/>
        <w:t xml:space="preserve">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Default="00BB15CB" w:rsidP="009F0895">
      <w:pPr>
        <w:pStyle w:val="Nadpis3"/>
      </w:pPr>
      <w:bookmarkStart w:id="73" w:name="_Toc89099858"/>
      <w:r>
        <w:t>Průchod cestami nahoru</w:t>
      </w:r>
      <w:bookmarkEnd w:id="73"/>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51AE07E6">
            <wp:extent cx="3813054" cy="3943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396" cy="394784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w:t>
      </w:r>
      <w:proofErr w:type="spellStart"/>
      <w:r w:rsidR="00CB2564">
        <w:t>bmw</w:t>
      </w:r>
      <w:proofErr w:type="spellEnd"/>
      <w:r w:rsidR="00CB2564">
        <w:t>“ a „</w:t>
      </w:r>
      <w:proofErr w:type="spellStart"/>
      <w:r w:rsidR="00CB2564">
        <w:t>audi</w:t>
      </w:r>
      <w:proofErr w:type="spellEnd"/>
      <w:r w:rsidR="00CB2564">
        <w:t>“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Default="00270054" w:rsidP="00342D93">
      <w:pPr>
        <w:pStyle w:val="Nadpis3"/>
      </w:pPr>
      <w:bookmarkStart w:id="74" w:name="_Toc89099859"/>
      <w:r>
        <w:t xml:space="preserve">Odstraňování </w:t>
      </w:r>
      <w:r w:rsidR="001863D4">
        <w:t>typů</w:t>
      </w:r>
      <w:bookmarkEnd w:id="74"/>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lastRenderedPageBreak/>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4CABAC3A">
            <wp:extent cx="5731510" cy="3892550"/>
            <wp:effectExtent l="0" t="0" r="254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2550"/>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7124425B">
            <wp:extent cx="5731510" cy="3499485"/>
            <wp:effectExtent l="0" t="0" r="254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99485"/>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Default="00292413" w:rsidP="00342D93">
      <w:pPr>
        <w:pStyle w:val="Nadpis3"/>
      </w:pPr>
      <w:bookmarkStart w:id="75" w:name="_Toc89099860"/>
      <w:r>
        <w:t xml:space="preserve">Odstraňování redundantních </w:t>
      </w:r>
      <w:r w:rsidR="00E96A27">
        <w:t>vztahů</w:t>
      </w:r>
      <w:bookmarkEnd w:id="75"/>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34CDFB2E">
            <wp:extent cx="5731510" cy="1958340"/>
            <wp:effectExtent l="0" t="0" r="254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8340"/>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28D95ACD">
            <wp:extent cx="5731510" cy="3103245"/>
            <wp:effectExtent l="0" t="0" r="254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3245"/>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7C0BEED8">
            <wp:extent cx="5731510" cy="3099435"/>
            <wp:effectExtent l="0" t="0" r="254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9435"/>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44F4BD38">
            <wp:extent cx="5731510" cy="3083560"/>
            <wp:effectExtent l="0" t="0" r="254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3560"/>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w:t>
      </w:r>
      <w:proofErr w:type="spellStart"/>
      <w:r>
        <w:rPr>
          <w:lang w:val="en-US"/>
        </w:rPr>
        <w:t>potraviny</w:t>
      </w:r>
      <w:proofErr w:type="spellEnd"/>
      <w:r>
        <w:rPr>
          <w:lang w:val="en-US"/>
        </w:rPr>
        <w:t xml:space="preserve"> </w:t>
      </w:r>
      <w:r>
        <w:t>-</w:t>
      </w:r>
      <w:r>
        <w:rPr>
          <w:lang w:val="en-US"/>
        </w:rPr>
        <w:t>&gt;</w:t>
      </w:r>
      <w:r>
        <w:t xml:space="preserve"> bio potravina -</w:t>
      </w:r>
      <w:r>
        <w:rPr>
          <w:lang w:val="en-US"/>
        </w:rPr>
        <w:t xml:space="preserve">&gt; bio </w:t>
      </w:r>
      <w:proofErr w:type="spellStart"/>
      <w:r w:rsidR="00CE1B7F">
        <w:rPr>
          <w:lang w:val="en-US"/>
        </w:rPr>
        <w:t>rýže</w:t>
      </w:r>
      <w:proofErr w:type="spellEnd"/>
    </w:p>
    <w:p w14:paraId="5D049506" w14:textId="0561289C" w:rsidR="00E62C11" w:rsidRPr="00453222" w:rsidRDefault="00E62C11"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w:t>
      </w:r>
      <w:proofErr w:type="spellStart"/>
      <w:r w:rsidR="000A4942">
        <w:rPr>
          <w:lang w:val="en-US"/>
        </w:rPr>
        <w:t>potraviny</w:t>
      </w:r>
      <w:proofErr w:type="spellEnd"/>
      <w:r w:rsidR="000A4942">
        <w:rPr>
          <w:lang w:val="en-US"/>
        </w:rPr>
        <w:t xml:space="preserve"> </w:t>
      </w:r>
      <w:r w:rsidR="000A4942">
        <w:t>-</w:t>
      </w:r>
      <w:r w:rsidR="000A4942">
        <w:rPr>
          <w:lang w:val="en-US"/>
        </w:rPr>
        <w:t xml:space="preserve">&gt; </w:t>
      </w:r>
      <w:proofErr w:type="spellStart"/>
      <w:r w:rsidR="00CE1B7F">
        <w:rPr>
          <w:lang w:val="en-US"/>
        </w:rPr>
        <w:t>rýže</w:t>
      </w:r>
      <w:proofErr w:type="spellEnd"/>
      <w:r w:rsidR="00CE1B7F">
        <w:t xml:space="preserve"> </w:t>
      </w:r>
      <w:r w:rsidR="00453222">
        <w:t>-</w:t>
      </w:r>
      <w:r w:rsidR="00453222">
        <w:rPr>
          <w:lang w:val="en-US"/>
        </w:rPr>
        <w:t xml:space="preserve">&gt; bio </w:t>
      </w:r>
      <w:proofErr w:type="spellStart"/>
      <w:r w:rsidR="00CE1B7F">
        <w:rPr>
          <w:lang w:val="en-US"/>
        </w:rPr>
        <w:t>rýže</w:t>
      </w:r>
      <w:proofErr w:type="spellEnd"/>
    </w:p>
    <w:p w14:paraId="2CDCAD8F" w14:textId="04F8A6CD" w:rsidR="00453222" w:rsidRPr="00CE1B7F" w:rsidRDefault="00453222"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bio </w:t>
      </w:r>
      <w:proofErr w:type="spellStart"/>
      <w:r w:rsidR="00CE1B7F">
        <w:rPr>
          <w:lang w:val="en-US"/>
        </w:rPr>
        <w:t>rýže</w:t>
      </w:r>
      <w:proofErr w:type="spellEnd"/>
    </w:p>
    <w:p w14:paraId="5223AF62" w14:textId="657E8436" w:rsidR="00CE1B7F" w:rsidRDefault="00CE1B7F" w:rsidP="00172494">
      <w:pPr>
        <w:pStyle w:val="Odstavecseseznamem"/>
        <w:numPr>
          <w:ilvl w:val="0"/>
          <w:numId w:val="19"/>
        </w:numPr>
      </w:pPr>
      <w:proofErr w:type="spellStart"/>
      <w:r>
        <w:rPr>
          <w:lang w:val="en-US"/>
        </w:rPr>
        <w:t>rostlina</w:t>
      </w:r>
      <w:proofErr w:type="spellEnd"/>
      <w:r>
        <w:rPr>
          <w:lang w:val="en-US"/>
        </w:rPr>
        <w:t xml:space="preserve">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Default="000E110B" w:rsidP="00342D93">
      <w:pPr>
        <w:pStyle w:val="Nadpis3"/>
      </w:pPr>
      <w:bookmarkStart w:id="76" w:name="_Toc89099861"/>
      <w:r>
        <w:t>Konečné sloučení</w:t>
      </w:r>
      <w:bookmarkEnd w:id="76"/>
    </w:p>
    <w:p w14:paraId="6DA8A52A" w14:textId="0A5CFE57" w:rsidR="005A1A0D" w:rsidRDefault="006F7014">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24FC21EC" w14:textId="59EE2154" w:rsidR="000E110B" w:rsidRDefault="005A1A0D" w:rsidP="00342D93">
      <w:pPr>
        <w:pStyle w:val="Nadpis2"/>
      </w:pPr>
      <w:bookmarkStart w:id="77" w:name="_Toc89099862"/>
      <w:r>
        <w:lastRenderedPageBreak/>
        <w:t>Implementace</w:t>
      </w:r>
      <w:bookmarkEnd w:id="77"/>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w:t>
      </w:r>
      <w:proofErr w:type="spellStart"/>
      <w:r w:rsidR="00E41B5C" w:rsidRPr="00EA50CA">
        <w:rPr>
          <w:u w:val="single"/>
        </w:rPr>
        <w:t>subtypeOf</w:t>
      </w:r>
      <w:proofErr w:type="spellEnd"/>
      <w:r w:rsidR="00E41B5C">
        <w:t xml:space="preserve">“. </w:t>
      </w:r>
      <w:r w:rsidR="00762860">
        <w:t>Pokud link b-</w:t>
      </w:r>
      <w:proofErr w:type="spellStart"/>
      <w:r w:rsidR="00762860">
        <w:t>subtypeOf</w:t>
      </w:r>
      <w:proofErr w:type="spellEnd"/>
      <w:r w:rsidR="00762860">
        <w:t xml:space="preserve">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proofErr w:type="spellStart"/>
      <w:r w:rsidR="00C81B32" w:rsidRPr="00EA50CA">
        <w:rPr>
          <w:u w:val="single"/>
        </w:rPr>
        <w:t>uzly</w:t>
      </w:r>
      <w:r w:rsidR="004F49A0" w:rsidRPr="00EA50CA">
        <w:rPr>
          <w:u w:val="single"/>
        </w:rPr>
        <w:t>Úrovně</w:t>
      </w:r>
      <w:proofErr w:type="spellEnd"/>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proofErr w:type="spellStart"/>
      <w:r w:rsidRPr="00EA50CA">
        <w:rPr>
          <w:u w:val="single"/>
        </w:rPr>
        <w:t>uzlyÚrovně</w:t>
      </w:r>
      <w:proofErr w:type="spellEnd"/>
      <w:r>
        <w:t>“ nerovná nule, prováděj následující:</w:t>
      </w:r>
    </w:p>
    <w:p w14:paraId="5C24F9E0" w14:textId="5BED511E" w:rsidR="00D848C1" w:rsidRDefault="000227EA" w:rsidP="00172494">
      <w:pPr>
        <w:pStyle w:val="Odstavecseseznamem"/>
        <w:numPr>
          <w:ilvl w:val="2"/>
          <w:numId w:val="20"/>
        </w:numPr>
      </w:pPr>
      <w:r>
        <w:t>Vytvoř pole „</w:t>
      </w:r>
      <w:proofErr w:type="spellStart"/>
      <w:r w:rsidRPr="00EA50CA">
        <w:rPr>
          <w:u w:val="single"/>
        </w:rPr>
        <w:t>budoucíÚroveň</w:t>
      </w:r>
      <w:proofErr w:type="spellEnd"/>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proofErr w:type="spellStart"/>
      <w:r w:rsidR="00C94C6A" w:rsidRPr="00EA50CA">
        <w:rPr>
          <w:u w:val="single"/>
        </w:rPr>
        <w:t>uzlyÚrovně</w:t>
      </w:r>
      <w:proofErr w:type="spellEnd"/>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w:t>
      </w:r>
      <w:proofErr w:type="spellStart"/>
      <w:r w:rsidR="00EA2DA0">
        <w:t>subtypeOf</w:t>
      </w:r>
      <w:proofErr w:type="spellEnd"/>
      <w:r w:rsidR="00EA2DA0">
        <w:t>“</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w:t>
      </w:r>
      <w:proofErr w:type="spellStart"/>
      <w:r>
        <w:t>subtypeOf</w:t>
      </w:r>
      <w:proofErr w:type="spellEnd"/>
      <w:r>
        <w:t>“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proofErr w:type="spellStart"/>
      <w:r w:rsidRPr="00EA50CA">
        <w:rPr>
          <w:u w:val="single"/>
        </w:rPr>
        <w:t>budoucíÚroveň</w:t>
      </w:r>
      <w:proofErr w:type="spellEnd"/>
      <w:r>
        <w:t>“</w:t>
      </w:r>
    </w:p>
    <w:p w14:paraId="66AACAE1" w14:textId="0B48C7C5" w:rsidR="00235BF9" w:rsidRDefault="00103726" w:rsidP="00172494">
      <w:pPr>
        <w:pStyle w:val="Odstavecseseznamem"/>
        <w:numPr>
          <w:ilvl w:val="4"/>
          <w:numId w:val="20"/>
        </w:numPr>
      </w:pPr>
      <w:r>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proofErr w:type="spellStart"/>
      <w:r w:rsidRPr="00EA50CA">
        <w:rPr>
          <w:u w:val="single"/>
        </w:rPr>
        <w:t>uzlyÚrovně</w:t>
      </w:r>
      <w:proofErr w:type="spellEnd"/>
      <w:r>
        <w:t>“ polem „</w:t>
      </w:r>
      <w:proofErr w:type="spellStart"/>
      <w:r w:rsidRPr="00EA50CA">
        <w:rPr>
          <w:u w:val="single"/>
        </w:rPr>
        <w:t>budoucíÚroveň</w:t>
      </w:r>
      <w:proofErr w:type="spellEnd"/>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proofErr w:type="spellStart"/>
      <w:r w:rsidRPr="004B5272">
        <w:rPr>
          <w:u w:val="single"/>
        </w:rPr>
        <w:t>false</w:t>
      </w:r>
      <w:proofErr w:type="spellEnd"/>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w:t>
      </w:r>
      <w:proofErr w:type="spellStart"/>
      <w:r w:rsidRPr="004B5272">
        <w:rPr>
          <w:u w:val="single"/>
        </w:rPr>
        <w:t>true</w:t>
      </w:r>
      <w:proofErr w:type="spellEnd"/>
      <w:r w:rsidRPr="004B5272">
        <w:rPr>
          <w:u w:val="single"/>
        </w:rPr>
        <w:t>“</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proofErr w:type="spellStart"/>
      <w:r w:rsidR="0055364B" w:rsidRPr="0055364B">
        <w:rPr>
          <w:u w:val="single"/>
        </w:rPr>
        <w:t>uzelCesty</w:t>
      </w:r>
      <w:proofErr w:type="spellEnd"/>
      <w:r w:rsidR="0055364B">
        <w:rPr>
          <w:u w:val="single"/>
        </w:rPr>
        <w:t>“</w:t>
      </w:r>
      <w:r>
        <w:t xml:space="preserve"> hodnotu </w:t>
      </w:r>
      <w:r>
        <w:rPr>
          <w:u w:val="single"/>
        </w:rPr>
        <w:t xml:space="preserve">kandidát </w:t>
      </w:r>
      <w:r>
        <w:t xml:space="preserve">= </w:t>
      </w:r>
      <w:proofErr w:type="spellStart"/>
      <w:r>
        <w:rPr>
          <w:u w:val="single"/>
        </w:rPr>
        <w:t>true</w:t>
      </w:r>
      <w:proofErr w:type="spellEnd"/>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proofErr w:type="spellStart"/>
      <w:r w:rsidR="0055364B" w:rsidRPr="0055364B">
        <w:rPr>
          <w:u w:val="single"/>
        </w:rPr>
        <w:t>uzelCesty</w:t>
      </w:r>
      <w:proofErr w:type="spellEnd"/>
      <w:r w:rsidR="0055364B">
        <w:t xml:space="preserve"> zkontroluj hodnotu </w:t>
      </w:r>
      <w:r w:rsidR="0055364B" w:rsidRPr="0055364B">
        <w:rPr>
          <w:u w:val="single"/>
        </w:rPr>
        <w:t>kandidát</w:t>
      </w:r>
      <w:r w:rsidR="0055364B">
        <w:t xml:space="preserve">. Pokud je </w:t>
      </w:r>
      <w:proofErr w:type="spellStart"/>
      <w:r w:rsidR="0055364B" w:rsidRPr="0055364B">
        <w:rPr>
          <w:u w:val="single"/>
        </w:rPr>
        <w:t>true</w:t>
      </w:r>
      <w:proofErr w:type="spellEnd"/>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proofErr w:type="spellStart"/>
      <w:r w:rsidR="0055364B" w:rsidRPr="0055364B">
        <w:rPr>
          <w:u w:val="single"/>
        </w:rPr>
        <w:t>uzelCesty</w:t>
      </w:r>
      <w:proofErr w:type="spellEnd"/>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w:t>
      </w:r>
      <w:proofErr w:type="spellStart"/>
      <w:r>
        <w:t>subtypeOf</w:t>
      </w:r>
      <w:proofErr w:type="spellEnd"/>
      <w:r>
        <w:t>,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w:t>
      </w:r>
      <w:proofErr w:type="spellStart"/>
      <w:r w:rsidRPr="00C776A7">
        <w:rPr>
          <w:u w:val="single"/>
        </w:rPr>
        <w:t>odstraňovanýUzel</w:t>
      </w:r>
      <w:proofErr w:type="spellEnd"/>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proofErr w:type="spellStart"/>
      <w:r w:rsidRPr="00C776A7">
        <w:rPr>
          <w:u w:val="single"/>
        </w:rPr>
        <w:t>odstraňovanýUzel</w:t>
      </w:r>
      <w:proofErr w:type="spellEnd"/>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proofErr w:type="spellStart"/>
      <w:r w:rsidR="00C776A7" w:rsidRPr="00C776A7">
        <w:rPr>
          <w:u w:val="single"/>
        </w:rPr>
        <w:t>odstraňovanýUzel</w:t>
      </w:r>
      <w:proofErr w:type="spellEnd"/>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proofErr w:type="spellStart"/>
      <w:r w:rsidRPr="006B14DE">
        <w:rPr>
          <w:u w:val="single"/>
        </w:rPr>
        <w:t>dočasnéOkolí</w:t>
      </w:r>
      <w:proofErr w:type="spellEnd"/>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proofErr w:type="spellStart"/>
      <w:r w:rsidRPr="006B14DE">
        <w:rPr>
          <w:u w:val="single"/>
        </w:rPr>
        <w:t>dočasnéOkolí</w:t>
      </w:r>
      <w:proofErr w:type="spellEnd"/>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proofErr w:type="spellStart"/>
      <w:r>
        <w:rPr>
          <w:u w:val="single"/>
        </w:rPr>
        <w:t>dočasnýGraf</w:t>
      </w:r>
      <w:proofErr w:type="spellEnd"/>
      <w:r>
        <w:t>.</w:t>
      </w:r>
    </w:p>
    <w:p w14:paraId="76504088" w14:textId="442917E3" w:rsidR="006B14DE" w:rsidRDefault="006B14DE" w:rsidP="00172494">
      <w:pPr>
        <w:pStyle w:val="Odstavecseseznamem"/>
        <w:numPr>
          <w:ilvl w:val="1"/>
          <w:numId w:val="28"/>
        </w:numPr>
      </w:pPr>
      <w:proofErr w:type="spellStart"/>
      <w:r>
        <w:lastRenderedPageBreak/>
        <w:t>Přeindexuj</w:t>
      </w:r>
      <w:proofErr w:type="spellEnd"/>
      <w:r>
        <w:t xml:space="preserve"> </w:t>
      </w:r>
      <w:proofErr w:type="spellStart"/>
      <w:r w:rsidR="00042251">
        <w:rPr>
          <w:u w:val="single"/>
        </w:rPr>
        <w:t>dočasnýGraf</w:t>
      </w:r>
      <w:proofErr w:type="spellEnd"/>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proofErr w:type="spellStart"/>
      <w:r w:rsidRPr="00C776A7">
        <w:rPr>
          <w:u w:val="single"/>
        </w:rPr>
        <w:t>odstraňovanýUzel</w:t>
      </w:r>
      <w:proofErr w:type="spellEnd"/>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proofErr w:type="spellStart"/>
      <w:r>
        <w:rPr>
          <w:u w:val="single"/>
        </w:rPr>
        <w:t>dočasnýGraf</w:t>
      </w:r>
      <w:proofErr w:type="spellEnd"/>
      <w:r>
        <w:t xml:space="preserve"> do původního grafu.</w:t>
      </w:r>
    </w:p>
    <w:p w14:paraId="1D3344D8" w14:textId="61A6612B" w:rsidR="00042251" w:rsidRDefault="00042251" w:rsidP="00172494">
      <w:pPr>
        <w:pStyle w:val="Odstavecseseznamem"/>
        <w:numPr>
          <w:ilvl w:val="0"/>
          <w:numId w:val="28"/>
        </w:numPr>
      </w:pPr>
      <w:r>
        <w:t xml:space="preserve">Odstraň uzel </w:t>
      </w:r>
      <w:proofErr w:type="spellStart"/>
      <w:r w:rsidRPr="00C776A7">
        <w:rPr>
          <w:u w:val="single"/>
        </w:rPr>
        <w:t>odstraňovanýUzel</w:t>
      </w:r>
      <w:proofErr w:type="spellEnd"/>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75ACDEB">
            <wp:extent cx="5362575" cy="392853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7341" cy="3932026"/>
                    </a:xfrm>
                    <a:prstGeom prst="rect">
                      <a:avLst/>
                    </a:prstGeom>
                  </pic:spPr>
                </pic:pic>
              </a:graphicData>
            </a:graphic>
          </wp:inline>
        </w:drawing>
      </w:r>
    </w:p>
    <w:p w14:paraId="4CEAA519" w14:textId="5D52BFD3"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50DDE43D" w:rsidR="007F0314" w:rsidRDefault="002E7009" w:rsidP="007F0314">
      <w:r>
        <w:rPr>
          <w:lang w:val="en-US"/>
        </w:rPr>
        <w:t xml:space="preserve">Je </w:t>
      </w:r>
      <w:proofErr w:type="spellStart"/>
      <w:r>
        <w:rPr>
          <w:lang w:val="en-US"/>
        </w:rPr>
        <w:t>nutné</w:t>
      </w:r>
      <w:proofErr w:type="spellEnd"/>
      <w:r>
        <w:rPr>
          <w:lang w:val="en-US"/>
        </w:rPr>
        <w:t xml:space="preserve">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050A363E" w14:textId="6D66E76F" w:rsidR="00267878" w:rsidRDefault="00267878" w:rsidP="00692B75">
      <w:pPr>
        <w:pStyle w:val="Nadpis1"/>
      </w:pPr>
      <w:bookmarkStart w:id="78" w:name="_Toc89099863"/>
      <w:r>
        <w:lastRenderedPageBreak/>
        <w:t xml:space="preserve">Implementace </w:t>
      </w:r>
      <w:r w:rsidR="00315F15">
        <w:t>uživatelského rozhraní</w:t>
      </w:r>
      <w:bookmarkEnd w:id="78"/>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50770"/>
                    </a:xfrm>
                    <a:prstGeom prst="rect">
                      <a:avLst/>
                    </a:prstGeom>
                  </pic:spPr>
                </pic:pic>
              </a:graphicData>
            </a:graphic>
          </wp:inline>
        </w:drawing>
      </w:r>
    </w:p>
    <w:p w14:paraId="4D6B212A" w14:textId="37AA54BB" w:rsidR="00107260" w:rsidRDefault="007E41BE" w:rsidP="0018653A">
      <w:r>
        <w:t xml:space="preserve">Grafické prostředí reflektuje původní PURO </w:t>
      </w:r>
      <w:proofErr w:type="spellStart"/>
      <w:r>
        <w:t>Modeler</w:t>
      </w:r>
      <w:proofErr w:type="spellEnd"/>
      <w:r>
        <w:t xml:space="preserve"> ve snaze o jeho </w:t>
      </w:r>
      <w:proofErr w:type="spellStart"/>
      <w:r>
        <w:t>reimplementaci</w:t>
      </w:r>
      <w:proofErr w:type="spellEnd"/>
      <w:r>
        <w:t xml:space="preserve">. </w:t>
      </w:r>
      <w:r w:rsidR="00107260">
        <w:t>Uživatel má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w:t>
      </w:r>
      <w:proofErr w:type="spellStart"/>
      <w:r w:rsidR="009D1D0F">
        <w:t>GoJS</w:t>
      </w:r>
      <w:proofErr w:type="spellEnd"/>
      <w:r w:rsidR="009D1D0F">
        <w:t>.</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1"/>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2"/>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4"/>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w:t>
      </w:r>
      <w:proofErr w:type="spellStart"/>
      <w:r>
        <w:t>ctrl</w:t>
      </w:r>
      <w:proofErr w:type="spellEnd"/>
      <w:r>
        <w:t xml:space="preserve"> + g). Výsledkem je box obalující entity:</w:t>
      </w:r>
    </w:p>
    <w:p w14:paraId="7A9B9B60" w14:textId="39F424A3" w:rsidR="009D1D0F" w:rsidRDefault="009D1D0F" w:rsidP="0018653A">
      <w:r w:rsidRPr="009D1D0F">
        <w:rPr>
          <w:noProof/>
        </w:rPr>
        <w:lastRenderedPageBreak/>
        <w:drawing>
          <wp:inline distT="0" distB="0" distL="0" distR="0" wp14:anchorId="59549703" wp14:editId="0DF638F7">
            <wp:extent cx="5760720" cy="297307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18653A">
      <w:r w:rsidRPr="00351B8A">
        <w:rPr>
          <w:noProof/>
        </w:rPr>
        <w:drawing>
          <wp:inline distT="0" distB="0" distL="0" distR="0" wp14:anchorId="3EBB6CC2" wp14:editId="2C1BDBB5">
            <wp:extent cx="5760720" cy="3615690"/>
            <wp:effectExtent l="0" t="0" r="0" b="381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15690"/>
                    </a:xfrm>
                    <a:prstGeom prst="rect">
                      <a:avLst/>
                    </a:prstGeom>
                  </pic:spPr>
                </pic:pic>
              </a:graphicData>
            </a:graphic>
          </wp:inline>
        </w:drawing>
      </w:r>
    </w:p>
    <w:p w14:paraId="1D7CAFA5" w14:textId="7BB2BD30" w:rsidR="0065655C" w:rsidRDefault="0065655C" w:rsidP="0018653A">
      <w:r>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lastRenderedPageBreak/>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vyhledat, propojit a případně odstranit vytvořené boxy</w:t>
      </w:r>
      <w:r w:rsidR="007D7CED">
        <w:t>.</w:t>
      </w:r>
      <w:r w:rsidR="008644B9">
        <w:t xml:space="preserve"> Skupiny stejně jako uzly podléhají </w:t>
      </w:r>
      <w:proofErr w:type="spellStart"/>
      <w:r w:rsidR="008644B9">
        <w:t>force-directed</w:t>
      </w:r>
      <w:proofErr w:type="spellEnd"/>
      <w:r w:rsidR="008644B9">
        <w:t xml:space="preserve"> rozložení a jsou </w:t>
      </w:r>
      <w:r w:rsidR="008644B9">
        <w:lastRenderedPageBreak/>
        <w:t>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bookmarkStart w:id="79" w:name="_Toc89099864"/>
      <w:r>
        <w:t>Případová studie</w:t>
      </w:r>
      <w:bookmarkEnd w:id="79"/>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commentRangeStart w:id="80"/>
      <w:r>
        <w:t>Autor pro reprodukci vybral ontologii FOAF (</w:t>
      </w:r>
      <w:proofErr w:type="spellStart"/>
      <w:r w:rsidRPr="00C158A4">
        <w:t>Friend</w:t>
      </w:r>
      <w:proofErr w:type="spellEnd"/>
      <w:r w:rsidRPr="00C158A4">
        <w:t xml:space="preserve"> </w:t>
      </w:r>
      <w:proofErr w:type="spellStart"/>
      <w:r w:rsidRPr="00C158A4">
        <w:t>of</w:t>
      </w:r>
      <w:proofErr w:type="spellEnd"/>
      <w:r w:rsidRPr="00C158A4">
        <w:t xml:space="preserve"> a </w:t>
      </w:r>
      <w:proofErr w:type="spellStart"/>
      <w:r w:rsidRPr="00C158A4">
        <w:t>Friend</w:t>
      </w:r>
      <w:proofErr w:type="spellEnd"/>
      <w:r>
        <w:t xml:space="preserve">). </w:t>
      </w:r>
      <w:commentRangeEnd w:id="80"/>
      <w:r w:rsidR="00D959FF">
        <w:rPr>
          <w:rStyle w:val="Odkaznakoment"/>
        </w:rPr>
        <w:commentReference w:id="80"/>
      </w:r>
      <w:r>
        <w:t xml:space="preserve">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commentRangeStart w:id="81"/>
      <w:r>
        <w:t>Toto jádro (</w:t>
      </w:r>
      <w:proofErr w:type="spellStart"/>
      <w:r>
        <w:t>Core</w:t>
      </w:r>
      <w:proofErr w:type="spellEnd"/>
      <w:r>
        <w:t xml:space="preserve">) je tvořeno následující </w:t>
      </w:r>
      <w:r w:rsidR="003866F0">
        <w:t xml:space="preserve">základní </w:t>
      </w:r>
      <w:r>
        <w:t>sadou tříd a vlastností</w:t>
      </w:r>
      <w:r w:rsidR="00AC1F53">
        <w:t xml:space="preserve">. </w:t>
      </w:r>
      <w:commentRangeEnd w:id="81"/>
      <w:r w:rsidR="00D959FF">
        <w:rPr>
          <w:rStyle w:val="Odkaznakoment"/>
        </w:rPr>
        <w:commentReference w:id="81"/>
      </w:r>
      <w:r w:rsidR="00AC1F53">
        <w:t>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proofErr w:type="spellStart"/>
            <w:r w:rsidRPr="004B3EA4">
              <w:rPr>
                <w:b/>
                <w:bCs/>
              </w:rPr>
              <w:t>Organization</w:t>
            </w:r>
            <w:proofErr w:type="spellEnd"/>
            <w:r>
              <w:t>:</w:t>
            </w:r>
            <w:r w:rsidR="00482D00">
              <w:t xml:space="preserve"> Organizace je do určité míry podobná skupině, ale je více formální a trvalá. Jedná se o </w:t>
            </w:r>
            <w:proofErr w:type="spellStart"/>
            <w:r w:rsidR="00482D00">
              <w:t>fimy</w:t>
            </w:r>
            <w:proofErr w:type="spellEnd"/>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proofErr w:type="spellStart"/>
            <w:r w:rsidRPr="0049096B">
              <w:rPr>
                <w:b/>
                <w:bCs/>
              </w:rPr>
              <w:t>name</w:t>
            </w:r>
            <w:proofErr w:type="spellEnd"/>
            <w:r w:rsidR="004B3EA4">
              <w:t>: jméno (obecně všech věcí)</w:t>
            </w:r>
          </w:p>
          <w:p w14:paraId="56DBB3E4" w14:textId="6BB819E1" w:rsidR="00AC1F53" w:rsidRDefault="00AC1F53" w:rsidP="00AC1F53">
            <w:pPr>
              <w:pStyle w:val="Odstavecseseznamem"/>
              <w:numPr>
                <w:ilvl w:val="0"/>
                <w:numId w:val="44"/>
              </w:numPr>
            </w:pPr>
            <w:proofErr w:type="spellStart"/>
            <w:r w:rsidRPr="0049096B">
              <w:rPr>
                <w:b/>
                <w:bCs/>
              </w:rPr>
              <w:t>title</w:t>
            </w:r>
            <w:proofErr w:type="spellEnd"/>
            <w:r w:rsidR="004B3EA4">
              <w:t xml:space="preserve">: </w:t>
            </w:r>
            <w:r w:rsidR="007F14A3">
              <w:t xml:space="preserve">společenské </w:t>
            </w:r>
            <w:r w:rsidR="004D5F2D">
              <w:t xml:space="preserve">a akademické </w:t>
            </w:r>
            <w:r w:rsidR="007F14A3">
              <w:t>tituly (pan, paní</w:t>
            </w:r>
            <w:r w:rsidR="004D5F2D">
              <w:t>, Ing.)</w:t>
            </w:r>
          </w:p>
          <w:p w14:paraId="7A7ECFA9" w14:textId="21B3F93D" w:rsidR="00AC1F53" w:rsidRDefault="00AC1F53" w:rsidP="00AC1F53">
            <w:pPr>
              <w:pStyle w:val="Odstavecseseznamem"/>
              <w:numPr>
                <w:ilvl w:val="0"/>
                <w:numId w:val="44"/>
              </w:numPr>
            </w:pPr>
            <w:proofErr w:type="spellStart"/>
            <w:r w:rsidRPr="0049096B">
              <w:rPr>
                <w:b/>
                <w:bCs/>
              </w:rPr>
              <w:t>img</w:t>
            </w:r>
            <w:proofErr w:type="spellEnd"/>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proofErr w:type="spellStart"/>
            <w:r w:rsidRPr="0049096B">
              <w:rPr>
                <w:b/>
                <w:bCs/>
              </w:rPr>
              <w:t>depiction</w:t>
            </w:r>
            <w:proofErr w:type="spellEnd"/>
            <w:r w:rsidRPr="0049096B">
              <w:rPr>
                <w:b/>
                <w:bCs/>
              </w:rPr>
              <w:t xml:space="preserve"> (</w:t>
            </w:r>
            <w:proofErr w:type="spellStart"/>
            <w:r w:rsidRPr="0049096B">
              <w:rPr>
                <w:b/>
                <w:bCs/>
              </w:rPr>
              <w:t>depicts</w:t>
            </w:r>
            <w:proofErr w:type="spellEnd"/>
            <w:r w:rsidRPr="0049096B">
              <w:rPr>
                <w:b/>
                <w:bCs/>
              </w:rPr>
              <w:t>)</w:t>
            </w:r>
            <w:r w:rsidR="005D7DEF">
              <w:t>: odkazuje na obrázek popisující entitu.</w:t>
            </w:r>
          </w:p>
          <w:p w14:paraId="076E01D3" w14:textId="0396BDFC" w:rsidR="00AC1F53" w:rsidRDefault="00AC1F53" w:rsidP="00AC1F53">
            <w:pPr>
              <w:pStyle w:val="Odstavecseseznamem"/>
              <w:numPr>
                <w:ilvl w:val="0"/>
                <w:numId w:val="44"/>
              </w:numPr>
            </w:pPr>
            <w:proofErr w:type="spellStart"/>
            <w:r w:rsidRPr="0049096B">
              <w:rPr>
                <w:b/>
                <w:bCs/>
              </w:rPr>
              <w:t>familyName</w:t>
            </w:r>
            <w:proofErr w:type="spellEnd"/>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proofErr w:type="spellStart"/>
            <w:r w:rsidRPr="0049096B">
              <w:rPr>
                <w:b/>
                <w:bCs/>
              </w:rPr>
              <w:t>givenName</w:t>
            </w:r>
            <w:proofErr w:type="spellEnd"/>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proofErr w:type="spellStart"/>
            <w:r w:rsidRPr="0049096B">
              <w:rPr>
                <w:b/>
                <w:bCs/>
              </w:rPr>
              <w:t>knows</w:t>
            </w:r>
            <w:proofErr w:type="spellEnd"/>
            <w:r w:rsidR="0049096B">
              <w:t>:</w:t>
            </w:r>
            <w:r w:rsidR="006465BE">
              <w:t xml:space="preserve"> člověk zná člověka</w:t>
            </w:r>
          </w:p>
          <w:p w14:paraId="210D0C2E" w14:textId="6882CB11" w:rsidR="00AC1F53" w:rsidRDefault="00AC1F53" w:rsidP="00AC1F53">
            <w:pPr>
              <w:pStyle w:val="Odstavecseseznamem"/>
              <w:numPr>
                <w:ilvl w:val="0"/>
                <w:numId w:val="44"/>
              </w:numPr>
            </w:pPr>
            <w:proofErr w:type="spellStart"/>
            <w:r w:rsidRPr="0049096B">
              <w:rPr>
                <w:b/>
                <w:bCs/>
              </w:rPr>
              <w:t>based_near</w:t>
            </w:r>
            <w:proofErr w:type="spellEnd"/>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proofErr w:type="spellStart"/>
            <w:r w:rsidRPr="0049096B">
              <w:rPr>
                <w:b/>
                <w:bCs/>
              </w:rPr>
              <w:t>age</w:t>
            </w:r>
            <w:proofErr w:type="spellEnd"/>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proofErr w:type="spellStart"/>
            <w:r w:rsidRPr="0049096B">
              <w:rPr>
                <w:b/>
                <w:bCs/>
              </w:rPr>
              <w:t>primaryTopic</w:t>
            </w:r>
            <w:proofErr w:type="spellEnd"/>
            <w:r w:rsidRPr="0049096B">
              <w:rPr>
                <w:b/>
                <w:bCs/>
              </w:rPr>
              <w:t xml:space="preserve"> (</w:t>
            </w:r>
            <w:proofErr w:type="spellStart"/>
            <w:r w:rsidRPr="0049096B">
              <w:rPr>
                <w:b/>
                <w:bCs/>
              </w:rPr>
              <w:t>primaryTopicOf</w:t>
            </w:r>
            <w:proofErr w:type="spellEnd"/>
            <w:r w:rsidRPr="0049096B">
              <w:rPr>
                <w:b/>
                <w:bCs/>
              </w:rPr>
              <w:t>)</w:t>
            </w:r>
            <w:r w:rsidR="0049096B" w:rsidRPr="0049096B">
              <w:rPr>
                <w:b/>
                <w:bCs/>
              </w:rPr>
              <w:t>:</w:t>
            </w:r>
            <w:r w:rsidR="003866F0">
              <w:t xml:space="preserve"> věc, která je hlavním tématem dokumentu</w:t>
            </w:r>
          </w:p>
          <w:p w14:paraId="5D17527A" w14:textId="5A8A78CF" w:rsidR="005D6277" w:rsidRPr="000633EB" w:rsidRDefault="00AC1F53" w:rsidP="000633EB">
            <w:pPr>
              <w:pStyle w:val="Odstavecseseznamem"/>
              <w:numPr>
                <w:ilvl w:val="0"/>
                <w:numId w:val="44"/>
              </w:numPr>
              <w:rPr>
                <w:b/>
                <w:bCs/>
              </w:rPr>
            </w:pPr>
            <w:proofErr w:type="spellStart"/>
            <w:r w:rsidRPr="003866F0">
              <w:rPr>
                <w:b/>
                <w:bCs/>
              </w:rPr>
              <w:lastRenderedPageBreak/>
              <w:t>member</w:t>
            </w:r>
            <w:proofErr w:type="spellEnd"/>
            <w:r w:rsidR="003866F0">
              <w:rPr>
                <w:b/>
                <w:bCs/>
              </w:rPr>
              <w:t xml:space="preserve">: </w:t>
            </w:r>
            <w:r w:rsidR="003866F0">
              <w:t>agent je členem skupiny</w:t>
            </w:r>
          </w:p>
        </w:tc>
      </w:tr>
    </w:tbl>
    <w:p w14:paraId="4DA6C7C9" w14:textId="26E24DA9" w:rsidR="00E420C3" w:rsidRDefault="00E420C3" w:rsidP="00AC1F53"/>
    <w:p w14:paraId="69E8E1CA" w14:textId="77777777" w:rsidR="00443875" w:rsidRDefault="00E420C3" w:rsidP="00505FAB">
      <w:r w:rsidRPr="005D6277">
        <w:t xml:space="preserve">FOAF může být rozšířen další terminologií v podobě </w:t>
      </w:r>
      <w:proofErr w:type="spellStart"/>
      <w:r w:rsidR="003866F0" w:rsidRPr="005D6277">
        <w:t>Social</w:t>
      </w:r>
      <w:proofErr w:type="spellEnd"/>
      <w:r w:rsidR="003866F0" w:rsidRPr="005D6277">
        <w:t xml:space="preserve"> web, tedy vztahů týkajícíc</w:t>
      </w:r>
      <w:r w:rsidR="003D5BBE" w:rsidRPr="005D6277">
        <w:t>h se sociálních sítí a uživatelských účtů a entit na internetu.</w:t>
      </w:r>
      <w:r w:rsidR="005D6277">
        <w:t xml:space="preserve"> Zajímavými vlastnostmi jsou například </w:t>
      </w:r>
      <w:r w:rsidR="005D6277" w:rsidRPr="005D6277">
        <w:rPr>
          <w:u w:val="single"/>
        </w:rPr>
        <w:t>schoolHomepage</w:t>
      </w:r>
      <w:r w:rsidR="005D6277">
        <w:t xml:space="preserve"> a </w:t>
      </w:r>
      <w:r w:rsidR="005D6277" w:rsidRPr="005D6277">
        <w:rPr>
          <w:u w:val="single"/>
        </w:rPr>
        <w:t>workplaceHomepage</w:t>
      </w:r>
      <w:r w:rsidR="005D6277">
        <w:rPr>
          <w:u w:val="single"/>
        </w:rPr>
        <w:t>.</w:t>
      </w:r>
      <w:r w:rsidR="005D6277">
        <w:t xml:space="preserve"> Tyto vlastnosti odkazují na dokument, který je webovou stránkou organizací, ve kterých člověk pracuje, nebo kam chodí do školy. Organizace by tedy měla mít vlastnost </w:t>
      </w:r>
      <w:r w:rsidR="005D6277">
        <w:rPr>
          <w:u w:val="single"/>
        </w:rPr>
        <w:t>homepage</w:t>
      </w:r>
      <w:r w:rsidR="005D6277">
        <w:t>, která odkazuje na webovou stránku, která je třídou dokumentu.</w:t>
      </w:r>
      <w:r w:rsidR="000633EB">
        <w:t xml:space="preserve"> Další zajímavou vlastností je </w:t>
      </w:r>
      <w:r w:rsidR="000633EB" w:rsidRPr="000633EB">
        <w:rPr>
          <w:u w:val="single"/>
        </w:rPr>
        <w:t>currentProject</w:t>
      </w:r>
      <w:r w:rsidR="000633EB">
        <w:t>, odkazující na dokument, který je současným projektem nějakého člověka, například diplomová práce.</w:t>
      </w:r>
    </w:p>
    <w:p w14:paraId="31F19BBC" w14:textId="4350A557" w:rsidR="007F14A3" w:rsidRDefault="00392123" w:rsidP="00505FAB">
      <w:r>
        <w:t xml:space="preserve">V dokumentaci FOAF se popisuje problematický vztah mezi třídou Document a Project. </w:t>
      </w:r>
      <w:commentRangeStart w:id="82"/>
      <w:r>
        <w:t>V současné době není ustanoveno, jak propojovat dokumenty, které jsou projektem s třídou Project.</w:t>
      </w:r>
      <w:commentRangeEnd w:id="82"/>
      <w:r w:rsidR="00D959FF">
        <w:rPr>
          <w:rStyle w:val="Odkaznakoment"/>
        </w:rPr>
        <w:commentReference w:id="82"/>
      </w:r>
      <w:r>
        <w:t xml:space="preserve"> </w:t>
      </w:r>
      <w:commentRangeStart w:id="83"/>
      <w:r>
        <w:t xml:space="preserve">Zároveň nejsou specifikované spojení mezi </w:t>
      </w:r>
      <w:r w:rsidR="00123108">
        <w:t xml:space="preserve">třídou Project a vlastnostmi currentProject a </w:t>
      </w:r>
      <w:r w:rsidR="00123108" w:rsidRPr="008370BC">
        <w:rPr>
          <w:u w:val="single"/>
        </w:rPr>
        <w:t>pastProject</w:t>
      </w:r>
      <w:r w:rsidR="00123108">
        <w:t>.</w:t>
      </w:r>
      <w:r w:rsidR="008370BC">
        <w:t xml:space="preserve"> </w:t>
      </w:r>
      <w:commentRangeEnd w:id="83"/>
      <w:r w:rsidR="00D959FF">
        <w:rPr>
          <w:rStyle w:val="Odkaznakoment"/>
        </w:rPr>
        <w:commentReference w:id="83"/>
      </w:r>
      <w:r w:rsidR="008370BC">
        <w:t xml:space="preserve">Autor si dovoluje pro názornost případové studie použít </w:t>
      </w:r>
      <w:r w:rsidR="008370BC" w:rsidRPr="002703B7">
        <w:rPr>
          <w:u w:val="single"/>
        </w:rPr>
        <w:t>currentProject</w:t>
      </w:r>
      <w:r w:rsidR="008370BC">
        <w:t xml:space="preserve"> jako vztah mezi člověkem a projektem. </w:t>
      </w:r>
      <w:r w:rsidR="002703B7">
        <w:t>Autor zároveň</w:t>
      </w:r>
      <w:r w:rsidR="008370BC">
        <w:t xml:space="preserve"> použije ve FOAF neexistující vztah </w:t>
      </w:r>
      <w:r w:rsidR="008370BC" w:rsidRPr="008370BC">
        <w:rPr>
          <w:u w:val="single"/>
        </w:rPr>
        <w:t>hasDocument</w:t>
      </w:r>
      <w:r w:rsidR="008370BC">
        <w:t>, odkazující na dokument projektu.</w:t>
      </w:r>
    </w:p>
    <w:p w14:paraId="2419BC48" w14:textId="77777777" w:rsidR="0058548C" w:rsidRDefault="0058548C" w:rsidP="00505FAB">
      <w:r>
        <w:t>Autor vytvořil tři PURO modely na základě FOAF ontologie:</w:t>
      </w:r>
    </w:p>
    <w:p w14:paraId="07E3CC81" w14:textId="5B32AD9B" w:rsidR="0058548C" w:rsidRDefault="0058548C" w:rsidP="0058548C">
      <w:pPr>
        <w:pStyle w:val="Odstavecseseznamem"/>
        <w:numPr>
          <w:ilvl w:val="0"/>
          <w:numId w:val="46"/>
        </w:numPr>
      </w:pPr>
      <w:r>
        <w:t>Model popisující organizace a skupiny</w:t>
      </w:r>
    </w:p>
    <w:p w14:paraId="423AF1DE" w14:textId="01DB2AD0" w:rsidR="0058548C" w:rsidRDefault="0058548C" w:rsidP="0058548C">
      <w:pPr>
        <w:pStyle w:val="Odstavecseseznamem"/>
        <w:numPr>
          <w:ilvl w:val="0"/>
          <w:numId w:val="46"/>
        </w:numPr>
      </w:pPr>
      <w:r>
        <w:t>Model popisující osoby a jejich vlastnosti</w:t>
      </w:r>
    </w:p>
    <w:p w14:paraId="50060F0E" w14:textId="44062418" w:rsidR="0058548C" w:rsidRDefault="0058548C" w:rsidP="0058548C">
      <w:pPr>
        <w:pStyle w:val="Odstavecseseznamem"/>
        <w:numPr>
          <w:ilvl w:val="0"/>
          <w:numId w:val="46"/>
        </w:numPr>
      </w:pPr>
      <w:r>
        <w:t>Model vztahů mezi osobou dalšími entitami.</w:t>
      </w:r>
    </w:p>
    <w:p w14:paraId="3AA39492" w14:textId="1D61567A" w:rsidR="0027450F" w:rsidRDefault="0027450F">
      <w:pPr>
        <w:spacing w:after="160" w:line="259" w:lineRule="auto"/>
      </w:pPr>
      <w:r>
        <w:br w:type="page"/>
      </w:r>
    </w:p>
    <w:p w14:paraId="72CB784F" w14:textId="5BD81DAB" w:rsidR="0058548C" w:rsidRDefault="0058548C" w:rsidP="0027450F">
      <w:pPr>
        <w:jc w:val="center"/>
      </w:pPr>
      <w:r w:rsidRPr="0058548C">
        <w:rPr>
          <w:noProof/>
        </w:rPr>
        <w:lastRenderedPageBreak/>
        <w:drawing>
          <wp:inline distT="0" distB="0" distL="0" distR="0" wp14:anchorId="7B66CB98" wp14:editId="4CE8E335">
            <wp:extent cx="4405605" cy="3305175"/>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6822" cy="3313590"/>
                    </a:xfrm>
                    <a:prstGeom prst="rect">
                      <a:avLst/>
                    </a:prstGeom>
                  </pic:spPr>
                </pic:pic>
              </a:graphicData>
            </a:graphic>
          </wp:inline>
        </w:drawing>
      </w:r>
    </w:p>
    <w:p w14:paraId="0CF700F1" w14:textId="5E6715B3" w:rsidR="0058548C" w:rsidRDefault="0058548C" w:rsidP="0058548C">
      <w:r>
        <w:t>Na obrázku je model popisující školu a firmu jako organizace. Dále je zde modelářská skupina jakožto skupina. Entity mají atribut název. Dále je zde pak možnost vyjádřit vztah s</w:t>
      </w:r>
      <w:r w:rsidR="0027450F">
        <w:t> webovou stránkou organizace a vztah s obrázkem pro vizuální popis organizace (např. fotografie budovy školy).</w:t>
      </w:r>
    </w:p>
    <w:p w14:paraId="33B86D1D" w14:textId="27B5ABFB" w:rsidR="0027450F" w:rsidRDefault="0027450F" w:rsidP="0027450F">
      <w:pPr>
        <w:jc w:val="center"/>
      </w:pPr>
      <w:r w:rsidRPr="0027450F">
        <w:rPr>
          <w:noProof/>
        </w:rPr>
        <w:drawing>
          <wp:inline distT="0" distB="0" distL="0" distR="0" wp14:anchorId="736A3C51" wp14:editId="36785AEF">
            <wp:extent cx="4457700" cy="3527047"/>
            <wp:effectExtent l="0" t="0" r="0" b="0"/>
            <wp:docPr id="63" name="Obrázek 63" descr="Obsah obrázku obloha,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descr="Obsah obrázku obloha, mapa&#10;&#10;Popis byl vytvořen automaticky"/>
                    <pic:cNvPicPr/>
                  </pic:nvPicPr>
                  <pic:blipFill>
                    <a:blip r:embed="rId80"/>
                    <a:stretch>
                      <a:fillRect/>
                    </a:stretch>
                  </pic:blipFill>
                  <pic:spPr>
                    <a:xfrm>
                      <a:off x="0" y="0"/>
                      <a:ext cx="4471854" cy="3538246"/>
                    </a:xfrm>
                    <a:prstGeom prst="rect">
                      <a:avLst/>
                    </a:prstGeom>
                  </pic:spPr>
                </pic:pic>
              </a:graphicData>
            </a:graphic>
          </wp:inline>
        </w:drawing>
      </w:r>
    </w:p>
    <w:p w14:paraId="239AD7B1" w14:textId="0D5A979F" w:rsidR="0027450F" w:rsidRDefault="0027450F" w:rsidP="0027450F">
      <w:r>
        <w:t>Obrázek popisuje osoby a jejich atributy: jméno, příjmení, titul a věk. Dále jsou zde relace „zná“ pro vyjádření vztahu mezi dvěma osobami a obrázek, který je fotografií člověka.</w:t>
      </w:r>
    </w:p>
    <w:p w14:paraId="6777678E" w14:textId="77777777" w:rsidR="0027450F" w:rsidRDefault="0027450F">
      <w:pPr>
        <w:spacing w:after="160" w:line="259" w:lineRule="auto"/>
      </w:pPr>
      <w:r>
        <w:br w:type="page"/>
      </w:r>
    </w:p>
    <w:p w14:paraId="0B9FD27C" w14:textId="57A28F6D" w:rsidR="0027450F" w:rsidRDefault="0027450F" w:rsidP="0027450F">
      <w:pPr>
        <w:jc w:val="center"/>
      </w:pPr>
      <w:r w:rsidRPr="0027450F">
        <w:rPr>
          <w:noProof/>
        </w:rPr>
        <w:lastRenderedPageBreak/>
        <w:drawing>
          <wp:inline distT="0" distB="0" distL="0" distR="0" wp14:anchorId="6D502C4A" wp14:editId="3B4816E1">
            <wp:extent cx="5261920" cy="4086225"/>
            <wp:effectExtent l="0" t="0" r="0" b="0"/>
            <wp:docPr id="65" name="Obrázek 65" descr="Obsah obrázku text, obloha, map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ázek 65" descr="Obsah obrázku text, obloha, mapa, exteriér&#10;&#10;Popis byl vytvořen automaticky"/>
                    <pic:cNvPicPr/>
                  </pic:nvPicPr>
                  <pic:blipFill>
                    <a:blip r:embed="rId81"/>
                    <a:stretch>
                      <a:fillRect/>
                    </a:stretch>
                  </pic:blipFill>
                  <pic:spPr>
                    <a:xfrm>
                      <a:off x="0" y="0"/>
                      <a:ext cx="5270053" cy="4092541"/>
                    </a:xfrm>
                    <a:prstGeom prst="rect">
                      <a:avLst/>
                    </a:prstGeom>
                  </pic:spPr>
                </pic:pic>
              </a:graphicData>
            </a:graphic>
          </wp:inline>
        </w:drawing>
      </w:r>
    </w:p>
    <w:p w14:paraId="126532B3" w14:textId="7DB29F2D" w:rsidR="0027450F" w:rsidRDefault="0027450F" w:rsidP="0027450F">
      <w:r>
        <w:t>Poslední model popisuje člověka, který chodí do školy, pracuje ve firmě a tvoří projekt. Tento projekt má svůj dokument, který má nějaké hlavní téma. Zároveň je osoba členem skupiny.</w:t>
      </w:r>
    </w:p>
    <w:p w14:paraId="48918F30" w14:textId="1E0A9CA8" w:rsidR="006C7FFA" w:rsidRDefault="006C7FFA" w:rsidP="0027450F">
      <w:r w:rsidRPr="006C7FFA">
        <w:rPr>
          <w:noProof/>
        </w:rPr>
        <w:drawing>
          <wp:inline distT="0" distB="0" distL="0" distR="0" wp14:anchorId="65A5C227" wp14:editId="53527977">
            <wp:extent cx="5760720" cy="2700655"/>
            <wp:effectExtent l="0" t="0" r="0" b="4445"/>
            <wp:docPr id="66" name="Obrázek 66"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mapa&#10;&#10;Popis byl vytvořen automaticky"/>
                    <pic:cNvPicPr/>
                  </pic:nvPicPr>
                  <pic:blipFill>
                    <a:blip r:embed="rId82"/>
                    <a:stretch>
                      <a:fillRect/>
                    </a:stretch>
                  </pic:blipFill>
                  <pic:spPr>
                    <a:xfrm>
                      <a:off x="0" y="0"/>
                      <a:ext cx="5760720" cy="2700655"/>
                    </a:xfrm>
                    <a:prstGeom prst="rect">
                      <a:avLst/>
                    </a:prstGeom>
                  </pic:spPr>
                </pic:pic>
              </a:graphicData>
            </a:graphic>
          </wp:inline>
        </w:drawing>
      </w:r>
    </w:p>
    <w:p w14:paraId="1828907B" w14:textId="5C281A5D" w:rsidR="006C7FFA" w:rsidRDefault="006C7FFA" w:rsidP="0027450F">
      <w:r>
        <w:t>Na obrázku je náhled slučování dvou výše uvedených modelů. Při slučování má autor možnost rozhodovat, které entity jsou shodné a mají být sloučeny. Na obrázku je vidět kontextové menu.</w:t>
      </w:r>
    </w:p>
    <w:p w14:paraId="0988582D" w14:textId="0FDC533C" w:rsidR="006C7FFA" w:rsidRDefault="006C7FFA" w:rsidP="006C7FFA">
      <w:pPr>
        <w:jc w:val="center"/>
      </w:pPr>
      <w:r w:rsidRPr="006C7FFA">
        <w:rPr>
          <w:noProof/>
        </w:rPr>
        <w:lastRenderedPageBreak/>
        <w:drawing>
          <wp:inline distT="0" distB="0" distL="0" distR="0" wp14:anchorId="7A5A4174" wp14:editId="461B7B9E">
            <wp:extent cx="1885950" cy="2508832"/>
            <wp:effectExtent l="0" t="0" r="0" b="6350"/>
            <wp:docPr id="69" name="Obrázek 6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69" descr="Obsah obrázku text&#10;&#10;Popis byl vytvořen automaticky"/>
                    <pic:cNvPicPr/>
                  </pic:nvPicPr>
                  <pic:blipFill>
                    <a:blip r:embed="rId83"/>
                    <a:stretch>
                      <a:fillRect/>
                    </a:stretch>
                  </pic:blipFill>
                  <pic:spPr>
                    <a:xfrm>
                      <a:off x="0" y="0"/>
                      <a:ext cx="1894094" cy="2519666"/>
                    </a:xfrm>
                    <a:prstGeom prst="rect">
                      <a:avLst/>
                    </a:prstGeom>
                  </pic:spPr>
                </pic:pic>
              </a:graphicData>
            </a:graphic>
          </wp:inline>
        </w:drawing>
      </w:r>
    </w:p>
    <w:p w14:paraId="1271CE9C" w14:textId="4F48BF83" w:rsidR="006C7FFA" w:rsidRDefault="006C7FFA" w:rsidP="006C7FFA">
      <w:r>
        <w:t>Toto kontextové menu nabízí tvůrci modelu obrázek popisující člověka a obrázek budovy školy jako shodné entity. Na základě zvoleného prahu podobnosti dvou entit lze toto chování upravovat. Pokud uživatel nemá zájem tyto entity sloučit, může tak učinit pomocí tlačítka „</w:t>
      </w:r>
      <w:proofErr w:type="spellStart"/>
      <w:r>
        <w:t>clear</w:t>
      </w:r>
      <w:proofErr w:type="spellEnd"/>
      <w:r>
        <w:t>“.</w:t>
      </w:r>
    </w:p>
    <w:p w14:paraId="34E7E938" w14:textId="69C7B621" w:rsidR="006C7FFA" w:rsidRDefault="00A62E02" w:rsidP="00A62E02">
      <w:pPr>
        <w:jc w:val="center"/>
      </w:pPr>
      <w:r w:rsidRPr="00A62E02">
        <w:rPr>
          <w:noProof/>
        </w:rPr>
        <w:drawing>
          <wp:inline distT="0" distB="0" distL="0" distR="0" wp14:anchorId="3CA10093" wp14:editId="0181C0A2">
            <wp:extent cx="5010150" cy="408234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5500" cy="4086704"/>
                    </a:xfrm>
                    <a:prstGeom prst="rect">
                      <a:avLst/>
                    </a:prstGeom>
                  </pic:spPr>
                </pic:pic>
              </a:graphicData>
            </a:graphic>
          </wp:inline>
        </w:drawing>
      </w:r>
    </w:p>
    <w:p w14:paraId="2DA3016F" w14:textId="77251001" w:rsidR="00A62E02" w:rsidRDefault="00A62E02" w:rsidP="00A62E02">
      <w:r>
        <w:t xml:space="preserve">Na obrázku je náhled modelu po plném sloučení všech tří původních částí a po následném přesunutí uzlů a zabalení relevantních entit do logických skupin. V této fázi má autor modelu možnost sloučit všechny instance shodných tříd do jedné. Například v případě popisu člověka není potřebné mít tři instance, které se nakonec stejně do výsledné ontologie v OWL nepřenesou. Při exportu do nástroje </w:t>
      </w:r>
      <w:proofErr w:type="spellStart"/>
      <w:r>
        <w:t>OBOWLMorph</w:t>
      </w:r>
      <w:proofErr w:type="spellEnd"/>
      <w:r>
        <w:t xml:space="preserve"> je tedy žádoucí mít co nejmenší počet uzlů, </w:t>
      </w:r>
      <w:r w:rsidR="00E228B9">
        <w:t>jelikož nástroj nepodporuje seskupování uzlů.</w:t>
      </w:r>
    </w:p>
    <w:p w14:paraId="63E3F01F" w14:textId="7FD16FBD" w:rsidR="00E228B9" w:rsidRDefault="00E228B9" w:rsidP="00E228B9">
      <w:pPr>
        <w:jc w:val="center"/>
      </w:pPr>
      <w:r w:rsidRPr="00E228B9">
        <w:rPr>
          <w:noProof/>
        </w:rPr>
        <w:lastRenderedPageBreak/>
        <w:drawing>
          <wp:inline distT="0" distB="0" distL="0" distR="0" wp14:anchorId="29550664" wp14:editId="4D48E04B">
            <wp:extent cx="5760720" cy="488442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884420"/>
                    </a:xfrm>
                    <a:prstGeom prst="rect">
                      <a:avLst/>
                    </a:prstGeom>
                  </pic:spPr>
                </pic:pic>
              </a:graphicData>
            </a:graphic>
          </wp:inline>
        </w:drawing>
      </w:r>
    </w:p>
    <w:p w14:paraId="20B8A557" w14:textId="27263BD8" w:rsidR="00E228B9" w:rsidRDefault="00E228B9" w:rsidP="00A62E02">
      <w:r>
        <w:t xml:space="preserve">Na obrázku je model se sloučenými uzly instancí a zabalenými </w:t>
      </w:r>
      <w:r w:rsidR="00E81BCE">
        <w:t xml:space="preserve">uzly atributů a relací. V této podobě je model mnohem přehlednější, než tomu bylo původně. Takto si může autor </w:t>
      </w:r>
      <w:r w:rsidR="00B64020">
        <w:t>modelu</w:t>
      </w:r>
      <w:r w:rsidR="00E81BCE">
        <w:t xml:space="preserve"> promyslet, zdali je vše propojené korektně a poté přistoupit k exportu do původního PURO </w:t>
      </w:r>
      <w:proofErr w:type="spellStart"/>
      <w:r w:rsidR="00E81BCE">
        <w:t>Modeleru</w:t>
      </w:r>
      <w:proofErr w:type="spellEnd"/>
      <w:r w:rsidR="004838F4">
        <w:t xml:space="preserve"> pro následný převod do OWL</w:t>
      </w:r>
      <w:r w:rsidR="00E81BCE">
        <w:t>.</w:t>
      </w:r>
    </w:p>
    <w:sectPr w:rsidR="00E228B9" w:rsidSect="00CA1684">
      <w:footerReference w:type="default" r:id="rId8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Daniel Bedrníček" w:date="2021-11-23T13:59:00Z" w:initials="DB">
    <w:p w14:paraId="67EE5AC1" w14:textId="77777777" w:rsidR="00692B75" w:rsidRDefault="00692B75" w:rsidP="004B3AC6">
      <w:r>
        <w:rPr>
          <w:rStyle w:val="Odkaznakoment"/>
        </w:rPr>
        <w:annotationRef/>
      </w:r>
      <w:hyperlink r:id="rId1" w:history="1">
        <w:r w:rsidRPr="001A62C6">
          <w:rPr>
            <w:rStyle w:val="Hypertextovodkaz"/>
          </w:rPr>
          <w:t>https://www.wordsapi.com/</w:t>
        </w:r>
      </w:hyperlink>
    </w:p>
    <w:p w14:paraId="5711F797" w14:textId="3E1C8524" w:rsidR="00692B75" w:rsidRDefault="00692B75">
      <w:pPr>
        <w:pStyle w:val="Textkomente"/>
      </w:pPr>
    </w:p>
  </w:comment>
  <w:comment w:id="4" w:author="Daniel Bedrníček" w:date="2021-11-23T13:59:00Z" w:initials="DB">
    <w:p w14:paraId="0787BF7B" w14:textId="10F56508" w:rsidR="00692B75" w:rsidRDefault="00692B75">
      <w:pPr>
        <w:pStyle w:val="Textkomente"/>
      </w:pPr>
      <w:r>
        <w:rPr>
          <w:rStyle w:val="Odkaznakoment"/>
        </w:rPr>
        <w:annotationRef/>
      </w:r>
      <w:r w:rsidRPr="00573131">
        <w:t>https://rapidapi.com/twinword/api/word-dictionary/</w:t>
      </w:r>
    </w:p>
  </w:comment>
  <w:comment w:id="6" w:author="Daniel Bedrníček" w:date="2021-11-15T12:07:00Z" w:initials="DB">
    <w:p w14:paraId="602B8121" w14:textId="77777777" w:rsidR="00692B75" w:rsidRDefault="00692B75" w:rsidP="00135712">
      <w:pPr>
        <w:pStyle w:val="Textkomente"/>
      </w:pPr>
      <w:r>
        <w:rPr>
          <w:rStyle w:val="Odkaznakoment"/>
        </w:rPr>
        <w:annotationRef/>
      </w:r>
      <w:r>
        <w:rPr>
          <w:color w:val="000000"/>
        </w:rPr>
        <w:t xml:space="preserve">T. </w:t>
      </w:r>
      <w:proofErr w:type="spellStart"/>
      <w:r>
        <w:rPr>
          <w:color w:val="000000"/>
        </w:rPr>
        <w:t>Berners</w:t>
      </w:r>
      <w:proofErr w:type="spellEnd"/>
      <w:r>
        <w:rPr>
          <w:color w:val="000000"/>
        </w:rPr>
        <w:t xml:space="preserve">-Lee; R. </w:t>
      </w:r>
      <w:proofErr w:type="spellStart"/>
      <w:r>
        <w:rPr>
          <w:color w:val="000000"/>
        </w:rPr>
        <w:t>Fielding</w:t>
      </w:r>
      <w:proofErr w:type="spellEnd"/>
      <w:r>
        <w:rPr>
          <w:color w:val="000000"/>
        </w:rPr>
        <w:t xml:space="preserve">; L. </w:t>
      </w:r>
      <w:proofErr w:type="spellStart"/>
      <w:r>
        <w:rPr>
          <w:color w:val="000000"/>
        </w:rPr>
        <w:t>Masinter</w:t>
      </w:r>
      <w:proofErr w:type="spellEnd"/>
      <w:r>
        <w:rPr>
          <w:color w:val="000000"/>
        </w:rPr>
        <w:t>. </w:t>
      </w:r>
      <w:hyperlink r:id="rId2" w:history="1">
        <w:r w:rsidRPr="00A85A93">
          <w:rPr>
            <w:rStyle w:val="Hypertextovodkaz"/>
          </w:rPr>
          <w:t>Uniform Resource Identifier (URI): Generic Syntax</w:t>
        </w:r>
      </w:hyperlink>
      <w:r>
        <w:rPr>
          <w:color w:val="000000"/>
        </w:rPr>
        <w:t xml:space="preserve">. </w:t>
      </w:r>
      <w:proofErr w:type="spellStart"/>
      <w:r>
        <w:rPr>
          <w:color w:val="000000"/>
        </w:rPr>
        <w:t>January</w:t>
      </w:r>
      <w:proofErr w:type="spellEnd"/>
      <w:r>
        <w:rPr>
          <w:color w:val="000000"/>
        </w:rPr>
        <w:t xml:space="preserve"> 2005. RFC. URL: </w:t>
      </w:r>
      <w:hyperlink r:id="rId3" w:history="1">
        <w:r w:rsidRPr="00A85A93">
          <w:rPr>
            <w:rStyle w:val="Hypertextovodkaz"/>
          </w:rPr>
          <w:t>http://www.ietf.org/rfc/rfc3986.txt</w:t>
        </w:r>
      </w:hyperlink>
      <w:r>
        <w:t xml:space="preserve"> </w:t>
      </w:r>
    </w:p>
  </w:comment>
  <w:comment w:id="7" w:author="Daniel Bedrníček" w:date="2021-11-15T12:06:00Z" w:initials="DB">
    <w:p w14:paraId="0005C41B" w14:textId="77777777" w:rsidR="00692B75" w:rsidRDefault="00692B75" w:rsidP="00135712">
      <w:pPr>
        <w:pStyle w:val="Textkomente"/>
      </w:pPr>
      <w:r>
        <w:rPr>
          <w:rStyle w:val="Odkaznakoment"/>
        </w:rPr>
        <w:annotationRef/>
      </w:r>
      <w:r>
        <w:rPr>
          <w:color w:val="000000"/>
        </w:rPr>
        <w:t xml:space="preserve">M. </w:t>
      </w:r>
      <w:proofErr w:type="spellStart"/>
      <w:r>
        <w:rPr>
          <w:color w:val="000000"/>
        </w:rPr>
        <w:t>Dürst</w:t>
      </w:r>
      <w:proofErr w:type="spellEnd"/>
      <w:r>
        <w:rPr>
          <w:color w:val="000000"/>
        </w:rPr>
        <w:t xml:space="preserve">; M. </w:t>
      </w:r>
      <w:proofErr w:type="spellStart"/>
      <w:r>
        <w:rPr>
          <w:color w:val="000000"/>
        </w:rPr>
        <w:t>Suignard</w:t>
      </w:r>
      <w:proofErr w:type="spellEnd"/>
      <w:r>
        <w:rPr>
          <w:color w:val="000000"/>
        </w:rPr>
        <w:t>. </w:t>
      </w:r>
      <w:hyperlink r:id="rId4" w:history="1">
        <w:r w:rsidRPr="004B3F34">
          <w:rPr>
            <w:rStyle w:val="Hypertextovodkaz"/>
          </w:rPr>
          <w:t>Internationalized Resource Identifiers (IRIs)</w:t>
        </w:r>
      </w:hyperlink>
      <w:r>
        <w:rPr>
          <w:color w:val="000000"/>
        </w:rPr>
        <w:t xml:space="preserve">. </w:t>
      </w:r>
      <w:proofErr w:type="spellStart"/>
      <w:r>
        <w:rPr>
          <w:color w:val="000000"/>
        </w:rPr>
        <w:t>January</w:t>
      </w:r>
      <w:proofErr w:type="spellEnd"/>
      <w:r>
        <w:rPr>
          <w:color w:val="000000"/>
        </w:rPr>
        <w:t xml:space="preserve"> 2005. RFC. URL: </w:t>
      </w:r>
      <w:hyperlink r:id="rId5" w:history="1">
        <w:r w:rsidRPr="004B3F34">
          <w:rPr>
            <w:rStyle w:val="Hypertextovodkaz"/>
          </w:rPr>
          <w:t>http://www.ietf.org/rfc/rfc3987.txt</w:t>
        </w:r>
      </w:hyperlink>
      <w:r>
        <w:t xml:space="preserve"> </w:t>
      </w:r>
    </w:p>
  </w:comment>
  <w:comment w:id="9" w:author="Daniel Bedrníček" w:date="2021-11-15T13:02:00Z" w:initials="DB">
    <w:p w14:paraId="7840EF9C" w14:textId="77777777" w:rsidR="00692B75" w:rsidRDefault="00692B75" w:rsidP="00135712">
      <w:pPr>
        <w:pStyle w:val="Textkomente"/>
      </w:pPr>
      <w:r>
        <w:rPr>
          <w:rStyle w:val="Odkaznakoment"/>
        </w:rPr>
        <w:annotationRef/>
      </w:r>
      <w:hyperlink r:id="rId6" w:history="1">
        <w:r w:rsidRPr="004F7A32">
          <w:rPr>
            <w:rStyle w:val="Hypertextovodkaz"/>
          </w:rPr>
          <w:t>https://www.w3.org/TR/rdf-schema/</w:t>
        </w:r>
      </w:hyperlink>
    </w:p>
  </w:comment>
  <w:comment w:id="14" w:author="Daniel Bedrníček" w:date="2021-11-15T16:42:00Z" w:initials="DB">
    <w:p w14:paraId="32E34DD8" w14:textId="77777777" w:rsidR="00692B75" w:rsidRDefault="00692B75" w:rsidP="00692B75">
      <w:pPr>
        <w:pStyle w:val="Textkomente"/>
      </w:pPr>
      <w:r>
        <w:rPr>
          <w:rStyle w:val="Odkaznakoment"/>
        </w:rPr>
        <w:annotationRef/>
      </w:r>
      <w:r>
        <w:t xml:space="preserve">Podpora vývoje ontologií pomocí grafických modelovacích nástrojů. Ing. Marek Dudáš </w:t>
      </w:r>
    </w:p>
  </w:comment>
  <w:comment w:id="18" w:author="Daniel Bedrníček" w:date="2021-11-22T21:45:00Z" w:initials="DB">
    <w:p w14:paraId="76489041" w14:textId="77777777" w:rsidR="00692B75" w:rsidRDefault="00692B75">
      <w:pPr>
        <w:pStyle w:val="Textkomente"/>
      </w:pPr>
      <w:r>
        <w:rPr>
          <w:rStyle w:val="Odkaznakoment"/>
        </w:rPr>
        <w:annotationRef/>
      </w:r>
      <w:r>
        <w:t xml:space="preserve">An </w:t>
      </w:r>
      <w:proofErr w:type="spellStart"/>
      <w:r>
        <w:t>overview</w:t>
      </w:r>
      <w:proofErr w:type="spellEnd"/>
      <w:r>
        <w:t xml:space="preserve"> </w:t>
      </w:r>
      <w:proofErr w:type="spellStart"/>
      <w:r>
        <w:t>of</w:t>
      </w:r>
      <w:proofErr w:type="spellEnd"/>
      <w:r>
        <w:t xml:space="preserve"> </w:t>
      </w:r>
      <w:proofErr w:type="spellStart"/>
      <w:r>
        <w:t>current</w:t>
      </w:r>
      <w:proofErr w:type="spellEnd"/>
      <w:r>
        <w:t xml:space="preserve"> ontology meta-</w:t>
      </w:r>
      <w:proofErr w:type="spellStart"/>
      <w:r>
        <w:t>matching</w:t>
      </w:r>
      <w:proofErr w:type="spellEnd"/>
      <w:r>
        <w:t xml:space="preserve"> </w:t>
      </w:r>
      <w:proofErr w:type="spellStart"/>
      <w:r>
        <w:t>solutions</w:t>
      </w:r>
      <w:proofErr w:type="spellEnd"/>
    </w:p>
    <w:p w14:paraId="324DE46B" w14:textId="6F965BB1" w:rsidR="00692B75" w:rsidRDefault="00692B75">
      <w:pPr>
        <w:pStyle w:val="Textkomente"/>
      </w:pPr>
      <w:r>
        <w:t xml:space="preserve">Jorge </w:t>
      </w:r>
      <w:proofErr w:type="spellStart"/>
      <w:r>
        <w:t>Martinez</w:t>
      </w:r>
      <w:proofErr w:type="spellEnd"/>
      <w:r>
        <w:t xml:space="preserve">-Gil, José </w:t>
      </w:r>
      <w:proofErr w:type="spellStart"/>
      <w:r>
        <w:t>Aldana-Montes</w:t>
      </w:r>
      <w:proofErr w:type="spellEnd"/>
    </w:p>
  </w:comment>
  <w:comment w:id="20" w:author="Daniel Bedrníček" w:date="2021-11-22T21:59:00Z" w:initials="DB">
    <w:p w14:paraId="55D1D670" w14:textId="77777777" w:rsidR="00692B75" w:rsidRDefault="00692B75">
      <w:pPr>
        <w:pStyle w:val="Textkomente"/>
      </w:pPr>
      <w:r>
        <w:rPr>
          <w:rStyle w:val="Odkaznakoment"/>
        </w:rPr>
        <w:annotationRef/>
      </w:r>
      <w:proofErr w:type="spellStart"/>
      <w:r>
        <w:t>Mediators</w:t>
      </w:r>
      <w:proofErr w:type="spellEnd"/>
      <w:r>
        <w:t xml:space="preserve"> in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w:t>
      </w:r>
      <w:proofErr w:type="spellStart"/>
      <w:r>
        <w:t>Future</w:t>
      </w:r>
      <w:proofErr w:type="spellEnd"/>
      <w:r>
        <w:t xml:space="preserve"> </w:t>
      </w:r>
      <w:proofErr w:type="spellStart"/>
      <w:r>
        <w:t>Information</w:t>
      </w:r>
      <w:proofErr w:type="spellEnd"/>
      <w:r>
        <w:t xml:space="preserve"> Systems</w:t>
      </w:r>
    </w:p>
    <w:p w14:paraId="340D6C98" w14:textId="64D1B200" w:rsidR="00692B75" w:rsidRDefault="00692B75">
      <w:pPr>
        <w:pStyle w:val="Textkomente"/>
      </w:pPr>
      <w:proofErr w:type="spellStart"/>
      <w:r>
        <w:t>Wiederhold</w:t>
      </w:r>
      <w:proofErr w:type="spellEnd"/>
    </w:p>
  </w:comment>
  <w:comment w:id="21" w:author="Daniel Bedrníček" w:date="2021-11-22T22:04:00Z" w:initials="DB">
    <w:p w14:paraId="7E579B36" w14:textId="73AC0201" w:rsidR="00692B75" w:rsidRDefault="00692B75">
      <w:pPr>
        <w:pStyle w:val="Textkomente"/>
      </w:pPr>
      <w:r>
        <w:rPr>
          <w:rStyle w:val="Odkaznakoment"/>
        </w:rPr>
        <w:annotationRef/>
      </w:r>
      <w:r>
        <w:t xml:space="preserve">Hans </w:t>
      </w:r>
      <w:proofErr w:type="spellStart"/>
      <w:r>
        <w:t>Chalupsky</w:t>
      </w:r>
      <w:proofErr w:type="spellEnd"/>
      <w:r>
        <w:t xml:space="preserve">. </w:t>
      </w:r>
      <w:proofErr w:type="spellStart"/>
      <w:r>
        <w:t>OntoMorph</w:t>
      </w:r>
      <w:proofErr w:type="spellEnd"/>
      <w:r>
        <w:t xml:space="preserve">: A </w:t>
      </w:r>
      <w:proofErr w:type="spellStart"/>
      <w:r>
        <w:t>translation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symbolic</w:t>
      </w:r>
      <w:proofErr w:type="spellEnd"/>
      <w:r>
        <w:t xml:space="preserve"> </w:t>
      </w:r>
      <w:proofErr w:type="spellStart"/>
      <w:r>
        <w:t>logic</w:t>
      </w:r>
      <w:proofErr w:type="spellEnd"/>
      <w:r>
        <w:t xml:space="preserve">. In Anthony G. </w:t>
      </w:r>
      <w:proofErr w:type="spellStart"/>
      <w:r>
        <w:t>Cohn</w:t>
      </w:r>
      <w:proofErr w:type="spellEnd"/>
      <w:r>
        <w:t xml:space="preserve">, </w:t>
      </w:r>
      <w:proofErr w:type="spellStart"/>
      <w:r>
        <w:t>Fausto</w:t>
      </w:r>
      <w:proofErr w:type="spellEnd"/>
      <w:r>
        <w:t xml:space="preserve"> </w:t>
      </w:r>
      <w:proofErr w:type="spellStart"/>
      <w:r>
        <w:t>Giunchiglia</w:t>
      </w:r>
      <w:proofErr w:type="spellEnd"/>
      <w:r>
        <w:t xml:space="preserve">, and Bart </w:t>
      </w:r>
      <w:proofErr w:type="spellStart"/>
      <w:r>
        <w:t>Selman</w:t>
      </w:r>
      <w:proofErr w:type="spellEnd"/>
      <w:r>
        <w:t xml:space="preserve">, </w:t>
      </w:r>
      <w:proofErr w:type="spellStart"/>
      <w:r>
        <w:t>editors</w:t>
      </w:r>
      <w:proofErr w:type="spellEnd"/>
      <w:r>
        <w:t xml:space="preserve">, KR2000: </w:t>
      </w:r>
      <w:proofErr w:type="spellStart"/>
      <w:r>
        <w:t>Principles</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Representation</w:t>
      </w:r>
      <w:proofErr w:type="spellEnd"/>
      <w:r>
        <w:t xml:space="preserve"> and </w:t>
      </w:r>
      <w:proofErr w:type="spellStart"/>
      <w:r>
        <w:t>Reasoning</w:t>
      </w:r>
      <w:proofErr w:type="spellEnd"/>
      <w:r>
        <w:t xml:space="preserve">, </w:t>
      </w:r>
      <w:proofErr w:type="spellStart"/>
      <w:r>
        <w:t>pages</w:t>
      </w:r>
      <w:proofErr w:type="spellEnd"/>
      <w:r>
        <w:t xml:space="preserve"> 471–482, San Francisco, CA, 2000. Morgan Kaufmann</w:t>
      </w:r>
    </w:p>
  </w:comment>
  <w:comment w:id="19" w:author="Daniel Bedrníček" w:date="2021-11-22T22:24:00Z" w:initials="DB">
    <w:p w14:paraId="496AF6FB" w14:textId="77777777" w:rsidR="00692B75" w:rsidRDefault="00692B75">
      <w:pPr>
        <w:pStyle w:val="Textkomente"/>
      </w:pPr>
      <w:r>
        <w:rPr>
          <w:rStyle w:val="Odkaznakoment"/>
        </w:rPr>
        <w:annotationRef/>
      </w:r>
      <w:proofErr w:type="spellStart"/>
      <w:r>
        <w:t>Combining</w:t>
      </w:r>
      <w:proofErr w:type="spellEnd"/>
      <w:r>
        <w:t xml:space="preserve"> and </w:t>
      </w:r>
      <w:proofErr w:type="spellStart"/>
      <w:r>
        <w:t>relating</w:t>
      </w:r>
      <w:proofErr w:type="spellEnd"/>
      <w:r>
        <w:t xml:space="preserve"> </w:t>
      </w:r>
      <w:proofErr w:type="spellStart"/>
      <w:r>
        <w:t>ontologies</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problems</w:t>
      </w:r>
      <w:proofErr w:type="spellEnd"/>
      <w:r>
        <w:t xml:space="preserve"> and </w:t>
      </w:r>
      <w:proofErr w:type="spellStart"/>
      <w:r>
        <w:t>solutions</w:t>
      </w:r>
      <w:proofErr w:type="spellEnd"/>
    </w:p>
    <w:p w14:paraId="3DF1C03C" w14:textId="70460642" w:rsidR="00692B75" w:rsidRDefault="00692B75">
      <w:pPr>
        <w:pStyle w:val="Textkomente"/>
      </w:pPr>
      <w:r>
        <w:t xml:space="preserve"> Michel Klein</w:t>
      </w:r>
    </w:p>
  </w:comment>
  <w:comment w:id="23" w:author="Daniel Bedrníček" w:date="2021-11-15T16:43:00Z" w:initials="DB">
    <w:p w14:paraId="2A548A7F" w14:textId="77777777" w:rsidR="00692B75" w:rsidRDefault="00692B75"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4" w:author="Daniel Bedrníček" w:date="2021-11-15T16:43:00Z" w:initials="DB">
    <w:p w14:paraId="0851F871" w14:textId="77777777" w:rsidR="00692B75" w:rsidRDefault="00692B75"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6" w:author="Daniel Bedrníček" w:date="2021-11-23T09:42:00Z" w:initials="DB">
    <w:p w14:paraId="51A4F725" w14:textId="77777777" w:rsidR="00692B75" w:rsidRDefault="00692B75">
      <w:pPr>
        <w:pStyle w:val="Textkomente"/>
      </w:pPr>
      <w:r>
        <w:rPr>
          <w:rStyle w:val="Odkaznakoment"/>
        </w:rPr>
        <w:annotationRef/>
      </w:r>
      <w:proofErr w:type="spellStart"/>
      <w:r>
        <w:t>Large</w:t>
      </w:r>
      <w:proofErr w:type="spellEnd"/>
      <w:r>
        <w:t xml:space="preserve"> </w:t>
      </w:r>
      <w:proofErr w:type="spellStart"/>
      <w:r>
        <w:t>scale</w:t>
      </w:r>
      <w:proofErr w:type="spellEnd"/>
      <w:r>
        <w:t xml:space="preserve"> instance </w:t>
      </w:r>
      <w:proofErr w:type="spellStart"/>
      <w:r>
        <w:t>matching</w:t>
      </w:r>
      <w:proofErr w:type="spellEnd"/>
      <w:r>
        <w:t xml:space="preserve"> via </w:t>
      </w:r>
      <w:proofErr w:type="spellStart"/>
      <w:r>
        <w:t>multiple</w:t>
      </w:r>
      <w:proofErr w:type="spellEnd"/>
      <w:r>
        <w:t xml:space="preserve"> </w:t>
      </w:r>
      <w:proofErr w:type="spellStart"/>
      <w:r>
        <w:t>indexes</w:t>
      </w:r>
      <w:proofErr w:type="spellEnd"/>
      <w:r>
        <w:t xml:space="preserve"> and </w:t>
      </w:r>
      <w:proofErr w:type="spellStart"/>
      <w:r>
        <w:t>candidate</w:t>
      </w:r>
      <w:proofErr w:type="spellEnd"/>
      <w:r>
        <w:t xml:space="preserve"> </w:t>
      </w:r>
      <w:proofErr w:type="spellStart"/>
      <w:r>
        <w:t>selection</w:t>
      </w:r>
      <w:proofErr w:type="spellEnd"/>
    </w:p>
    <w:p w14:paraId="51A3C735" w14:textId="6B0B76D8" w:rsidR="00692B75" w:rsidRDefault="00692B75">
      <w:pPr>
        <w:pStyle w:val="Textkomente"/>
      </w:pPr>
      <w:proofErr w:type="spellStart"/>
      <w:r>
        <w:t>Juanzi</w:t>
      </w:r>
      <w:proofErr w:type="spellEnd"/>
      <w:r>
        <w:t xml:space="preserve"> </w:t>
      </w:r>
      <w:proofErr w:type="spellStart"/>
      <w:r>
        <w:t>Li</w:t>
      </w:r>
      <w:proofErr w:type="spellEnd"/>
      <w:r>
        <w:t xml:space="preserve"> </w:t>
      </w:r>
      <w:proofErr w:type="gramStart"/>
      <w:r>
        <w:t>a ,</w:t>
      </w:r>
      <w:proofErr w:type="gramEnd"/>
      <w:r>
        <w:t xml:space="preserve"> </w:t>
      </w:r>
      <w:proofErr w:type="spellStart"/>
      <w:r>
        <w:t>Zhichun</w:t>
      </w:r>
      <w:proofErr w:type="spellEnd"/>
      <w:r>
        <w:t xml:space="preserve"> </w:t>
      </w:r>
      <w:proofErr w:type="spellStart"/>
      <w:r>
        <w:t>Wang</w:t>
      </w:r>
      <w:proofErr w:type="spellEnd"/>
      <w:r>
        <w:t xml:space="preserve"> </w:t>
      </w:r>
      <w:proofErr w:type="spellStart"/>
      <w:r>
        <w:t>a,b</w:t>
      </w:r>
      <w:proofErr w:type="spellEnd"/>
      <w:r>
        <w:t>,</w:t>
      </w:r>
      <w:r>
        <w:rPr>
          <w:rFonts w:ascii="Cambria Math" w:hAnsi="Cambria Math" w:cs="Cambria Math"/>
        </w:rPr>
        <w:t>⇑</w:t>
      </w:r>
      <w:r>
        <w:t xml:space="preserve"> , </w:t>
      </w:r>
      <w:proofErr w:type="spellStart"/>
      <w:r>
        <w:t>Xiao</w:t>
      </w:r>
      <w:proofErr w:type="spellEnd"/>
      <w:r>
        <w:t xml:space="preserve"> </w:t>
      </w:r>
      <w:proofErr w:type="spellStart"/>
      <w:r>
        <w:t>Zhang</w:t>
      </w:r>
      <w:proofErr w:type="spellEnd"/>
      <w:r>
        <w:t xml:space="preserve"> a , </w:t>
      </w:r>
      <w:proofErr w:type="spellStart"/>
      <w:r>
        <w:t>Jie</w:t>
      </w:r>
      <w:proofErr w:type="spellEnd"/>
      <w:r>
        <w:t xml:space="preserve"> Tang a</w:t>
      </w:r>
    </w:p>
  </w:comment>
  <w:comment w:id="28" w:author="Daniel Bedrníček" w:date="2021-11-23T09:48:00Z" w:initials="DB">
    <w:p w14:paraId="190C6CC5" w14:textId="77777777" w:rsidR="00692B75" w:rsidRDefault="00692B75" w:rsidP="00565BDE">
      <w:pPr>
        <w:pStyle w:val="Nadpis1"/>
        <w:shd w:val="clear" w:color="auto" w:fill="FFFFFF"/>
        <w:spacing w:before="0" w:line="525" w:lineRule="atLeast"/>
        <w:rPr>
          <w:rFonts w:ascii="Merriweather Sans" w:hAnsi="Merriweather Sans"/>
          <w:color w:val="333333"/>
        </w:rPr>
      </w:pPr>
      <w:r>
        <w:rPr>
          <w:rStyle w:val="Odkaznakoment"/>
        </w:rPr>
        <w:annotationRef/>
      </w:r>
      <w:proofErr w:type="spellStart"/>
      <w:r>
        <w:rPr>
          <w:rFonts w:ascii="Merriweather Sans" w:hAnsi="Merriweather Sans"/>
          <w:color w:val="333333"/>
        </w:rPr>
        <w:t>The</w:t>
      </w:r>
      <w:proofErr w:type="spellEnd"/>
      <w:r>
        <w:rPr>
          <w:rFonts w:ascii="Merriweather Sans" w:hAnsi="Merriweather Sans"/>
          <w:color w:val="333333"/>
        </w:rPr>
        <w:t xml:space="preserve"> entity-</w:t>
      </w:r>
      <w:proofErr w:type="spellStart"/>
      <w:r>
        <w:rPr>
          <w:rFonts w:ascii="Merriweather Sans" w:hAnsi="Merriweather Sans"/>
          <w:color w:val="333333"/>
        </w:rPr>
        <w:t>relationship</w:t>
      </w:r>
      <w:proofErr w:type="spellEnd"/>
      <w:r>
        <w:rPr>
          <w:rFonts w:ascii="Merriweather Sans" w:hAnsi="Merriweather Sans"/>
          <w:color w:val="333333"/>
        </w:rPr>
        <w:t xml:space="preserve"> model—</w:t>
      </w:r>
      <w:proofErr w:type="spellStart"/>
      <w:r>
        <w:rPr>
          <w:rFonts w:ascii="Merriweather Sans" w:hAnsi="Merriweather Sans"/>
          <w:color w:val="333333"/>
        </w:rPr>
        <w:t>toward</w:t>
      </w:r>
      <w:proofErr w:type="spellEnd"/>
      <w:r>
        <w:rPr>
          <w:rFonts w:ascii="Merriweather Sans" w:hAnsi="Merriweather Sans"/>
          <w:color w:val="333333"/>
        </w:rPr>
        <w:t xml:space="preserve"> a </w:t>
      </w:r>
      <w:proofErr w:type="spellStart"/>
      <w:r>
        <w:rPr>
          <w:rFonts w:ascii="Merriweather Sans" w:hAnsi="Merriweather Sans"/>
          <w:color w:val="333333"/>
        </w:rPr>
        <w:t>unified</w:t>
      </w:r>
      <w:proofErr w:type="spellEnd"/>
      <w:r>
        <w:rPr>
          <w:rFonts w:ascii="Merriweather Sans" w:hAnsi="Merriweather Sans"/>
          <w:color w:val="333333"/>
        </w:rPr>
        <w:t xml:space="preserve"> </w:t>
      </w:r>
      <w:proofErr w:type="spellStart"/>
      <w:r>
        <w:rPr>
          <w:rFonts w:ascii="Merriweather Sans" w:hAnsi="Merriweather Sans"/>
          <w:color w:val="333333"/>
        </w:rPr>
        <w:t>view</w:t>
      </w:r>
      <w:proofErr w:type="spellEnd"/>
      <w:r>
        <w:rPr>
          <w:rFonts w:ascii="Merriweather Sans" w:hAnsi="Merriweather Sans"/>
          <w:color w:val="333333"/>
        </w:rPr>
        <w:t xml:space="preserve"> </w:t>
      </w:r>
      <w:proofErr w:type="spellStart"/>
      <w:r>
        <w:rPr>
          <w:rFonts w:ascii="Merriweather Sans" w:hAnsi="Merriweather Sans"/>
          <w:color w:val="333333"/>
        </w:rPr>
        <w:t>of</w:t>
      </w:r>
      <w:proofErr w:type="spellEnd"/>
      <w:r>
        <w:rPr>
          <w:rFonts w:ascii="Merriweather Sans" w:hAnsi="Merriweather Sans"/>
          <w:color w:val="333333"/>
        </w:rPr>
        <w:t xml:space="preserve"> data</w:t>
      </w:r>
    </w:p>
    <w:p w14:paraId="207F5E5E" w14:textId="77777777" w:rsidR="00692B75" w:rsidRDefault="00692B75">
      <w:pPr>
        <w:pStyle w:val="Textkomente"/>
      </w:pPr>
    </w:p>
    <w:p w14:paraId="33E06286" w14:textId="77777777" w:rsidR="00692B75" w:rsidRDefault="00692B75" w:rsidP="00565BDE">
      <w:pPr>
        <w:pStyle w:val="Textkomente"/>
      </w:pPr>
      <w:r>
        <w:t>Peter Pin-</w:t>
      </w:r>
      <w:proofErr w:type="spellStart"/>
      <w:r>
        <w:t>Shan</w:t>
      </w:r>
      <w:proofErr w:type="spellEnd"/>
      <w:r>
        <w:t xml:space="preserve"> </w:t>
      </w:r>
      <w:proofErr w:type="spellStart"/>
      <w:r>
        <w:t>Chen</w:t>
      </w:r>
      <w:proofErr w:type="spellEnd"/>
    </w:p>
    <w:p w14:paraId="4230806D" w14:textId="77777777" w:rsidR="00692B75" w:rsidRDefault="00692B75" w:rsidP="00565BDE">
      <w:pPr>
        <w:pStyle w:val="Textkomente"/>
      </w:pPr>
    </w:p>
    <w:p w14:paraId="17A4085D" w14:textId="0B3F8FE1" w:rsidR="00692B75" w:rsidRDefault="00692B75">
      <w:pPr>
        <w:pStyle w:val="Textkomente"/>
      </w:pPr>
    </w:p>
  </w:comment>
  <w:comment w:id="29" w:author="Daniel Bedrníček" w:date="2021-11-23T09:57:00Z" w:initials="DB">
    <w:p w14:paraId="0E052B08" w14:textId="77777777" w:rsidR="00692B75" w:rsidRDefault="00692B75"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 xml:space="preserve">A </w:t>
      </w:r>
      <w:proofErr w:type="spellStart"/>
      <w:r>
        <w:rPr>
          <w:rFonts w:ascii="Georgia" w:hAnsi="Georgia"/>
          <w:b w:val="0"/>
          <w:bCs/>
          <w:color w:val="333333"/>
        </w:rPr>
        <w:t>relationship-based</w:t>
      </w:r>
      <w:proofErr w:type="spellEnd"/>
      <w:r>
        <w:rPr>
          <w:rFonts w:ascii="Georgia" w:hAnsi="Georgia"/>
          <w:b w:val="0"/>
          <w:bCs/>
          <w:color w:val="333333"/>
        </w:rPr>
        <w:t xml:space="preserve"> </w:t>
      </w:r>
      <w:proofErr w:type="spellStart"/>
      <w:r>
        <w:rPr>
          <w:rFonts w:ascii="Georgia" w:hAnsi="Georgia"/>
          <w:b w:val="0"/>
          <w:bCs/>
          <w:color w:val="333333"/>
        </w:rPr>
        <w:t>approach</w:t>
      </w:r>
      <w:proofErr w:type="spellEnd"/>
      <w:r>
        <w:rPr>
          <w:rFonts w:ascii="Georgia" w:hAnsi="Georgia"/>
          <w:b w:val="0"/>
          <w:bCs/>
          <w:color w:val="333333"/>
        </w:rPr>
        <w:t xml:space="preserve"> to model </w:t>
      </w:r>
      <w:proofErr w:type="spellStart"/>
      <w:r>
        <w:rPr>
          <w:rFonts w:ascii="Georgia" w:hAnsi="Georgia"/>
          <w:b w:val="0"/>
          <w:bCs/>
          <w:color w:val="333333"/>
        </w:rPr>
        <w:t>integration</w:t>
      </w:r>
      <w:proofErr w:type="spellEnd"/>
    </w:p>
    <w:p w14:paraId="1FE83B03" w14:textId="0C2F7495" w:rsidR="00692B75" w:rsidRDefault="00692B75">
      <w:pPr>
        <w:pStyle w:val="Textkomente"/>
      </w:pPr>
      <w:proofErr w:type="spellStart"/>
      <w:r w:rsidRPr="00F9585F">
        <w:t>Marsha</w:t>
      </w:r>
      <w:proofErr w:type="spellEnd"/>
      <w:r w:rsidRPr="00F9585F">
        <w:t xml:space="preserve"> </w:t>
      </w:r>
      <w:proofErr w:type="spellStart"/>
      <w:r w:rsidRPr="00F9585F">
        <w:t>Chechik</w:t>
      </w:r>
      <w:proofErr w:type="spellEnd"/>
    </w:p>
  </w:comment>
  <w:comment w:id="31" w:author="Daniel Bedrníček" w:date="2021-11-23T10:11:00Z" w:initials="DB">
    <w:p w14:paraId="0CF085D3" w14:textId="304C0876" w:rsidR="00692B75" w:rsidRDefault="00692B75">
      <w:pPr>
        <w:pStyle w:val="Textkomente"/>
      </w:pPr>
      <w:r>
        <w:rPr>
          <w:rStyle w:val="Odkaznakoment"/>
        </w:rPr>
        <w:annotationRef/>
      </w:r>
      <w:r w:rsidRPr="00577A68">
        <w:t>https://www.britannica.com/science/homomorphism</w:t>
      </w:r>
    </w:p>
  </w:comment>
  <w:comment w:id="30" w:author="Daniel Bedrníček" w:date="2021-11-23T10:18:00Z" w:initials="DB">
    <w:p w14:paraId="63624AAC" w14:textId="77777777" w:rsidR="00692B75" w:rsidRDefault="00692B75">
      <w:pPr>
        <w:pStyle w:val="Textkomente"/>
      </w:pPr>
      <w:r>
        <w:rPr>
          <w:rStyle w:val="Odkaznakoment"/>
        </w:rPr>
        <w:annotationRef/>
      </w:r>
      <w:proofErr w:type="spellStart"/>
      <w:r>
        <w:t>Merging</w:t>
      </w:r>
      <w:proofErr w:type="spellEnd"/>
      <w:r>
        <w:t xml:space="preserve"> and </w:t>
      </w:r>
      <w:proofErr w:type="spellStart"/>
      <w:r>
        <w:t>Consistency</w:t>
      </w:r>
      <w:proofErr w:type="spellEnd"/>
      <w:r>
        <w:t xml:space="preserve"> </w:t>
      </w:r>
      <w:proofErr w:type="spellStart"/>
      <w:r>
        <w:t>Checking</w:t>
      </w:r>
      <w:proofErr w:type="spellEnd"/>
      <w:r>
        <w:t xml:space="preserve"> </w:t>
      </w:r>
      <w:proofErr w:type="spellStart"/>
      <w:r>
        <w:t>of</w:t>
      </w:r>
      <w:proofErr w:type="spellEnd"/>
      <w:r>
        <w:t xml:space="preserve"> </w:t>
      </w:r>
      <w:proofErr w:type="spellStart"/>
      <w:r>
        <w:t>Distributed</w:t>
      </w:r>
      <w:proofErr w:type="spellEnd"/>
      <w:r>
        <w:t xml:space="preserve"> </w:t>
      </w:r>
      <w:proofErr w:type="spellStart"/>
      <w:r>
        <w:t>Models</w:t>
      </w:r>
      <w:proofErr w:type="spellEnd"/>
    </w:p>
    <w:p w14:paraId="607C9EF1" w14:textId="65484FBB" w:rsidR="00692B75" w:rsidRDefault="00692B75">
      <w:pPr>
        <w:pStyle w:val="Textkomente"/>
      </w:pPr>
      <w:proofErr w:type="spellStart"/>
      <w:r>
        <w:t>Mehrdad</w:t>
      </w:r>
      <w:proofErr w:type="spellEnd"/>
      <w:r>
        <w:t xml:space="preserve"> </w:t>
      </w:r>
      <w:proofErr w:type="spellStart"/>
      <w:r>
        <w:t>Sabetzadeh</w:t>
      </w:r>
      <w:proofErr w:type="spellEnd"/>
    </w:p>
  </w:comment>
  <w:comment w:id="33" w:author="Daniel Bedrníček" w:date="2021-11-23T14:29:00Z" w:initials="DB">
    <w:p w14:paraId="6B734381" w14:textId="77777777" w:rsidR="00692B75" w:rsidRDefault="00692B75">
      <w:pPr>
        <w:pStyle w:val="Textkomente"/>
      </w:pPr>
      <w:r>
        <w:rPr>
          <w:rStyle w:val="Odkaznakoment"/>
        </w:rPr>
        <w:annotationRef/>
      </w:r>
      <w:r>
        <w:t xml:space="preserve">Využití technik vizualizace velkých grafů pro zobrazení schémat RDF </w:t>
      </w:r>
      <w:proofErr w:type="spellStart"/>
      <w:r>
        <w:t>datasetů</w:t>
      </w:r>
      <w:proofErr w:type="spellEnd"/>
    </w:p>
    <w:p w14:paraId="0297FA99" w14:textId="5538370C" w:rsidR="00692B75" w:rsidRDefault="00692B75">
      <w:pPr>
        <w:pStyle w:val="Textkomente"/>
      </w:pPr>
      <w:r>
        <w:t>Pavel Suk</w:t>
      </w:r>
    </w:p>
  </w:comment>
  <w:comment w:id="36" w:author="Daniel Bedrníček" w:date="2021-11-23T15:51:00Z" w:initials="DB">
    <w:p w14:paraId="22BC22D1" w14:textId="2B479ECD" w:rsidR="00692B75" w:rsidRDefault="00692B75">
      <w:pPr>
        <w:pStyle w:val="Textkomente"/>
      </w:pPr>
      <w:r>
        <w:rPr>
          <w:rStyle w:val="Odkaznakoment"/>
        </w:rPr>
        <w:annotationRef/>
      </w:r>
      <w:r>
        <w:t>Nejsem si jistý, jestli mohu slovo od slova převzít text z jiné diplomové práce. Ale zdá se mi zbytečné takto krátký text přepisovat vlastními slovy, pokud k tomu sám nemám co dodat.</w:t>
      </w:r>
    </w:p>
  </w:comment>
  <w:comment w:id="80" w:author="Daniel Bedrníček" w:date="2021-11-29T16:46:00Z" w:initials="DB">
    <w:p w14:paraId="15300B89" w14:textId="5065607C" w:rsidR="00D959FF" w:rsidRDefault="00D959FF">
      <w:pPr>
        <w:pStyle w:val="Textkomente"/>
      </w:pPr>
      <w:r>
        <w:rPr>
          <w:rStyle w:val="Odkaznakoment"/>
        </w:rPr>
        <w:annotationRef/>
      </w:r>
      <w:r w:rsidRPr="00D959FF">
        <w:t>http://xmlns.com/foaf/spec/</w:t>
      </w:r>
    </w:p>
  </w:comment>
  <w:comment w:id="81" w:author="Daniel Bedrníček" w:date="2021-11-29T16:46:00Z" w:initials="DB">
    <w:p w14:paraId="4141DC98" w14:textId="0E5CB247" w:rsidR="00D959FF" w:rsidRDefault="00D959FF">
      <w:pPr>
        <w:pStyle w:val="Textkomente"/>
      </w:pPr>
      <w:r>
        <w:rPr>
          <w:rStyle w:val="Odkaznakoment"/>
        </w:rPr>
        <w:annotationRef/>
      </w:r>
      <w:r w:rsidRPr="00D959FF">
        <w:t>http://xmlns.com/foaf/spec/#sec-glance</w:t>
      </w:r>
    </w:p>
  </w:comment>
  <w:comment w:id="82" w:author="Daniel Bedrníček" w:date="2021-11-29T16:45:00Z" w:initials="DB">
    <w:p w14:paraId="56174221" w14:textId="2B3C3ECC" w:rsidR="00D959FF" w:rsidRDefault="00D959FF">
      <w:pPr>
        <w:pStyle w:val="Textkomente"/>
      </w:pPr>
      <w:r>
        <w:rPr>
          <w:rStyle w:val="Odkaznakoment"/>
        </w:rPr>
        <w:annotationRef/>
      </w:r>
      <w:r w:rsidRPr="00D959FF">
        <w:t>http://xmlns.com/foaf/spec/#term_currentProject</w:t>
      </w:r>
    </w:p>
  </w:comment>
  <w:comment w:id="83" w:author="Daniel Bedrníček" w:date="2021-11-29T16:45:00Z" w:initials="DB">
    <w:p w14:paraId="1C68C662" w14:textId="58FF52C5" w:rsidR="00D959FF" w:rsidRDefault="00D959FF">
      <w:pPr>
        <w:pStyle w:val="Textkomente"/>
      </w:pPr>
      <w:r>
        <w:rPr>
          <w:rStyle w:val="Odkaznakoment"/>
        </w:rPr>
        <w:annotationRef/>
      </w:r>
      <w:r w:rsidRPr="00D959FF">
        <w:t>http://xmlns.com/foaf/spec/#term_Project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11F797" w15:done="0"/>
  <w15:commentEx w15:paraId="0787BF7B"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Ex w15:paraId="15300B89" w15:done="0"/>
  <w15:commentEx w15:paraId="4141DC98" w15:done="0"/>
  <w15:commentEx w15:paraId="56174221" w15:done="0"/>
  <w15:commentEx w15:paraId="1C68C6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47725A" w16cex:dateUtc="2021-11-23T12:59:00Z"/>
  <w16cex:commentExtensible w16cex:durableId="2547724C" w16cex:dateUtc="2021-11-23T12:59: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Extensible w16cex:durableId="254F827D" w16cex:dateUtc="2021-11-29T15:46:00Z"/>
  <w16cex:commentExtensible w16cex:durableId="254F8271" w16cex:dateUtc="2021-11-29T15:46:00Z"/>
  <w16cex:commentExtensible w16cex:durableId="254F8246" w16cex:dateUtc="2021-11-29T15:45:00Z"/>
  <w16cex:commentExtensible w16cex:durableId="254F8210" w16cex:dateUtc="2021-11-29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11F797" w16cid:durableId="2547725A"/>
  <w16cid:commentId w16cid:paraId="0787BF7B" w16cid:durableId="2547724C"/>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Id w16cid:paraId="15300B89" w16cid:durableId="254F827D"/>
  <w16cid:commentId w16cid:paraId="4141DC98" w16cid:durableId="254F8271"/>
  <w16cid:commentId w16cid:paraId="56174221" w16cid:durableId="254F8246"/>
  <w16cid:commentId w16cid:paraId="1C68C662" w16cid:durableId="254F82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44105" w14:textId="77777777" w:rsidR="002879C8" w:rsidRDefault="002879C8" w:rsidP="00646ED7">
      <w:pPr>
        <w:spacing w:after="0" w:line="240" w:lineRule="auto"/>
      </w:pPr>
      <w:r>
        <w:separator/>
      </w:r>
    </w:p>
  </w:endnote>
  <w:endnote w:type="continuationSeparator" w:id="0">
    <w:p w14:paraId="78819575" w14:textId="77777777" w:rsidR="002879C8" w:rsidRDefault="002879C8"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riweather Sans">
    <w:charset w:val="00"/>
    <w:family w:val="auto"/>
    <w:pitch w:val="variable"/>
    <w:sig w:usb0="A00004FF" w:usb1="4000207B"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0D028" w14:textId="67419873" w:rsidR="00692B75" w:rsidRDefault="00692B75">
    <w:pPr>
      <w:pStyle w:val="Zpat"/>
      <w:jc w:val="center"/>
    </w:pPr>
  </w:p>
  <w:p w14:paraId="6E081F54" w14:textId="77777777" w:rsidR="00692B75" w:rsidRDefault="00692B7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8420471"/>
      <w:docPartObj>
        <w:docPartGallery w:val="Page Numbers (Bottom of Page)"/>
        <w:docPartUnique/>
      </w:docPartObj>
    </w:sdtPr>
    <w:sdtEndPr/>
    <w:sdtContent>
      <w:p w14:paraId="3DF9B665" w14:textId="77777777" w:rsidR="00692B75" w:rsidRDefault="00692B75">
        <w:pPr>
          <w:pStyle w:val="Zpat"/>
          <w:jc w:val="center"/>
        </w:pPr>
        <w:r>
          <w:fldChar w:fldCharType="begin"/>
        </w:r>
        <w:r>
          <w:instrText>PAGE   \* MERGEFORMAT</w:instrText>
        </w:r>
        <w:r>
          <w:fldChar w:fldCharType="separate"/>
        </w:r>
        <w:r>
          <w:t>2</w:t>
        </w:r>
        <w:r>
          <w:fldChar w:fldCharType="end"/>
        </w:r>
      </w:p>
    </w:sdtContent>
  </w:sdt>
  <w:p w14:paraId="2FD72180" w14:textId="77777777" w:rsidR="00692B75" w:rsidRDefault="00692B7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96369" w14:textId="77777777" w:rsidR="002879C8" w:rsidRDefault="002879C8" w:rsidP="00646ED7">
      <w:pPr>
        <w:spacing w:after="0" w:line="240" w:lineRule="auto"/>
      </w:pPr>
      <w:r>
        <w:separator/>
      </w:r>
    </w:p>
  </w:footnote>
  <w:footnote w:type="continuationSeparator" w:id="0">
    <w:p w14:paraId="452DD9F1" w14:textId="77777777" w:rsidR="002879C8" w:rsidRDefault="002879C8"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2"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A580E72"/>
    <w:multiLevelType w:val="hybridMultilevel"/>
    <w:tmpl w:val="D212A8F2"/>
    <w:lvl w:ilvl="0" w:tplc="0405000F">
      <w:start w:val="1"/>
      <w:numFmt w:val="decimal"/>
      <w:lvlText w:val="%1."/>
      <w:lvlJc w:val="left"/>
      <w:pPr>
        <w:ind w:left="765" w:hanging="360"/>
      </w:pPr>
      <w:rPr>
        <w:rFonts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5"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5DCA56C9"/>
    <w:multiLevelType w:val="hybridMultilevel"/>
    <w:tmpl w:val="0880521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14"/>
  </w:num>
  <w:num w:numId="3">
    <w:abstractNumId w:val="31"/>
  </w:num>
  <w:num w:numId="4">
    <w:abstractNumId w:val="0"/>
  </w:num>
  <w:num w:numId="5">
    <w:abstractNumId w:val="15"/>
  </w:num>
  <w:num w:numId="6">
    <w:abstractNumId w:val="19"/>
  </w:num>
  <w:num w:numId="7">
    <w:abstractNumId w:val="43"/>
  </w:num>
  <w:num w:numId="8">
    <w:abstractNumId w:val="40"/>
  </w:num>
  <w:num w:numId="9">
    <w:abstractNumId w:val="24"/>
  </w:num>
  <w:num w:numId="10">
    <w:abstractNumId w:val="8"/>
  </w:num>
  <w:num w:numId="11">
    <w:abstractNumId w:val="39"/>
  </w:num>
  <w:num w:numId="12">
    <w:abstractNumId w:val="3"/>
  </w:num>
  <w:num w:numId="13">
    <w:abstractNumId w:val="12"/>
  </w:num>
  <w:num w:numId="14">
    <w:abstractNumId w:val="9"/>
  </w:num>
  <w:num w:numId="15">
    <w:abstractNumId w:val="36"/>
  </w:num>
  <w:num w:numId="16">
    <w:abstractNumId w:val="35"/>
  </w:num>
  <w:num w:numId="17">
    <w:abstractNumId w:val="5"/>
  </w:num>
  <w:num w:numId="18">
    <w:abstractNumId w:val="20"/>
  </w:num>
  <w:num w:numId="19">
    <w:abstractNumId w:val="2"/>
  </w:num>
  <w:num w:numId="20">
    <w:abstractNumId w:val="18"/>
  </w:num>
  <w:num w:numId="21">
    <w:abstractNumId w:val="33"/>
  </w:num>
  <w:num w:numId="22">
    <w:abstractNumId w:val="22"/>
  </w:num>
  <w:num w:numId="23">
    <w:abstractNumId w:val="28"/>
  </w:num>
  <w:num w:numId="24">
    <w:abstractNumId w:val="45"/>
  </w:num>
  <w:num w:numId="25">
    <w:abstractNumId w:val="32"/>
  </w:num>
  <w:num w:numId="26">
    <w:abstractNumId w:val="41"/>
  </w:num>
  <w:num w:numId="27">
    <w:abstractNumId w:val="38"/>
  </w:num>
  <w:num w:numId="28">
    <w:abstractNumId w:val="16"/>
  </w:num>
  <w:num w:numId="29">
    <w:abstractNumId w:val="30"/>
  </w:num>
  <w:num w:numId="30">
    <w:abstractNumId w:val="29"/>
  </w:num>
  <w:num w:numId="31">
    <w:abstractNumId w:val="21"/>
  </w:num>
  <w:num w:numId="32">
    <w:abstractNumId w:val="42"/>
  </w:num>
  <w:num w:numId="33">
    <w:abstractNumId w:val="37"/>
  </w:num>
  <w:num w:numId="34">
    <w:abstractNumId w:val="34"/>
  </w:num>
  <w:num w:numId="35">
    <w:abstractNumId w:val="6"/>
  </w:num>
  <w:num w:numId="36">
    <w:abstractNumId w:val="13"/>
  </w:num>
  <w:num w:numId="37">
    <w:abstractNumId w:val="25"/>
  </w:num>
  <w:num w:numId="38">
    <w:abstractNumId w:val="17"/>
  </w:num>
  <w:num w:numId="39">
    <w:abstractNumId w:val="44"/>
  </w:num>
  <w:num w:numId="40">
    <w:abstractNumId w:val="1"/>
  </w:num>
  <w:num w:numId="41">
    <w:abstractNumId w:val="27"/>
  </w:num>
  <w:num w:numId="42">
    <w:abstractNumId w:val="26"/>
  </w:num>
  <w:num w:numId="43">
    <w:abstractNumId w:val="23"/>
  </w:num>
  <w:num w:numId="44">
    <w:abstractNumId w:val="7"/>
  </w:num>
  <w:num w:numId="45">
    <w:abstractNumId w:val="10"/>
  </w:num>
  <w:num w:numId="46">
    <w:abstractNumId w:val="4"/>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5E44"/>
    <w:rsid w:val="0003708F"/>
    <w:rsid w:val="000403F6"/>
    <w:rsid w:val="000408BF"/>
    <w:rsid w:val="00040995"/>
    <w:rsid w:val="00042251"/>
    <w:rsid w:val="00042E6F"/>
    <w:rsid w:val="00042E76"/>
    <w:rsid w:val="00043C95"/>
    <w:rsid w:val="0004433F"/>
    <w:rsid w:val="00045B34"/>
    <w:rsid w:val="00045E62"/>
    <w:rsid w:val="00053842"/>
    <w:rsid w:val="00053A29"/>
    <w:rsid w:val="000541E3"/>
    <w:rsid w:val="000543D6"/>
    <w:rsid w:val="000579A2"/>
    <w:rsid w:val="000610F5"/>
    <w:rsid w:val="00062730"/>
    <w:rsid w:val="000633EB"/>
    <w:rsid w:val="00064AE3"/>
    <w:rsid w:val="0006573C"/>
    <w:rsid w:val="00067757"/>
    <w:rsid w:val="0007018D"/>
    <w:rsid w:val="000740A4"/>
    <w:rsid w:val="00077F5A"/>
    <w:rsid w:val="00080589"/>
    <w:rsid w:val="00081447"/>
    <w:rsid w:val="00081677"/>
    <w:rsid w:val="000821ED"/>
    <w:rsid w:val="000840CB"/>
    <w:rsid w:val="000866D0"/>
    <w:rsid w:val="00090E38"/>
    <w:rsid w:val="00092A39"/>
    <w:rsid w:val="00093B71"/>
    <w:rsid w:val="00094961"/>
    <w:rsid w:val="00094E94"/>
    <w:rsid w:val="00095CA2"/>
    <w:rsid w:val="00097C55"/>
    <w:rsid w:val="000A228C"/>
    <w:rsid w:val="000A27D7"/>
    <w:rsid w:val="000A2F7F"/>
    <w:rsid w:val="000A326F"/>
    <w:rsid w:val="000A34B2"/>
    <w:rsid w:val="000A4942"/>
    <w:rsid w:val="000A6BDA"/>
    <w:rsid w:val="000B1994"/>
    <w:rsid w:val="000B1AB5"/>
    <w:rsid w:val="000B1AF6"/>
    <w:rsid w:val="000B252B"/>
    <w:rsid w:val="000B3DEF"/>
    <w:rsid w:val="000B466A"/>
    <w:rsid w:val="000B52BE"/>
    <w:rsid w:val="000B725B"/>
    <w:rsid w:val="000B7F2F"/>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181D"/>
    <w:rsid w:val="000F20E9"/>
    <w:rsid w:val="000F28C8"/>
    <w:rsid w:val="000F2F60"/>
    <w:rsid w:val="000F3005"/>
    <w:rsid w:val="000F5691"/>
    <w:rsid w:val="000F59A6"/>
    <w:rsid w:val="000F5FF8"/>
    <w:rsid w:val="00102D42"/>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108"/>
    <w:rsid w:val="00123637"/>
    <w:rsid w:val="001334DC"/>
    <w:rsid w:val="00133564"/>
    <w:rsid w:val="00135241"/>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5A1A"/>
    <w:rsid w:val="00196B1D"/>
    <w:rsid w:val="00197865"/>
    <w:rsid w:val="001A48CB"/>
    <w:rsid w:val="001A7887"/>
    <w:rsid w:val="001A7ABF"/>
    <w:rsid w:val="001B369F"/>
    <w:rsid w:val="001B3BF9"/>
    <w:rsid w:val="001B480C"/>
    <w:rsid w:val="001B6BCC"/>
    <w:rsid w:val="001C1A7E"/>
    <w:rsid w:val="001C2C6B"/>
    <w:rsid w:val="001C2FE1"/>
    <w:rsid w:val="001C48E4"/>
    <w:rsid w:val="001C522A"/>
    <w:rsid w:val="001C63C2"/>
    <w:rsid w:val="001C7116"/>
    <w:rsid w:val="001D0C61"/>
    <w:rsid w:val="001D5A6E"/>
    <w:rsid w:val="001D5C77"/>
    <w:rsid w:val="001E03ED"/>
    <w:rsid w:val="001E42AC"/>
    <w:rsid w:val="001E4BEF"/>
    <w:rsid w:val="001E58B8"/>
    <w:rsid w:val="001F095C"/>
    <w:rsid w:val="001F09FD"/>
    <w:rsid w:val="001F3582"/>
    <w:rsid w:val="001F6D78"/>
    <w:rsid w:val="002015CE"/>
    <w:rsid w:val="00201960"/>
    <w:rsid w:val="00203174"/>
    <w:rsid w:val="00203B0E"/>
    <w:rsid w:val="00204620"/>
    <w:rsid w:val="00204ABD"/>
    <w:rsid w:val="00204AEC"/>
    <w:rsid w:val="00205286"/>
    <w:rsid w:val="0020549A"/>
    <w:rsid w:val="00207702"/>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1D3"/>
    <w:rsid w:val="002555BD"/>
    <w:rsid w:val="00256198"/>
    <w:rsid w:val="00257482"/>
    <w:rsid w:val="00261093"/>
    <w:rsid w:val="0026121A"/>
    <w:rsid w:val="002647C4"/>
    <w:rsid w:val="00265A7D"/>
    <w:rsid w:val="0026614A"/>
    <w:rsid w:val="00267878"/>
    <w:rsid w:val="00270054"/>
    <w:rsid w:val="002703B7"/>
    <w:rsid w:val="00270596"/>
    <w:rsid w:val="0027062F"/>
    <w:rsid w:val="002713D3"/>
    <w:rsid w:val="0027450F"/>
    <w:rsid w:val="002754BF"/>
    <w:rsid w:val="00276C74"/>
    <w:rsid w:val="00282406"/>
    <w:rsid w:val="00282E80"/>
    <w:rsid w:val="002879C8"/>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397"/>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85A"/>
    <w:rsid w:val="00381C1B"/>
    <w:rsid w:val="003825DA"/>
    <w:rsid w:val="00383677"/>
    <w:rsid w:val="003866F0"/>
    <w:rsid w:val="00386C1B"/>
    <w:rsid w:val="0038711B"/>
    <w:rsid w:val="00392123"/>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28D4"/>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3C4"/>
    <w:rsid w:val="003C5C99"/>
    <w:rsid w:val="003D141F"/>
    <w:rsid w:val="003D18ED"/>
    <w:rsid w:val="003D2152"/>
    <w:rsid w:val="003D2400"/>
    <w:rsid w:val="003D4FA0"/>
    <w:rsid w:val="003D5BBE"/>
    <w:rsid w:val="003D6A12"/>
    <w:rsid w:val="003E2AE5"/>
    <w:rsid w:val="003E3554"/>
    <w:rsid w:val="003E46D4"/>
    <w:rsid w:val="003E6829"/>
    <w:rsid w:val="003E6D0A"/>
    <w:rsid w:val="003E6E02"/>
    <w:rsid w:val="003E7E7B"/>
    <w:rsid w:val="003F2BA2"/>
    <w:rsid w:val="003F36CF"/>
    <w:rsid w:val="003F4824"/>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20F5"/>
    <w:rsid w:val="0044387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6574"/>
    <w:rsid w:val="00477F0C"/>
    <w:rsid w:val="0048023A"/>
    <w:rsid w:val="00482D00"/>
    <w:rsid w:val="004838F4"/>
    <w:rsid w:val="00483EFE"/>
    <w:rsid w:val="00484486"/>
    <w:rsid w:val="004845FC"/>
    <w:rsid w:val="004856EA"/>
    <w:rsid w:val="00486C5D"/>
    <w:rsid w:val="00486E07"/>
    <w:rsid w:val="00487537"/>
    <w:rsid w:val="0049096B"/>
    <w:rsid w:val="00490D4E"/>
    <w:rsid w:val="00490E23"/>
    <w:rsid w:val="00491A13"/>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423A"/>
    <w:rsid w:val="004D2383"/>
    <w:rsid w:val="004D3AAF"/>
    <w:rsid w:val="004D3C34"/>
    <w:rsid w:val="004D4D92"/>
    <w:rsid w:val="004D5F2D"/>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0B3D"/>
    <w:rsid w:val="00511054"/>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290"/>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77EFA"/>
    <w:rsid w:val="00581A24"/>
    <w:rsid w:val="00582050"/>
    <w:rsid w:val="00583FFD"/>
    <w:rsid w:val="0058548C"/>
    <w:rsid w:val="0058571D"/>
    <w:rsid w:val="00590F37"/>
    <w:rsid w:val="0059284A"/>
    <w:rsid w:val="00592F24"/>
    <w:rsid w:val="00592F3D"/>
    <w:rsid w:val="0059332F"/>
    <w:rsid w:val="005A1A0D"/>
    <w:rsid w:val="005A2428"/>
    <w:rsid w:val="005A47EF"/>
    <w:rsid w:val="005A731D"/>
    <w:rsid w:val="005A7387"/>
    <w:rsid w:val="005B19F5"/>
    <w:rsid w:val="005B1E3D"/>
    <w:rsid w:val="005B4B8F"/>
    <w:rsid w:val="005B65BF"/>
    <w:rsid w:val="005B7F61"/>
    <w:rsid w:val="005C01F7"/>
    <w:rsid w:val="005C3CF1"/>
    <w:rsid w:val="005C3FB9"/>
    <w:rsid w:val="005C4EDE"/>
    <w:rsid w:val="005D00C1"/>
    <w:rsid w:val="005D202C"/>
    <w:rsid w:val="005D2083"/>
    <w:rsid w:val="005D2FF3"/>
    <w:rsid w:val="005D384E"/>
    <w:rsid w:val="005D47BA"/>
    <w:rsid w:val="005D5A9F"/>
    <w:rsid w:val="005D5B8A"/>
    <w:rsid w:val="005D6277"/>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7882"/>
    <w:rsid w:val="00617B91"/>
    <w:rsid w:val="00617DD6"/>
    <w:rsid w:val="0062061A"/>
    <w:rsid w:val="00620933"/>
    <w:rsid w:val="006218F7"/>
    <w:rsid w:val="0062308D"/>
    <w:rsid w:val="00623C45"/>
    <w:rsid w:val="006245B7"/>
    <w:rsid w:val="00624E3B"/>
    <w:rsid w:val="00632E3B"/>
    <w:rsid w:val="0063495F"/>
    <w:rsid w:val="006408D0"/>
    <w:rsid w:val="00640DCD"/>
    <w:rsid w:val="00641D60"/>
    <w:rsid w:val="00642376"/>
    <w:rsid w:val="006465BE"/>
    <w:rsid w:val="00646ED7"/>
    <w:rsid w:val="006527C4"/>
    <w:rsid w:val="006544E8"/>
    <w:rsid w:val="00655092"/>
    <w:rsid w:val="0065655C"/>
    <w:rsid w:val="006603A0"/>
    <w:rsid w:val="00660F8A"/>
    <w:rsid w:val="0066128B"/>
    <w:rsid w:val="00661C84"/>
    <w:rsid w:val="006620F6"/>
    <w:rsid w:val="00662B0C"/>
    <w:rsid w:val="00666811"/>
    <w:rsid w:val="00667EA9"/>
    <w:rsid w:val="0067169A"/>
    <w:rsid w:val="00672C3E"/>
    <w:rsid w:val="00675B3F"/>
    <w:rsid w:val="006816B2"/>
    <w:rsid w:val="00681A57"/>
    <w:rsid w:val="00682180"/>
    <w:rsid w:val="006833EE"/>
    <w:rsid w:val="006836D4"/>
    <w:rsid w:val="006913C3"/>
    <w:rsid w:val="00692B75"/>
    <w:rsid w:val="006953FF"/>
    <w:rsid w:val="0069614F"/>
    <w:rsid w:val="006A1BC9"/>
    <w:rsid w:val="006A60C8"/>
    <w:rsid w:val="006A7125"/>
    <w:rsid w:val="006A71B2"/>
    <w:rsid w:val="006A75DF"/>
    <w:rsid w:val="006B14DE"/>
    <w:rsid w:val="006B3384"/>
    <w:rsid w:val="006B3A3B"/>
    <w:rsid w:val="006B3D02"/>
    <w:rsid w:val="006B61EA"/>
    <w:rsid w:val="006B7B53"/>
    <w:rsid w:val="006C269C"/>
    <w:rsid w:val="006C5DE6"/>
    <w:rsid w:val="006C63E7"/>
    <w:rsid w:val="006C7A62"/>
    <w:rsid w:val="006C7FFA"/>
    <w:rsid w:val="006D1FDD"/>
    <w:rsid w:val="006D2238"/>
    <w:rsid w:val="006E39DF"/>
    <w:rsid w:val="006E5BF4"/>
    <w:rsid w:val="006F00CD"/>
    <w:rsid w:val="006F17FB"/>
    <w:rsid w:val="006F181E"/>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F4B"/>
    <w:rsid w:val="00744420"/>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77B4"/>
    <w:rsid w:val="007779B2"/>
    <w:rsid w:val="00781F91"/>
    <w:rsid w:val="007826B2"/>
    <w:rsid w:val="007832C8"/>
    <w:rsid w:val="00784AB9"/>
    <w:rsid w:val="0078557B"/>
    <w:rsid w:val="007862F7"/>
    <w:rsid w:val="0079114A"/>
    <w:rsid w:val="007944BF"/>
    <w:rsid w:val="00795088"/>
    <w:rsid w:val="007956F2"/>
    <w:rsid w:val="00797539"/>
    <w:rsid w:val="007A08DF"/>
    <w:rsid w:val="007A10DA"/>
    <w:rsid w:val="007A3127"/>
    <w:rsid w:val="007A32D7"/>
    <w:rsid w:val="007A339D"/>
    <w:rsid w:val="007A3F4F"/>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BDA"/>
    <w:rsid w:val="007E41BE"/>
    <w:rsid w:val="007F0314"/>
    <w:rsid w:val="007F14A3"/>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0BC"/>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180C"/>
    <w:rsid w:val="00871CC6"/>
    <w:rsid w:val="00873B99"/>
    <w:rsid w:val="00874717"/>
    <w:rsid w:val="00875E66"/>
    <w:rsid w:val="00876AE2"/>
    <w:rsid w:val="00876AF3"/>
    <w:rsid w:val="00876C50"/>
    <w:rsid w:val="00876F30"/>
    <w:rsid w:val="0088288A"/>
    <w:rsid w:val="00885256"/>
    <w:rsid w:val="00886113"/>
    <w:rsid w:val="008861D6"/>
    <w:rsid w:val="00887A9F"/>
    <w:rsid w:val="008912BF"/>
    <w:rsid w:val="0089470F"/>
    <w:rsid w:val="0089727E"/>
    <w:rsid w:val="008A04DB"/>
    <w:rsid w:val="008A0EFE"/>
    <w:rsid w:val="008A300F"/>
    <w:rsid w:val="008A3195"/>
    <w:rsid w:val="008A3BF9"/>
    <w:rsid w:val="008B008B"/>
    <w:rsid w:val="008B0C7A"/>
    <w:rsid w:val="008B22E6"/>
    <w:rsid w:val="008C058F"/>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A08"/>
    <w:rsid w:val="008F5CC0"/>
    <w:rsid w:val="008F5CC5"/>
    <w:rsid w:val="00900BA4"/>
    <w:rsid w:val="00902802"/>
    <w:rsid w:val="00902A35"/>
    <w:rsid w:val="00903FC3"/>
    <w:rsid w:val="00905C5E"/>
    <w:rsid w:val="00907E71"/>
    <w:rsid w:val="009112E0"/>
    <w:rsid w:val="0091163B"/>
    <w:rsid w:val="009167C7"/>
    <w:rsid w:val="00916FAF"/>
    <w:rsid w:val="00923B0F"/>
    <w:rsid w:val="00925811"/>
    <w:rsid w:val="0092670B"/>
    <w:rsid w:val="00927DFB"/>
    <w:rsid w:val="00932D91"/>
    <w:rsid w:val="009331D2"/>
    <w:rsid w:val="00933F5F"/>
    <w:rsid w:val="009349A4"/>
    <w:rsid w:val="00934E03"/>
    <w:rsid w:val="00941666"/>
    <w:rsid w:val="00944212"/>
    <w:rsid w:val="009446B8"/>
    <w:rsid w:val="00945946"/>
    <w:rsid w:val="00945E28"/>
    <w:rsid w:val="009470A1"/>
    <w:rsid w:val="009479BC"/>
    <w:rsid w:val="00950197"/>
    <w:rsid w:val="00950851"/>
    <w:rsid w:val="00954F9D"/>
    <w:rsid w:val="00962945"/>
    <w:rsid w:val="009645AC"/>
    <w:rsid w:val="0096577B"/>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4449"/>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4B96"/>
    <w:rsid w:val="00A2074E"/>
    <w:rsid w:val="00A223CC"/>
    <w:rsid w:val="00A2357B"/>
    <w:rsid w:val="00A23762"/>
    <w:rsid w:val="00A24029"/>
    <w:rsid w:val="00A3268F"/>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2E02"/>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4A2"/>
    <w:rsid w:val="00AC274D"/>
    <w:rsid w:val="00AC327E"/>
    <w:rsid w:val="00AC3B95"/>
    <w:rsid w:val="00AC5964"/>
    <w:rsid w:val="00AC7EAF"/>
    <w:rsid w:val="00AD364C"/>
    <w:rsid w:val="00AD3E54"/>
    <w:rsid w:val="00AD402A"/>
    <w:rsid w:val="00AD43AA"/>
    <w:rsid w:val="00AD512D"/>
    <w:rsid w:val="00AD5944"/>
    <w:rsid w:val="00AD648C"/>
    <w:rsid w:val="00AD7A20"/>
    <w:rsid w:val="00AE0284"/>
    <w:rsid w:val="00AE0CDB"/>
    <w:rsid w:val="00AE2128"/>
    <w:rsid w:val="00AE2A5B"/>
    <w:rsid w:val="00AE2E41"/>
    <w:rsid w:val="00AE3385"/>
    <w:rsid w:val="00AE3FA3"/>
    <w:rsid w:val="00AE4822"/>
    <w:rsid w:val="00AE4858"/>
    <w:rsid w:val="00AE4908"/>
    <w:rsid w:val="00AE5F16"/>
    <w:rsid w:val="00AF2CF2"/>
    <w:rsid w:val="00AF6A3D"/>
    <w:rsid w:val="00B00524"/>
    <w:rsid w:val="00B00C75"/>
    <w:rsid w:val="00B011B1"/>
    <w:rsid w:val="00B01246"/>
    <w:rsid w:val="00B01C84"/>
    <w:rsid w:val="00B02A88"/>
    <w:rsid w:val="00B0456D"/>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0306"/>
    <w:rsid w:val="00B315BF"/>
    <w:rsid w:val="00B31C3D"/>
    <w:rsid w:val="00B33103"/>
    <w:rsid w:val="00B40304"/>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020"/>
    <w:rsid w:val="00B64AEE"/>
    <w:rsid w:val="00B66782"/>
    <w:rsid w:val="00B66ACF"/>
    <w:rsid w:val="00B703D1"/>
    <w:rsid w:val="00B72669"/>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4098"/>
    <w:rsid w:val="00BC4898"/>
    <w:rsid w:val="00BC4ED6"/>
    <w:rsid w:val="00BC5A25"/>
    <w:rsid w:val="00BC615C"/>
    <w:rsid w:val="00BC7D0A"/>
    <w:rsid w:val="00BD0145"/>
    <w:rsid w:val="00BD0F7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2B9C"/>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908EA"/>
    <w:rsid w:val="00C9097A"/>
    <w:rsid w:val="00C9381F"/>
    <w:rsid w:val="00C94C6A"/>
    <w:rsid w:val="00C95AF2"/>
    <w:rsid w:val="00C96404"/>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E1B7F"/>
    <w:rsid w:val="00CE1C29"/>
    <w:rsid w:val="00CE4F3A"/>
    <w:rsid w:val="00CF0092"/>
    <w:rsid w:val="00CF0724"/>
    <w:rsid w:val="00CF1E8C"/>
    <w:rsid w:val="00CF6925"/>
    <w:rsid w:val="00CF6A5C"/>
    <w:rsid w:val="00CF72DE"/>
    <w:rsid w:val="00D00236"/>
    <w:rsid w:val="00D00549"/>
    <w:rsid w:val="00D01CED"/>
    <w:rsid w:val="00D0266A"/>
    <w:rsid w:val="00D05810"/>
    <w:rsid w:val="00D0645D"/>
    <w:rsid w:val="00D06661"/>
    <w:rsid w:val="00D11E2C"/>
    <w:rsid w:val="00D133F0"/>
    <w:rsid w:val="00D17209"/>
    <w:rsid w:val="00D20BBD"/>
    <w:rsid w:val="00D21101"/>
    <w:rsid w:val="00D22F2F"/>
    <w:rsid w:val="00D22F8E"/>
    <w:rsid w:val="00D2383B"/>
    <w:rsid w:val="00D268BB"/>
    <w:rsid w:val="00D26923"/>
    <w:rsid w:val="00D26BBA"/>
    <w:rsid w:val="00D26F30"/>
    <w:rsid w:val="00D27637"/>
    <w:rsid w:val="00D3023A"/>
    <w:rsid w:val="00D30ACF"/>
    <w:rsid w:val="00D31A1E"/>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75EE"/>
    <w:rsid w:val="00D90494"/>
    <w:rsid w:val="00D9218B"/>
    <w:rsid w:val="00D959FF"/>
    <w:rsid w:val="00DA13C6"/>
    <w:rsid w:val="00DA19BB"/>
    <w:rsid w:val="00DA27FC"/>
    <w:rsid w:val="00DA3007"/>
    <w:rsid w:val="00DA369C"/>
    <w:rsid w:val="00DA3E02"/>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F36"/>
    <w:rsid w:val="00DE4289"/>
    <w:rsid w:val="00DE5722"/>
    <w:rsid w:val="00DE6B03"/>
    <w:rsid w:val="00DE79D9"/>
    <w:rsid w:val="00DF1C41"/>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8B9"/>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5965"/>
    <w:rsid w:val="00E670D0"/>
    <w:rsid w:val="00E672EB"/>
    <w:rsid w:val="00E67F05"/>
    <w:rsid w:val="00E700AB"/>
    <w:rsid w:val="00E701B8"/>
    <w:rsid w:val="00E70293"/>
    <w:rsid w:val="00E74978"/>
    <w:rsid w:val="00E75A53"/>
    <w:rsid w:val="00E7749D"/>
    <w:rsid w:val="00E8040D"/>
    <w:rsid w:val="00E80807"/>
    <w:rsid w:val="00E81BCE"/>
    <w:rsid w:val="00E82C7A"/>
    <w:rsid w:val="00E95D3E"/>
    <w:rsid w:val="00E96A27"/>
    <w:rsid w:val="00EA22F4"/>
    <w:rsid w:val="00EA2DA0"/>
    <w:rsid w:val="00EA3913"/>
    <w:rsid w:val="00EA3B67"/>
    <w:rsid w:val="00EA41F8"/>
    <w:rsid w:val="00EA42E7"/>
    <w:rsid w:val="00EA4986"/>
    <w:rsid w:val="00EA50CA"/>
    <w:rsid w:val="00EA68AA"/>
    <w:rsid w:val="00EB0658"/>
    <w:rsid w:val="00EB2A1F"/>
    <w:rsid w:val="00EB4315"/>
    <w:rsid w:val="00EB5208"/>
    <w:rsid w:val="00EC15B6"/>
    <w:rsid w:val="00EC57C9"/>
    <w:rsid w:val="00EC660E"/>
    <w:rsid w:val="00ED1AD8"/>
    <w:rsid w:val="00ED254D"/>
    <w:rsid w:val="00ED4491"/>
    <w:rsid w:val="00ED548C"/>
    <w:rsid w:val="00ED54E0"/>
    <w:rsid w:val="00ED7AC6"/>
    <w:rsid w:val="00ED7FD8"/>
    <w:rsid w:val="00EE2C82"/>
    <w:rsid w:val="00EE4544"/>
    <w:rsid w:val="00EE6011"/>
    <w:rsid w:val="00EF379B"/>
    <w:rsid w:val="00EF3CBD"/>
    <w:rsid w:val="00EF4BF9"/>
    <w:rsid w:val="00EF500A"/>
    <w:rsid w:val="00EF5A9A"/>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30531"/>
    <w:rsid w:val="00F37578"/>
    <w:rsid w:val="00F37FE8"/>
    <w:rsid w:val="00F45903"/>
    <w:rsid w:val="00F45E79"/>
    <w:rsid w:val="00F46678"/>
    <w:rsid w:val="00F51962"/>
    <w:rsid w:val="00F5248E"/>
    <w:rsid w:val="00F57EE1"/>
    <w:rsid w:val="00F63496"/>
    <w:rsid w:val="00F666E4"/>
    <w:rsid w:val="00F66B7C"/>
    <w:rsid w:val="00F66FE2"/>
    <w:rsid w:val="00F72343"/>
    <w:rsid w:val="00F72C53"/>
    <w:rsid w:val="00F73A35"/>
    <w:rsid w:val="00F75F60"/>
    <w:rsid w:val="00F807C7"/>
    <w:rsid w:val="00F80932"/>
    <w:rsid w:val="00F84002"/>
    <w:rsid w:val="00F86090"/>
    <w:rsid w:val="00F860DB"/>
    <w:rsid w:val="00F901BA"/>
    <w:rsid w:val="00F94B52"/>
    <w:rsid w:val="00F9585F"/>
    <w:rsid w:val="00F97753"/>
    <w:rsid w:val="00FA0B43"/>
    <w:rsid w:val="00FA42BD"/>
    <w:rsid w:val="00FA4BC7"/>
    <w:rsid w:val="00FA56EF"/>
    <w:rsid w:val="00FA62F5"/>
    <w:rsid w:val="00FB13B2"/>
    <w:rsid w:val="00FB2BE3"/>
    <w:rsid w:val="00FB333D"/>
    <w:rsid w:val="00FC1211"/>
    <w:rsid w:val="00FC15D3"/>
    <w:rsid w:val="00FC1845"/>
    <w:rsid w:val="00FC2531"/>
    <w:rsid w:val="00FC2C59"/>
    <w:rsid w:val="00FC31F3"/>
    <w:rsid w:val="00FC445B"/>
    <w:rsid w:val="00FC4671"/>
    <w:rsid w:val="00FD0DE6"/>
    <w:rsid w:val="00FD1EC6"/>
    <w:rsid w:val="00FD349B"/>
    <w:rsid w:val="00FD3C6F"/>
    <w:rsid w:val="00FD549D"/>
    <w:rsid w:val="00FD5A9D"/>
    <w:rsid w:val="00FE04E3"/>
    <w:rsid w:val="00FE60B5"/>
    <w:rsid w:val="00FF16F8"/>
    <w:rsid w:val="00FF2F6F"/>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927390">
      <w:bodyDiv w:val="1"/>
      <w:marLeft w:val="0"/>
      <w:marRight w:val="0"/>
      <w:marTop w:val="0"/>
      <w:marBottom w:val="0"/>
      <w:divBdr>
        <w:top w:val="none" w:sz="0" w:space="0" w:color="auto"/>
        <w:left w:val="none" w:sz="0" w:space="0" w:color="auto"/>
        <w:bottom w:val="none" w:sz="0" w:space="0" w:color="auto"/>
        <w:right w:val="none" w:sz="0" w:space="0" w:color="auto"/>
      </w:divBdr>
    </w:div>
    <w:div w:id="1337539082">
      <w:bodyDiv w:val="1"/>
      <w:marLeft w:val="0"/>
      <w:marRight w:val="0"/>
      <w:marTop w:val="0"/>
      <w:marBottom w:val="0"/>
      <w:divBdr>
        <w:top w:val="none" w:sz="0" w:space="0" w:color="auto"/>
        <w:left w:val="none" w:sz="0" w:space="0" w:color="auto"/>
        <w:bottom w:val="none" w:sz="0" w:space="0" w:color="auto"/>
        <w:right w:val="none" w:sz="0" w:space="0" w:color="auto"/>
      </w:divBdr>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14134428">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jgraph.github.io/mxgraph/"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philogb.github.io/jit/"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ojs.net/" TargetMode="External"/><Relationship Id="rId10" Type="http://schemas.openxmlformats.org/officeDocument/2006/relationships/hyperlink" Target="https://www.wordsap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sjs.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Template>
  <TotalTime>12314</TotalTime>
  <Pages>76</Pages>
  <Words>15911</Words>
  <Characters>93877</Characters>
  <Application>Microsoft Office Word</Application>
  <DocSecurity>0</DocSecurity>
  <Lines>782</Lines>
  <Paragraphs>219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BEDRNICEK Daniel (renexter)</cp:lastModifiedBy>
  <cp:revision>667</cp:revision>
  <dcterms:created xsi:type="dcterms:W3CDTF">2021-10-27T13:43:00Z</dcterms:created>
  <dcterms:modified xsi:type="dcterms:W3CDTF">2021-11-30T08:23:00Z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